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258BF" w:rsidRDefault="00C258BF">
      <w:pPr>
        <w:pStyle w:val="Title"/>
        <w:contextualSpacing w:val="0"/>
        <w:jc w:val="center"/>
      </w:pPr>
      <w:bookmarkStart w:id="0" w:name="h.jzeieuaq0oog" w:colFirst="0" w:colLast="0"/>
      <w:bookmarkEnd w:id="0"/>
    </w:p>
    <w:p w:rsidR="00C258BF" w:rsidRDefault="00C258BF">
      <w:pPr>
        <w:pStyle w:val="Title"/>
        <w:contextualSpacing w:val="0"/>
        <w:jc w:val="center"/>
      </w:pPr>
      <w:bookmarkStart w:id="1" w:name="h.n13om6k8v6w9" w:colFirst="0" w:colLast="0"/>
      <w:bookmarkEnd w:id="1"/>
    </w:p>
    <w:p w:rsidR="00C258BF" w:rsidRDefault="00C258BF">
      <w:pPr>
        <w:pStyle w:val="Title"/>
        <w:contextualSpacing w:val="0"/>
        <w:jc w:val="center"/>
      </w:pPr>
      <w:bookmarkStart w:id="2" w:name="h.z9el9ztcvkv" w:colFirst="0" w:colLast="0"/>
      <w:bookmarkEnd w:id="2"/>
    </w:p>
    <w:p w:rsidR="00741C89" w:rsidRPr="00741C89" w:rsidRDefault="00741C89" w:rsidP="00741C89">
      <w:pPr>
        <w:pStyle w:val="Title"/>
        <w:jc w:val="center"/>
      </w:pPr>
      <w:bookmarkStart w:id="3" w:name="h.kdhxzjfxh6uq" w:colFirst="0" w:colLast="0"/>
      <w:bookmarkEnd w:id="3"/>
      <w:proofErr w:type="spellStart"/>
      <w:r w:rsidRPr="00741C89">
        <w:t>JavaSpecs</w:t>
      </w:r>
      <w:proofErr w:type="spellEnd"/>
    </w:p>
    <w:p w:rsidR="00741C89" w:rsidRDefault="00741C89" w:rsidP="00741C89">
      <w:pPr>
        <w:pStyle w:val="Subtitle"/>
        <w:jc w:val="center"/>
      </w:pPr>
      <w:bookmarkStart w:id="4" w:name="h.tjdglcrel87f" w:colFirst="0" w:colLast="0"/>
      <w:bookmarkEnd w:id="4"/>
    </w:p>
    <w:p w:rsidR="00741C89" w:rsidRDefault="00741C89" w:rsidP="00741C89">
      <w:pPr>
        <w:pStyle w:val="Subtitle"/>
        <w:jc w:val="center"/>
      </w:pPr>
      <w:r>
        <w:t>A Web-Based Platform for Ja</w:t>
      </w:r>
      <w:r w:rsidRPr="00741C89">
        <w:t>va Specifications</w:t>
      </w:r>
    </w:p>
    <w:p w:rsidR="00741C89" w:rsidRPr="00741C89" w:rsidRDefault="00741C89" w:rsidP="00741C89">
      <w:pPr>
        <w:pStyle w:val="Subtitle"/>
        <w:jc w:val="center"/>
      </w:pPr>
    </w:p>
    <w:p w:rsidR="00C258BF" w:rsidRPr="00741C89" w:rsidRDefault="00741C89" w:rsidP="00741C89">
      <w:pPr>
        <w:pStyle w:val="Subtitle"/>
        <w:jc w:val="center"/>
      </w:pPr>
      <w:bookmarkStart w:id="5" w:name="h.2mla01j8q0qe" w:colFirst="0" w:colLast="0"/>
      <w:bookmarkEnd w:id="5"/>
      <w:r w:rsidRPr="00741C89">
        <w:t>Final Report</w:t>
      </w:r>
    </w:p>
    <w:p w:rsidR="00C258BF" w:rsidRPr="00741C89" w:rsidRDefault="00741C89" w:rsidP="00741C89">
      <w:pPr>
        <w:pStyle w:val="Subtitle"/>
        <w:jc w:val="center"/>
      </w:pPr>
      <w:bookmarkStart w:id="6" w:name="h.pfw8jtl337fr" w:colFirst="0" w:colLast="0"/>
      <w:bookmarkEnd w:id="6"/>
      <w:r w:rsidRPr="00741C89">
        <w:t>Team: May1639</w:t>
      </w:r>
    </w:p>
    <w:p w:rsidR="00C258BF" w:rsidRPr="00741C89" w:rsidRDefault="00741C89" w:rsidP="00741C89">
      <w:pPr>
        <w:pStyle w:val="Subtitle"/>
        <w:jc w:val="center"/>
      </w:pPr>
      <w:bookmarkStart w:id="7" w:name="h.9iyhzvuc193o" w:colFirst="0" w:colLast="0"/>
      <w:bookmarkEnd w:id="7"/>
      <w:proofErr w:type="spellStart"/>
      <w:r w:rsidRPr="00741C89">
        <w:t>CprE</w:t>
      </w:r>
      <w:proofErr w:type="spellEnd"/>
      <w:r w:rsidRPr="00741C89">
        <w:t>/SE 492</w:t>
      </w:r>
    </w:p>
    <w:p w:rsidR="00C258BF" w:rsidRDefault="00741C89" w:rsidP="00741C89">
      <w:pPr>
        <w:pStyle w:val="Subtitle"/>
        <w:jc w:val="center"/>
      </w:pPr>
      <w:bookmarkStart w:id="8" w:name="h.os6shxs2z06" w:colFirst="0" w:colLast="0"/>
      <w:bookmarkEnd w:id="8"/>
      <w:r w:rsidRPr="00741C89">
        <w:t>Spring, 2016</w:t>
      </w:r>
    </w:p>
    <w:p w:rsidR="00C258BF" w:rsidRDefault="00C258BF"/>
    <w:p w:rsidR="00741C89" w:rsidRPr="00741C89" w:rsidRDefault="00741C89" w:rsidP="00741C89">
      <w:pPr>
        <w:pStyle w:val="FinalReportNormal"/>
      </w:pPr>
      <w:r w:rsidRPr="00741C89">
        <w:t>Advisor &amp; Client</w:t>
      </w:r>
    </w:p>
    <w:p w:rsidR="00C258BF" w:rsidRPr="00741C89" w:rsidRDefault="00741C89" w:rsidP="00741C89">
      <w:pPr>
        <w:pStyle w:val="FinalReportNormal"/>
      </w:pPr>
      <w:r w:rsidRPr="00741C89">
        <w:tab/>
      </w:r>
      <w:r w:rsidRPr="00741C89">
        <w:tab/>
      </w:r>
      <w:r w:rsidRPr="00741C89">
        <w:tab/>
        <w:t xml:space="preserve">Dr. </w:t>
      </w:r>
      <w:proofErr w:type="spellStart"/>
      <w:r w:rsidRPr="00741C89">
        <w:t>Hridesh</w:t>
      </w:r>
      <w:proofErr w:type="spellEnd"/>
      <w:r w:rsidRPr="00741C89">
        <w:t xml:space="preserve"> </w:t>
      </w:r>
      <w:proofErr w:type="spellStart"/>
      <w:r w:rsidRPr="00741C89">
        <w:t>Rajan</w:t>
      </w:r>
      <w:proofErr w:type="spellEnd"/>
    </w:p>
    <w:p w:rsidR="00C258BF" w:rsidRPr="00741C89" w:rsidRDefault="00C258BF" w:rsidP="00741C89">
      <w:pPr>
        <w:pStyle w:val="FinalReportNormal"/>
      </w:pPr>
    </w:p>
    <w:p w:rsidR="00741C89" w:rsidRPr="00741C89" w:rsidRDefault="00741C89" w:rsidP="00741C89">
      <w:pPr>
        <w:pStyle w:val="FinalReportNormal"/>
      </w:pPr>
      <w:r w:rsidRPr="00741C89">
        <w:t>Project Members</w:t>
      </w:r>
    </w:p>
    <w:p w:rsidR="00741C89" w:rsidRPr="00741C89" w:rsidRDefault="00741C89" w:rsidP="00741C89">
      <w:pPr>
        <w:pStyle w:val="FinalReportNormal"/>
      </w:pPr>
      <w:r w:rsidRPr="00741C89">
        <w:tab/>
      </w:r>
      <w:r w:rsidRPr="00741C89">
        <w:tab/>
      </w:r>
      <w:r w:rsidRPr="00741C89">
        <w:tab/>
        <w:t>Arik Coats (Web Master, Key Concept Holder)</w:t>
      </w:r>
    </w:p>
    <w:p w:rsidR="00C258BF" w:rsidRPr="00741C89" w:rsidRDefault="00741C89" w:rsidP="00741C89">
      <w:pPr>
        <w:pStyle w:val="FinalReportNormal"/>
      </w:pPr>
      <w:r w:rsidRPr="00741C89">
        <w:tab/>
      </w:r>
      <w:r w:rsidRPr="00741C89">
        <w:tab/>
      </w:r>
      <w:r w:rsidRPr="00741C89">
        <w:tab/>
        <w:t>Evan Dye (Team Leader)</w:t>
      </w:r>
    </w:p>
    <w:p w:rsidR="00C258BF" w:rsidRPr="00741C89" w:rsidRDefault="00741C89" w:rsidP="00741C89">
      <w:pPr>
        <w:pStyle w:val="FinalReportNormal"/>
      </w:pPr>
      <w:r w:rsidRPr="00741C89">
        <w:tab/>
      </w:r>
      <w:r w:rsidRPr="00741C89">
        <w:tab/>
      </w:r>
      <w:r w:rsidRPr="00741C89">
        <w:tab/>
        <w:t xml:space="preserve">Robert </w:t>
      </w:r>
      <w:proofErr w:type="spellStart"/>
      <w:r w:rsidRPr="00741C89">
        <w:t>Kloster</w:t>
      </w:r>
      <w:proofErr w:type="spellEnd"/>
      <w:r w:rsidRPr="00741C89">
        <w:t xml:space="preserve"> (Communications Leader)</w:t>
      </w:r>
    </w:p>
    <w:p w:rsidR="00C258BF" w:rsidRDefault="00741C89" w:rsidP="00741C89">
      <w:bookmarkStart w:id="9" w:name="h.gg816tqlfy6t" w:colFirst="0" w:colLast="0"/>
      <w:bookmarkEnd w:id="9"/>
      <w:r>
        <w:br w:type="page"/>
      </w:r>
      <w:bookmarkStart w:id="10" w:name="h.85p9wajeitzx" w:colFirst="0" w:colLast="0"/>
      <w:bookmarkStart w:id="11" w:name="h.w7mmmt3pk83z" w:colFirst="0" w:colLast="0"/>
      <w:bookmarkEnd w:id="10"/>
      <w:bookmarkEnd w:id="11"/>
    </w:p>
    <w:bookmarkStart w:id="12" w:name="h.b2bcqqbj9gnp" w:colFirst="0" w:colLast="0" w:displacedByCustomXml="next"/>
    <w:bookmarkEnd w:id="12" w:displacedByCustomXml="next"/>
    <w:bookmarkStart w:id="13" w:name="h.svcmfn601lgk" w:colFirst="0" w:colLast="0" w:displacedByCustomXml="next"/>
    <w:bookmarkEnd w:id="13" w:displacedByCustomXml="next"/>
    <w:sdt>
      <w:sdtPr>
        <w:rPr>
          <w:rFonts w:ascii="Arial" w:eastAsia="Arial" w:hAnsi="Arial" w:cs="Arial"/>
          <w:color w:val="000000"/>
          <w:sz w:val="22"/>
          <w:szCs w:val="22"/>
        </w:rPr>
        <w:id w:val="-1220197668"/>
        <w:docPartObj>
          <w:docPartGallery w:val="Table of Contents"/>
          <w:docPartUnique/>
        </w:docPartObj>
      </w:sdtPr>
      <w:sdtEndPr>
        <w:rPr>
          <w:b/>
          <w:bCs/>
          <w:noProof/>
        </w:rPr>
      </w:sdtEndPr>
      <w:sdtContent>
        <w:p w:rsidR="00C1391D" w:rsidRDefault="00C1391D">
          <w:pPr>
            <w:pStyle w:val="TOCHeading"/>
          </w:pPr>
          <w:r>
            <w:t>Table of Contents</w:t>
          </w:r>
          <w:bookmarkStart w:id="14" w:name="_GoBack"/>
          <w:bookmarkEnd w:id="14"/>
        </w:p>
        <w:p w:rsidR="000F44B6" w:rsidRDefault="00C1391D">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49643203" w:history="1">
            <w:r w:rsidR="000F44B6" w:rsidRPr="008A5180">
              <w:rPr>
                <w:rStyle w:val="Hyperlink"/>
                <w:noProof/>
              </w:rPr>
              <w:t>Project Purpose</w:t>
            </w:r>
            <w:r w:rsidR="000F44B6">
              <w:rPr>
                <w:noProof/>
                <w:webHidden/>
              </w:rPr>
              <w:tab/>
            </w:r>
            <w:r w:rsidR="000F44B6">
              <w:rPr>
                <w:noProof/>
                <w:webHidden/>
              </w:rPr>
              <w:fldChar w:fldCharType="begin"/>
            </w:r>
            <w:r w:rsidR="000F44B6">
              <w:rPr>
                <w:noProof/>
                <w:webHidden/>
              </w:rPr>
              <w:instrText xml:space="preserve"> PAGEREF _Toc449643203 \h </w:instrText>
            </w:r>
            <w:r w:rsidR="000F44B6">
              <w:rPr>
                <w:noProof/>
                <w:webHidden/>
              </w:rPr>
            </w:r>
            <w:r w:rsidR="000F44B6">
              <w:rPr>
                <w:noProof/>
                <w:webHidden/>
              </w:rPr>
              <w:fldChar w:fldCharType="separate"/>
            </w:r>
            <w:r w:rsidR="0086187B">
              <w:rPr>
                <w:noProof/>
                <w:webHidden/>
              </w:rPr>
              <w:t>2</w:t>
            </w:r>
            <w:r w:rsidR="000F44B6">
              <w:rPr>
                <w:noProof/>
                <w:webHidden/>
              </w:rPr>
              <w:fldChar w:fldCharType="end"/>
            </w:r>
          </w:hyperlink>
        </w:p>
        <w:p w:rsidR="000F44B6" w:rsidRDefault="000F44B6">
          <w:pPr>
            <w:pStyle w:val="TOC2"/>
            <w:tabs>
              <w:tab w:val="right" w:leader="dot" w:pos="9350"/>
            </w:tabs>
            <w:rPr>
              <w:rFonts w:asciiTheme="minorHAnsi" w:eastAsiaTheme="minorEastAsia" w:hAnsiTheme="minorHAnsi" w:cstheme="minorBidi"/>
              <w:noProof/>
              <w:color w:val="auto"/>
            </w:rPr>
          </w:pPr>
          <w:hyperlink w:anchor="_Toc449643204" w:history="1">
            <w:r w:rsidRPr="008A5180">
              <w:rPr>
                <w:rStyle w:val="Hyperlink"/>
                <w:noProof/>
              </w:rPr>
              <w:t>Problem Statement</w:t>
            </w:r>
            <w:r>
              <w:rPr>
                <w:noProof/>
                <w:webHidden/>
              </w:rPr>
              <w:tab/>
            </w:r>
            <w:r>
              <w:rPr>
                <w:noProof/>
                <w:webHidden/>
              </w:rPr>
              <w:fldChar w:fldCharType="begin"/>
            </w:r>
            <w:r>
              <w:rPr>
                <w:noProof/>
                <w:webHidden/>
              </w:rPr>
              <w:instrText xml:space="preserve"> PAGEREF _Toc449643204 \h </w:instrText>
            </w:r>
            <w:r>
              <w:rPr>
                <w:noProof/>
                <w:webHidden/>
              </w:rPr>
            </w:r>
            <w:r>
              <w:rPr>
                <w:noProof/>
                <w:webHidden/>
              </w:rPr>
              <w:fldChar w:fldCharType="separate"/>
            </w:r>
            <w:r w:rsidR="0086187B">
              <w:rPr>
                <w:noProof/>
                <w:webHidden/>
              </w:rPr>
              <w:t>2</w:t>
            </w:r>
            <w:r>
              <w:rPr>
                <w:noProof/>
                <w:webHidden/>
              </w:rPr>
              <w:fldChar w:fldCharType="end"/>
            </w:r>
          </w:hyperlink>
        </w:p>
        <w:p w:rsidR="000F44B6" w:rsidRDefault="000F44B6">
          <w:pPr>
            <w:pStyle w:val="TOC2"/>
            <w:tabs>
              <w:tab w:val="right" w:leader="dot" w:pos="9350"/>
            </w:tabs>
            <w:rPr>
              <w:rFonts w:asciiTheme="minorHAnsi" w:eastAsiaTheme="minorEastAsia" w:hAnsiTheme="minorHAnsi" w:cstheme="minorBidi"/>
              <w:noProof/>
              <w:color w:val="auto"/>
            </w:rPr>
          </w:pPr>
          <w:hyperlink w:anchor="_Toc449643205" w:history="1">
            <w:r w:rsidRPr="008A5180">
              <w:rPr>
                <w:rStyle w:val="Hyperlink"/>
                <w:noProof/>
              </w:rPr>
              <w:t>Project Solution</w:t>
            </w:r>
            <w:r>
              <w:rPr>
                <w:noProof/>
                <w:webHidden/>
              </w:rPr>
              <w:tab/>
            </w:r>
            <w:r>
              <w:rPr>
                <w:noProof/>
                <w:webHidden/>
              </w:rPr>
              <w:fldChar w:fldCharType="begin"/>
            </w:r>
            <w:r>
              <w:rPr>
                <w:noProof/>
                <w:webHidden/>
              </w:rPr>
              <w:instrText xml:space="preserve"> PAGEREF _Toc449643205 \h </w:instrText>
            </w:r>
            <w:r>
              <w:rPr>
                <w:noProof/>
                <w:webHidden/>
              </w:rPr>
            </w:r>
            <w:r>
              <w:rPr>
                <w:noProof/>
                <w:webHidden/>
              </w:rPr>
              <w:fldChar w:fldCharType="separate"/>
            </w:r>
            <w:r w:rsidR="0086187B">
              <w:rPr>
                <w:noProof/>
                <w:webHidden/>
              </w:rPr>
              <w:t>3</w:t>
            </w:r>
            <w:r>
              <w:rPr>
                <w:noProof/>
                <w:webHidden/>
              </w:rPr>
              <w:fldChar w:fldCharType="end"/>
            </w:r>
          </w:hyperlink>
        </w:p>
        <w:p w:rsidR="000F44B6" w:rsidRDefault="000F44B6">
          <w:pPr>
            <w:pStyle w:val="TOC3"/>
            <w:tabs>
              <w:tab w:val="right" w:leader="dot" w:pos="9350"/>
            </w:tabs>
            <w:rPr>
              <w:rFonts w:asciiTheme="minorHAnsi" w:eastAsiaTheme="minorEastAsia" w:hAnsiTheme="minorHAnsi" w:cstheme="minorBidi"/>
              <w:noProof/>
              <w:color w:val="auto"/>
            </w:rPr>
          </w:pPr>
          <w:hyperlink w:anchor="_Toc449643206" w:history="1">
            <w:r w:rsidRPr="008A5180">
              <w:rPr>
                <w:rStyle w:val="Hyperlink"/>
                <w:noProof/>
              </w:rPr>
              <w:t>Goals</w:t>
            </w:r>
            <w:r>
              <w:rPr>
                <w:noProof/>
                <w:webHidden/>
              </w:rPr>
              <w:tab/>
            </w:r>
            <w:r>
              <w:rPr>
                <w:noProof/>
                <w:webHidden/>
              </w:rPr>
              <w:fldChar w:fldCharType="begin"/>
            </w:r>
            <w:r>
              <w:rPr>
                <w:noProof/>
                <w:webHidden/>
              </w:rPr>
              <w:instrText xml:space="preserve"> PAGEREF _Toc449643206 \h </w:instrText>
            </w:r>
            <w:r>
              <w:rPr>
                <w:noProof/>
                <w:webHidden/>
              </w:rPr>
            </w:r>
            <w:r>
              <w:rPr>
                <w:noProof/>
                <w:webHidden/>
              </w:rPr>
              <w:fldChar w:fldCharType="separate"/>
            </w:r>
            <w:r w:rsidR="0086187B">
              <w:rPr>
                <w:noProof/>
                <w:webHidden/>
              </w:rPr>
              <w:t>3</w:t>
            </w:r>
            <w:r>
              <w:rPr>
                <w:noProof/>
                <w:webHidden/>
              </w:rPr>
              <w:fldChar w:fldCharType="end"/>
            </w:r>
          </w:hyperlink>
        </w:p>
        <w:p w:rsidR="000F44B6" w:rsidRDefault="000F44B6">
          <w:pPr>
            <w:pStyle w:val="TOC3"/>
            <w:tabs>
              <w:tab w:val="right" w:leader="dot" w:pos="9350"/>
            </w:tabs>
            <w:rPr>
              <w:rFonts w:asciiTheme="minorHAnsi" w:eastAsiaTheme="minorEastAsia" w:hAnsiTheme="minorHAnsi" w:cstheme="minorBidi"/>
              <w:noProof/>
              <w:color w:val="auto"/>
            </w:rPr>
          </w:pPr>
          <w:hyperlink w:anchor="_Toc449643207" w:history="1">
            <w:r w:rsidRPr="008A5180">
              <w:rPr>
                <w:rStyle w:val="Hyperlink"/>
                <w:noProof/>
              </w:rPr>
              <w:t>Deliverable</w:t>
            </w:r>
            <w:r>
              <w:rPr>
                <w:noProof/>
                <w:webHidden/>
              </w:rPr>
              <w:tab/>
            </w:r>
            <w:r>
              <w:rPr>
                <w:noProof/>
                <w:webHidden/>
              </w:rPr>
              <w:fldChar w:fldCharType="begin"/>
            </w:r>
            <w:r>
              <w:rPr>
                <w:noProof/>
                <w:webHidden/>
              </w:rPr>
              <w:instrText xml:space="preserve"> PAGEREF _Toc449643207 \h </w:instrText>
            </w:r>
            <w:r>
              <w:rPr>
                <w:noProof/>
                <w:webHidden/>
              </w:rPr>
            </w:r>
            <w:r>
              <w:rPr>
                <w:noProof/>
                <w:webHidden/>
              </w:rPr>
              <w:fldChar w:fldCharType="separate"/>
            </w:r>
            <w:r w:rsidR="0086187B">
              <w:rPr>
                <w:noProof/>
                <w:webHidden/>
              </w:rPr>
              <w:t>3</w:t>
            </w:r>
            <w:r>
              <w:rPr>
                <w:noProof/>
                <w:webHidden/>
              </w:rPr>
              <w:fldChar w:fldCharType="end"/>
            </w:r>
          </w:hyperlink>
        </w:p>
        <w:p w:rsidR="000F44B6" w:rsidRDefault="000F44B6">
          <w:pPr>
            <w:pStyle w:val="TOC3"/>
            <w:tabs>
              <w:tab w:val="right" w:leader="dot" w:pos="9350"/>
            </w:tabs>
            <w:rPr>
              <w:rFonts w:asciiTheme="minorHAnsi" w:eastAsiaTheme="minorEastAsia" w:hAnsiTheme="minorHAnsi" w:cstheme="minorBidi"/>
              <w:noProof/>
              <w:color w:val="auto"/>
            </w:rPr>
          </w:pPr>
          <w:hyperlink w:anchor="_Toc449643208" w:history="1">
            <w:r w:rsidRPr="008A5180">
              <w:rPr>
                <w:rStyle w:val="Hyperlink"/>
                <w:noProof/>
              </w:rPr>
              <w:t>Intended Users</w:t>
            </w:r>
            <w:r>
              <w:rPr>
                <w:noProof/>
                <w:webHidden/>
              </w:rPr>
              <w:tab/>
            </w:r>
            <w:r>
              <w:rPr>
                <w:noProof/>
                <w:webHidden/>
              </w:rPr>
              <w:fldChar w:fldCharType="begin"/>
            </w:r>
            <w:r>
              <w:rPr>
                <w:noProof/>
                <w:webHidden/>
              </w:rPr>
              <w:instrText xml:space="preserve"> PAGEREF _Toc449643208 \h </w:instrText>
            </w:r>
            <w:r>
              <w:rPr>
                <w:noProof/>
                <w:webHidden/>
              </w:rPr>
            </w:r>
            <w:r>
              <w:rPr>
                <w:noProof/>
                <w:webHidden/>
              </w:rPr>
              <w:fldChar w:fldCharType="separate"/>
            </w:r>
            <w:r w:rsidR="0086187B">
              <w:rPr>
                <w:noProof/>
                <w:webHidden/>
              </w:rPr>
              <w:t>3</w:t>
            </w:r>
            <w:r>
              <w:rPr>
                <w:noProof/>
                <w:webHidden/>
              </w:rPr>
              <w:fldChar w:fldCharType="end"/>
            </w:r>
          </w:hyperlink>
        </w:p>
        <w:p w:rsidR="000F44B6" w:rsidRDefault="000F44B6">
          <w:pPr>
            <w:pStyle w:val="TOC1"/>
            <w:tabs>
              <w:tab w:val="right" w:leader="dot" w:pos="9350"/>
            </w:tabs>
            <w:rPr>
              <w:rFonts w:asciiTheme="minorHAnsi" w:eastAsiaTheme="minorEastAsia" w:hAnsiTheme="minorHAnsi" w:cstheme="minorBidi"/>
              <w:noProof/>
              <w:color w:val="auto"/>
            </w:rPr>
          </w:pPr>
          <w:hyperlink w:anchor="_Toc449643209" w:history="1">
            <w:r w:rsidRPr="008A5180">
              <w:rPr>
                <w:rStyle w:val="Hyperlink"/>
                <w:noProof/>
              </w:rPr>
              <w:t>Requirements</w:t>
            </w:r>
            <w:r>
              <w:rPr>
                <w:noProof/>
                <w:webHidden/>
              </w:rPr>
              <w:tab/>
            </w:r>
            <w:r>
              <w:rPr>
                <w:noProof/>
                <w:webHidden/>
              </w:rPr>
              <w:fldChar w:fldCharType="begin"/>
            </w:r>
            <w:r>
              <w:rPr>
                <w:noProof/>
                <w:webHidden/>
              </w:rPr>
              <w:instrText xml:space="preserve"> PAGEREF _Toc449643209 \h </w:instrText>
            </w:r>
            <w:r>
              <w:rPr>
                <w:noProof/>
                <w:webHidden/>
              </w:rPr>
            </w:r>
            <w:r>
              <w:rPr>
                <w:noProof/>
                <w:webHidden/>
              </w:rPr>
              <w:fldChar w:fldCharType="separate"/>
            </w:r>
            <w:r w:rsidR="0086187B">
              <w:rPr>
                <w:noProof/>
                <w:webHidden/>
              </w:rPr>
              <w:t>4</w:t>
            </w:r>
            <w:r>
              <w:rPr>
                <w:noProof/>
                <w:webHidden/>
              </w:rPr>
              <w:fldChar w:fldCharType="end"/>
            </w:r>
          </w:hyperlink>
        </w:p>
        <w:p w:rsidR="000F44B6" w:rsidRDefault="000F44B6">
          <w:pPr>
            <w:pStyle w:val="TOC2"/>
            <w:tabs>
              <w:tab w:val="right" w:leader="dot" w:pos="9350"/>
            </w:tabs>
            <w:rPr>
              <w:rFonts w:asciiTheme="minorHAnsi" w:eastAsiaTheme="minorEastAsia" w:hAnsiTheme="minorHAnsi" w:cstheme="minorBidi"/>
              <w:noProof/>
              <w:color w:val="auto"/>
            </w:rPr>
          </w:pPr>
          <w:hyperlink w:anchor="_Toc449643210" w:history="1">
            <w:r w:rsidRPr="008A5180">
              <w:rPr>
                <w:rStyle w:val="Hyperlink"/>
                <w:noProof/>
              </w:rPr>
              <w:t>Functional Requirements</w:t>
            </w:r>
            <w:r>
              <w:rPr>
                <w:noProof/>
                <w:webHidden/>
              </w:rPr>
              <w:tab/>
            </w:r>
            <w:r>
              <w:rPr>
                <w:noProof/>
                <w:webHidden/>
              </w:rPr>
              <w:fldChar w:fldCharType="begin"/>
            </w:r>
            <w:r>
              <w:rPr>
                <w:noProof/>
                <w:webHidden/>
              </w:rPr>
              <w:instrText xml:space="preserve"> PAGEREF _Toc449643210 \h </w:instrText>
            </w:r>
            <w:r>
              <w:rPr>
                <w:noProof/>
                <w:webHidden/>
              </w:rPr>
            </w:r>
            <w:r>
              <w:rPr>
                <w:noProof/>
                <w:webHidden/>
              </w:rPr>
              <w:fldChar w:fldCharType="separate"/>
            </w:r>
            <w:r w:rsidR="0086187B">
              <w:rPr>
                <w:noProof/>
                <w:webHidden/>
              </w:rPr>
              <w:t>4</w:t>
            </w:r>
            <w:r>
              <w:rPr>
                <w:noProof/>
                <w:webHidden/>
              </w:rPr>
              <w:fldChar w:fldCharType="end"/>
            </w:r>
          </w:hyperlink>
        </w:p>
        <w:p w:rsidR="000F44B6" w:rsidRDefault="000F44B6">
          <w:pPr>
            <w:pStyle w:val="TOC2"/>
            <w:tabs>
              <w:tab w:val="right" w:leader="dot" w:pos="9350"/>
            </w:tabs>
            <w:rPr>
              <w:rFonts w:asciiTheme="minorHAnsi" w:eastAsiaTheme="minorEastAsia" w:hAnsiTheme="minorHAnsi" w:cstheme="minorBidi"/>
              <w:noProof/>
              <w:color w:val="auto"/>
            </w:rPr>
          </w:pPr>
          <w:hyperlink w:anchor="_Toc449643211" w:history="1">
            <w:r w:rsidRPr="008A5180">
              <w:rPr>
                <w:rStyle w:val="Hyperlink"/>
                <w:noProof/>
              </w:rPr>
              <w:t>Non-Functional Requirements</w:t>
            </w:r>
            <w:r>
              <w:rPr>
                <w:noProof/>
                <w:webHidden/>
              </w:rPr>
              <w:tab/>
            </w:r>
            <w:r>
              <w:rPr>
                <w:noProof/>
                <w:webHidden/>
              </w:rPr>
              <w:fldChar w:fldCharType="begin"/>
            </w:r>
            <w:r>
              <w:rPr>
                <w:noProof/>
                <w:webHidden/>
              </w:rPr>
              <w:instrText xml:space="preserve"> PAGEREF _Toc449643211 \h </w:instrText>
            </w:r>
            <w:r>
              <w:rPr>
                <w:noProof/>
                <w:webHidden/>
              </w:rPr>
            </w:r>
            <w:r>
              <w:rPr>
                <w:noProof/>
                <w:webHidden/>
              </w:rPr>
              <w:fldChar w:fldCharType="separate"/>
            </w:r>
            <w:r w:rsidR="0086187B">
              <w:rPr>
                <w:noProof/>
                <w:webHidden/>
              </w:rPr>
              <w:t>4</w:t>
            </w:r>
            <w:r>
              <w:rPr>
                <w:noProof/>
                <w:webHidden/>
              </w:rPr>
              <w:fldChar w:fldCharType="end"/>
            </w:r>
          </w:hyperlink>
        </w:p>
        <w:p w:rsidR="000F44B6" w:rsidRDefault="000F44B6">
          <w:pPr>
            <w:pStyle w:val="TOC1"/>
            <w:tabs>
              <w:tab w:val="right" w:leader="dot" w:pos="9350"/>
            </w:tabs>
            <w:rPr>
              <w:rFonts w:asciiTheme="minorHAnsi" w:eastAsiaTheme="minorEastAsia" w:hAnsiTheme="minorHAnsi" w:cstheme="minorBidi"/>
              <w:noProof/>
              <w:color w:val="auto"/>
            </w:rPr>
          </w:pPr>
          <w:hyperlink w:anchor="_Toc449643212" w:history="1">
            <w:r w:rsidRPr="008A5180">
              <w:rPr>
                <w:rStyle w:val="Hyperlink"/>
                <w:noProof/>
              </w:rPr>
              <w:t>Design</w:t>
            </w:r>
            <w:r>
              <w:rPr>
                <w:noProof/>
                <w:webHidden/>
              </w:rPr>
              <w:tab/>
            </w:r>
            <w:r>
              <w:rPr>
                <w:noProof/>
                <w:webHidden/>
              </w:rPr>
              <w:fldChar w:fldCharType="begin"/>
            </w:r>
            <w:r>
              <w:rPr>
                <w:noProof/>
                <w:webHidden/>
              </w:rPr>
              <w:instrText xml:space="preserve"> PAGEREF _Toc449643212 \h </w:instrText>
            </w:r>
            <w:r>
              <w:rPr>
                <w:noProof/>
                <w:webHidden/>
              </w:rPr>
            </w:r>
            <w:r>
              <w:rPr>
                <w:noProof/>
                <w:webHidden/>
              </w:rPr>
              <w:fldChar w:fldCharType="separate"/>
            </w:r>
            <w:r w:rsidR="0086187B">
              <w:rPr>
                <w:noProof/>
                <w:webHidden/>
              </w:rPr>
              <w:t>5</w:t>
            </w:r>
            <w:r>
              <w:rPr>
                <w:noProof/>
                <w:webHidden/>
              </w:rPr>
              <w:fldChar w:fldCharType="end"/>
            </w:r>
          </w:hyperlink>
        </w:p>
        <w:p w:rsidR="000F44B6" w:rsidRDefault="000F44B6">
          <w:pPr>
            <w:pStyle w:val="TOC2"/>
            <w:tabs>
              <w:tab w:val="right" w:leader="dot" w:pos="9350"/>
            </w:tabs>
            <w:rPr>
              <w:rFonts w:asciiTheme="minorHAnsi" w:eastAsiaTheme="minorEastAsia" w:hAnsiTheme="minorHAnsi" w:cstheme="minorBidi"/>
              <w:noProof/>
              <w:color w:val="auto"/>
            </w:rPr>
          </w:pPr>
          <w:hyperlink w:anchor="_Toc449643213" w:history="1">
            <w:r w:rsidRPr="008A5180">
              <w:rPr>
                <w:rStyle w:val="Hyperlink"/>
                <w:noProof/>
              </w:rPr>
              <w:t>Possible Solutions</w:t>
            </w:r>
            <w:r>
              <w:rPr>
                <w:noProof/>
                <w:webHidden/>
              </w:rPr>
              <w:tab/>
            </w:r>
            <w:r>
              <w:rPr>
                <w:noProof/>
                <w:webHidden/>
              </w:rPr>
              <w:fldChar w:fldCharType="begin"/>
            </w:r>
            <w:r>
              <w:rPr>
                <w:noProof/>
                <w:webHidden/>
              </w:rPr>
              <w:instrText xml:space="preserve"> PAGEREF _Toc449643213 \h </w:instrText>
            </w:r>
            <w:r>
              <w:rPr>
                <w:noProof/>
                <w:webHidden/>
              </w:rPr>
            </w:r>
            <w:r>
              <w:rPr>
                <w:noProof/>
                <w:webHidden/>
              </w:rPr>
              <w:fldChar w:fldCharType="separate"/>
            </w:r>
            <w:r w:rsidR="0086187B">
              <w:rPr>
                <w:noProof/>
                <w:webHidden/>
              </w:rPr>
              <w:t>5</w:t>
            </w:r>
            <w:r>
              <w:rPr>
                <w:noProof/>
                <w:webHidden/>
              </w:rPr>
              <w:fldChar w:fldCharType="end"/>
            </w:r>
          </w:hyperlink>
        </w:p>
        <w:p w:rsidR="000F44B6" w:rsidRDefault="000F44B6">
          <w:pPr>
            <w:pStyle w:val="TOC2"/>
            <w:tabs>
              <w:tab w:val="right" w:leader="dot" w:pos="9350"/>
            </w:tabs>
            <w:rPr>
              <w:rFonts w:asciiTheme="minorHAnsi" w:eastAsiaTheme="minorEastAsia" w:hAnsiTheme="minorHAnsi" w:cstheme="minorBidi"/>
              <w:noProof/>
              <w:color w:val="auto"/>
            </w:rPr>
          </w:pPr>
          <w:hyperlink w:anchor="_Toc449643214" w:history="1">
            <w:r w:rsidRPr="008A5180">
              <w:rPr>
                <w:rStyle w:val="Hyperlink"/>
                <w:noProof/>
              </w:rPr>
              <w:t>Solution Assessment</w:t>
            </w:r>
            <w:r>
              <w:rPr>
                <w:noProof/>
                <w:webHidden/>
              </w:rPr>
              <w:tab/>
            </w:r>
            <w:r>
              <w:rPr>
                <w:noProof/>
                <w:webHidden/>
              </w:rPr>
              <w:fldChar w:fldCharType="begin"/>
            </w:r>
            <w:r>
              <w:rPr>
                <w:noProof/>
                <w:webHidden/>
              </w:rPr>
              <w:instrText xml:space="preserve"> PAGEREF _Toc449643214 \h </w:instrText>
            </w:r>
            <w:r>
              <w:rPr>
                <w:noProof/>
                <w:webHidden/>
              </w:rPr>
            </w:r>
            <w:r>
              <w:rPr>
                <w:noProof/>
                <w:webHidden/>
              </w:rPr>
              <w:fldChar w:fldCharType="separate"/>
            </w:r>
            <w:r w:rsidR="0086187B">
              <w:rPr>
                <w:noProof/>
                <w:webHidden/>
              </w:rPr>
              <w:t>5</w:t>
            </w:r>
            <w:r>
              <w:rPr>
                <w:noProof/>
                <w:webHidden/>
              </w:rPr>
              <w:fldChar w:fldCharType="end"/>
            </w:r>
          </w:hyperlink>
        </w:p>
        <w:p w:rsidR="000F44B6" w:rsidRDefault="000F44B6">
          <w:pPr>
            <w:pStyle w:val="TOC2"/>
            <w:tabs>
              <w:tab w:val="right" w:leader="dot" w:pos="9350"/>
            </w:tabs>
            <w:rPr>
              <w:rFonts w:asciiTheme="minorHAnsi" w:eastAsiaTheme="minorEastAsia" w:hAnsiTheme="minorHAnsi" w:cstheme="minorBidi"/>
              <w:noProof/>
              <w:color w:val="auto"/>
            </w:rPr>
          </w:pPr>
          <w:hyperlink w:anchor="_Toc449643215" w:history="1">
            <w:r w:rsidRPr="008A5180">
              <w:rPr>
                <w:rStyle w:val="Hyperlink"/>
                <w:noProof/>
              </w:rPr>
              <w:t>System Analysis</w:t>
            </w:r>
            <w:r>
              <w:rPr>
                <w:noProof/>
                <w:webHidden/>
              </w:rPr>
              <w:tab/>
            </w:r>
            <w:r>
              <w:rPr>
                <w:noProof/>
                <w:webHidden/>
              </w:rPr>
              <w:fldChar w:fldCharType="begin"/>
            </w:r>
            <w:r>
              <w:rPr>
                <w:noProof/>
                <w:webHidden/>
              </w:rPr>
              <w:instrText xml:space="preserve"> PAGEREF _Toc449643215 \h </w:instrText>
            </w:r>
            <w:r>
              <w:rPr>
                <w:noProof/>
                <w:webHidden/>
              </w:rPr>
            </w:r>
            <w:r>
              <w:rPr>
                <w:noProof/>
                <w:webHidden/>
              </w:rPr>
              <w:fldChar w:fldCharType="separate"/>
            </w:r>
            <w:r w:rsidR="0086187B">
              <w:rPr>
                <w:noProof/>
                <w:webHidden/>
              </w:rPr>
              <w:t>6</w:t>
            </w:r>
            <w:r>
              <w:rPr>
                <w:noProof/>
                <w:webHidden/>
              </w:rPr>
              <w:fldChar w:fldCharType="end"/>
            </w:r>
          </w:hyperlink>
        </w:p>
        <w:p w:rsidR="000F44B6" w:rsidRDefault="000F44B6">
          <w:pPr>
            <w:pStyle w:val="TOC2"/>
            <w:tabs>
              <w:tab w:val="right" w:leader="dot" w:pos="9350"/>
            </w:tabs>
            <w:rPr>
              <w:rFonts w:asciiTheme="minorHAnsi" w:eastAsiaTheme="minorEastAsia" w:hAnsiTheme="minorHAnsi" w:cstheme="minorBidi"/>
              <w:noProof/>
              <w:color w:val="auto"/>
            </w:rPr>
          </w:pPr>
          <w:hyperlink w:anchor="_Toc449643216" w:history="1">
            <w:r w:rsidRPr="008A5180">
              <w:rPr>
                <w:rStyle w:val="Hyperlink"/>
                <w:noProof/>
              </w:rPr>
              <w:t>Interfaces</w:t>
            </w:r>
            <w:r>
              <w:rPr>
                <w:noProof/>
                <w:webHidden/>
              </w:rPr>
              <w:tab/>
            </w:r>
            <w:r>
              <w:rPr>
                <w:noProof/>
                <w:webHidden/>
              </w:rPr>
              <w:fldChar w:fldCharType="begin"/>
            </w:r>
            <w:r>
              <w:rPr>
                <w:noProof/>
                <w:webHidden/>
              </w:rPr>
              <w:instrText xml:space="preserve"> PAGEREF _Toc449643216 \h </w:instrText>
            </w:r>
            <w:r>
              <w:rPr>
                <w:noProof/>
                <w:webHidden/>
              </w:rPr>
            </w:r>
            <w:r>
              <w:rPr>
                <w:noProof/>
                <w:webHidden/>
              </w:rPr>
              <w:fldChar w:fldCharType="separate"/>
            </w:r>
            <w:r w:rsidR="0086187B">
              <w:rPr>
                <w:noProof/>
                <w:webHidden/>
              </w:rPr>
              <w:t>7</w:t>
            </w:r>
            <w:r>
              <w:rPr>
                <w:noProof/>
                <w:webHidden/>
              </w:rPr>
              <w:fldChar w:fldCharType="end"/>
            </w:r>
          </w:hyperlink>
        </w:p>
        <w:p w:rsidR="000F44B6" w:rsidRDefault="000F44B6">
          <w:pPr>
            <w:pStyle w:val="TOC2"/>
            <w:tabs>
              <w:tab w:val="right" w:leader="dot" w:pos="9350"/>
            </w:tabs>
            <w:rPr>
              <w:rFonts w:asciiTheme="minorHAnsi" w:eastAsiaTheme="minorEastAsia" w:hAnsiTheme="minorHAnsi" w:cstheme="minorBidi"/>
              <w:noProof/>
              <w:color w:val="auto"/>
            </w:rPr>
          </w:pPr>
          <w:hyperlink w:anchor="_Toc449643217" w:history="1">
            <w:r w:rsidRPr="008A5180">
              <w:rPr>
                <w:rStyle w:val="Hyperlink"/>
                <w:noProof/>
              </w:rPr>
              <w:t>Software Specifications</w:t>
            </w:r>
            <w:r>
              <w:rPr>
                <w:noProof/>
                <w:webHidden/>
              </w:rPr>
              <w:tab/>
            </w:r>
            <w:r>
              <w:rPr>
                <w:noProof/>
                <w:webHidden/>
              </w:rPr>
              <w:fldChar w:fldCharType="begin"/>
            </w:r>
            <w:r>
              <w:rPr>
                <w:noProof/>
                <w:webHidden/>
              </w:rPr>
              <w:instrText xml:space="preserve"> PAGEREF _Toc449643217 \h </w:instrText>
            </w:r>
            <w:r>
              <w:rPr>
                <w:noProof/>
                <w:webHidden/>
              </w:rPr>
            </w:r>
            <w:r>
              <w:rPr>
                <w:noProof/>
                <w:webHidden/>
              </w:rPr>
              <w:fldChar w:fldCharType="separate"/>
            </w:r>
            <w:r w:rsidR="0086187B">
              <w:rPr>
                <w:noProof/>
                <w:webHidden/>
              </w:rPr>
              <w:t>9</w:t>
            </w:r>
            <w:r>
              <w:rPr>
                <w:noProof/>
                <w:webHidden/>
              </w:rPr>
              <w:fldChar w:fldCharType="end"/>
            </w:r>
          </w:hyperlink>
        </w:p>
        <w:p w:rsidR="000F44B6" w:rsidRDefault="000F44B6">
          <w:pPr>
            <w:pStyle w:val="TOC1"/>
            <w:tabs>
              <w:tab w:val="right" w:leader="dot" w:pos="9350"/>
            </w:tabs>
            <w:rPr>
              <w:rFonts w:asciiTheme="minorHAnsi" w:eastAsiaTheme="minorEastAsia" w:hAnsiTheme="minorHAnsi" w:cstheme="minorBidi"/>
              <w:noProof/>
              <w:color w:val="auto"/>
            </w:rPr>
          </w:pPr>
          <w:hyperlink w:anchor="_Toc449643218" w:history="1">
            <w:r w:rsidRPr="008A5180">
              <w:rPr>
                <w:rStyle w:val="Hyperlink"/>
                <w:noProof/>
              </w:rPr>
              <w:t>Implementation Details</w:t>
            </w:r>
            <w:r>
              <w:rPr>
                <w:noProof/>
                <w:webHidden/>
              </w:rPr>
              <w:tab/>
            </w:r>
            <w:r>
              <w:rPr>
                <w:noProof/>
                <w:webHidden/>
              </w:rPr>
              <w:fldChar w:fldCharType="begin"/>
            </w:r>
            <w:r>
              <w:rPr>
                <w:noProof/>
                <w:webHidden/>
              </w:rPr>
              <w:instrText xml:space="preserve"> PAGEREF _Toc449643218 \h </w:instrText>
            </w:r>
            <w:r>
              <w:rPr>
                <w:noProof/>
                <w:webHidden/>
              </w:rPr>
            </w:r>
            <w:r>
              <w:rPr>
                <w:noProof/>
                <w:webHidden/>
              </w:rPr>
              <w:fldChar w:fldCharType="separate"/>
            </w:r>
            <w:r w:rsidR="0086187B">
              <w:rPr>
                <w:noProof/>
                <w:webHidden/>
              </w:rPr>
              <w:t>9</w:t>
            </w:r>
            <w:r>
              <w:rPr>
                <w:noProof/>
                <w:webHidden/>
              </w:rPr>
              <w:fldChar w:fldCharType="end"/>
            </w:r>
          </w:hyperlink>
        </w:p>
        <w:p w:rsidR="000F44B6" w:rsidRDefault="000F44B6">
          <w:pPr>
            <w:pStyle w:val="TOC2"/>
            <w:tabs>
              <w:tab w:val="right" w:leader="dot" w:pos="9350"/>
            </w:tabs>
            <w:rPr>
              <w:rFonts w:asciiTheme="minorHAnsi" w:eastAsiaTheme="minorEastAsia" w:hAnsiTheme="minorHAnsi" w:cstheme="minorBidi"/>
              <w:noProof/>
              <w:color w:val="auto"/>
            </w:rPr>
          </w:pPr>
          <w:hyperlink w:anchor="_Toc449643219" w:history="1">
            <w:r w:rsidRPr="008A5180">
              <w:rPr>
                <w:rStyle w:val="Hyperlink"/>
                <w:noProof/>
              </w:rPr>
              <w:t>Parser</w:t>
            </w:r>
            <w:r>
              <w:rPr>
                <w:noProof/>
                <w:webHidden/>
              </w:rPr>
              <w:tab/>
            </w:r>
            <w:r>
              <w:rPr>
                <w:noProof/>
                <w:webHidden/>
              </w:rPr>
              <w:fldChar w:fldCharType="begin"/>
            </w:r>
            <w:r>
              <w:rPr>
                <w:noProof/>
                <w:webHidden/>
              </w:rPr>
              <w:instrText xml:space="preserve"> PAGEREF _Toc449643219 \h </w:instrText>
            </w:r>
            <w:r>
              <w:rPr>
                <w:noProof/>
                <w:webHidden/>
              </w:rPr>
            </w:r>
            <w:r>
              <w:rPr>
                <w:noProof/>
                <w:webHidden/>
              </w:rPr>
              <w:fldChar w:fldCharType="separate"/>
            </w:r>
            <w:r w:rsidR="0086187B">
              <w:rPr>
                <w:noProof/>
                <w:webHidden/>
              </w:rPr>
              <w:t>9</w:t>
            </w:r>
            <w:r>
              <w:rPr>
                <w:noProof/>
                <w:webHidden/>
              </w:rPr>
              <w:fldChar w:fldCharType="end"/>
            </w:r>
          </w:hyperlink>
        </w:p>
        <w:p w:rsidR="000F44B6" w:rsidRDefault="000F44B6">
          <w:pPr>
            <w:pStyle w:val="TOC2"/>
            <w:tabs>
              <w:tab w:val="right" w:leader="dot" w:pos="9350"/>
            </w:tabs>
            <w:rPr>
              <w:rFonts w:asciiTheme="minorHAnsi" w:eastAsiaTheme="minorEastAsia" w:hAnsiTheme="minorHAnsi" w:cstheme="minorBidi"/>
              <w:noProof/>
              <w:color w:val="auto"/>
            </w:rPr>
          </w:pPr>
          <w:hyperlink w:anchor="_Toc449643220" w:history="1">
            <w:r w:rsidRPr="008A5180">
              <w:rPr>
                <w:rStyle w:val="Hyperlink"/>
                <w:noProof/>
              </w:rPr>
              <w:t>Navigation</w:t>
            </w:r>
            <w:r>
              <w:rPr>
                <w:noProof/>
                <w:webHidden/>
              </w:rPr>
              <w:tab/>
            </w:r>
            <w:r>
              <w:rPr>
                <w:noProof/>
                <w:webHidden/>
              </w:rPr>
              <w:fldChar w:fldCharType="begin"/>
            </w:r>
            <w:r>
              <w:rPr>
                <w:noProof/>
                <w:webHidden/>
              </w:rPr>
              <w:instrText xml:space="preserve"> PAGEREF _Toc449643220 \h </w:instrText>
            </w:r>
            <w:r>
              <w:rPr>
                <w:noProof/>
                <w:webHidden/>
              </w:rPr>
            </w:r>
            <w:r>
              <w:rPr>
                <w:noProof/>
                <w:webHidden/>
              </w:rPr>
              <w:fldChar w:fldCharType="separate"/>
            </w:r>
            <w:r w:rsidR="0086187B">
              <w:rPr>
                <w:noProof/>
                <w:webHidden/>
              </w:rPr>
              <w:t>10</w:t>
            </w:r>
            <w:r>
              <w:rPr>
                <w:noProof/>
                <w:webHidden/>
              </w:rPr>
              <w:fldChar w:fldCharType="end"/>
            </w:r>
          </w:hyperlink>
        </w:p>
        <w:p w:rsidR="000F44B6" w:rsidRDefault="000F44B6">
          <w:pPr>
            <w:pStyle w:val="TOC2"/>
            <w:tabs>
              <w:tab w:val="right" w:leader="dot" w:pos="9350"/>
            </w:tabs>
            <w:rPr>
              <w:rFonts w:asciiTheme="minorHAnsi" w:eastAsiaTheme="minorEastAsia" w:hAnsiTheme="minorHAnsi" w:cstheme="minorBidi"/>
              <w:noProof/>
              <w:color w:val="auto"/>
            </w:rPr>
          </w:pPr>
          <w:hyperlink w:anchor="_Toc449643221" w:history="1">
            <w:r w:rsidRPr="008A5180">
              <w:rPr>
                <w:rStyle w:val="Hyperlink"/>
                <w:noProof/>
              </w:rPr>
              <w:t>Upload</w:t>
            </w:r>
            <w:r>
              <w:rPr>
                <w:noProof/>
                <w:webHidden/>
              </w:rPr>
              <w:tab/>
            </w:r>
            <w:r>
              <w:rPr>
                <w:noProof/>
                <w:webHidden/>
              </w:rPr>
              <w:fldChar w:fldCharType="begin"/>
            </w:r>
            <w:r>
              <w:rPr>
                <w:noProof/>
                <w:webHidden/>
              </w:rPr>
              <w:instrText xml:space="preserve"> PAGEREF _Toc449643221 \h </w:instrText>
            </w:r>
            <w:r>
              <w:rPr>
                <w:noProof/>
                <w:webHidden/>
              </w:rPr>
            </w:r>
            <w:r>
              <w:rPr>
                <w:noProof/>
                <w:webHidden/>
              </w:rPr>
              <w:fldChar w:fldCharType="separate"/>
            </w:r>
            <w:r w:rsidR="0086187B">
              <w:rPr>
                <w:noProof/>
                <w:webHidden/>
              </w:rPr>
              <w:t>11</w:t>
            </w:r>
            <w:r>
              <w:rPr>
                <w:noProof/>
                <w:webHidden/>
              </w:rPr>
              <w:fldChar w:fldCharType="end"/>
            </w:r>
          </w:hyperlink>
        </w:p>
        <w:p w:rsidR="000F44B6" w:rsidRDefault="000F44B6">
          <w:pPr>
            <w:pStyle w:val="TOC2"/>
            <w:tabs>
              <w:tab w:val="right" w:leader="dot" w:pos="9350"/>
            </w:tabs>
            <w:rPr>
              <w:rFonts w:asciiTheme="minorHAnsi" w:eastAsiaTheme="minorEastAsia" w:hAnsiTheme="minorHAnsi" w:cstheme="minorBidi"/>
              <w:noProof/>
              <w:color w:val="auto"/>
            </w:rPr>
          </w:pPr>
          <w:hyperlink w:anchor="_Toc449643222" w:history="1">
            <w:r w:rsidRPr="008A5180">
              <w:rPr>
                <w:rStyle w:val="Hyperlink"/>
                <w:noProof/>
              </w:rPr>
              <w:t>Related Posts</w:t>
            </w:r>
            <w:r>
              <w:rPr>
                <w:noProof/>
                <w:webHidden/>
              </w:rPr>
              <w:tab/>
            </w:r>
            <w:r>
              <w:rPr>
                <w:noProof/>
                <w:webHidden/>
              </w:rPr>
              <w:fldChar w:fldCharType="begin"/>
            </w:r>
            <w:r>
              <w:rPr>
                <w:noProof/>
                <w:webHidden/>
              </w:rPr>
              <w:instrText xml:space="preserve"> PAGEREF _Toc449643222 \h </w:instrText>
            </w:r>
            <w:r>
              <w:rPr>
                <w:noProof/>
                <w:webHidden/>
              </w:rPr>
            </w:r>
            <w:r>
              <w:rPr>
                <w:noProof/>
                <w:webHidden/>
              </w:rPr>
              <w:fldChar w:fldCharType="separate"/>
            </w:r>
            <w:r w:rsidR="0086187B">
              <w:rPr>
                <w:noProof/>
                <w:webHidden/>
              </w:rPr>
              <w:t>13</w:t>
            </w:r>
            <w:r>
              <w:rPr>
                <w:noProof/>
                <w:webHidden/>
              </w:rPr>
              <w:fldChar w:fldCharType="end"/>
            </w:r>
          </w:hyperlink>
        </w:p>
        <w:p w:rsidR="000F44B6" w:rsidRDefault="000F44B6">
          <w:pPr>
            <w:pStyle w:val="TOC2"/>
            <w:tabs>
              <w:tab w:val="right" w:leader="dot" w:pos="9350"/>
            </w:tabs>
            <w:rPr>
              <w:rFonts w:asciiTheme="minorHAnsi" w:eastAsiaTheme="minorEastAsia" w:hAnsiTheme="minorHAnsi" w:cstheme="minorBidi"/>
              <w:noProof/>
              <w:color w:val="auto"/>
            </w:rPr>
          </w:pPr>
          <w:hyperlink w:anchor="_Toc449643223" w:history="1">
            <w:r w:rsidRPr="008A5180">
              <w:rPr>
                <w:rStyle w:val="Hyperlink"/>
                <w:noProof/>
              </w:rPr>
              <w:t>API</w:t>
            </w:r>
            <w:r>
              <w:rPr>
                <w:noProof/>
                <w:webHidden/>
              </w:rPr>
              <w:tab/>
            </w:r>
            <w:r>
              <w:rPr>
                <w:noProof/>
                <w:webHidden/>
              </w:rPr>
              <w:fldChar w:fldCharType="begin"/>
            </w:r>
            <w:r>
              <w:rPr>
                <w:noProof/>
                <w:webHidden/>
              </w:rPr>
              <w:instrText xml:space="preserve"> PAGEREF _Toc449643223 \h </w:instrText>
            </w:r>
            <w:r>
              <w:rPr>
                <w:noProof/>
                <w:webHidden/>
              </w:rPr>
            </w:r>
            <w:r>
              <w:rPr>
                <w:noProof/>
                <w:webHidden/>
              </w:rPr>
              <w:fldChar w:fldCharType="separate"/>
            </w:r>
            <w:r w:rsidR="0086187B">
              <w:rPr>
                <w:noProof/>
                <w:webHidden/>
              </w:rPr>
              <w:t>14</w:t>
            </w:r>
            <w:r>
              <w:rPr>
                <w:noProof/>
                <w:webHidden/>
              </w:rPr>
              <w:fldChar w:fldCharType="end"/>
            </w:r>
          </w:hyperlink>
        </w:p>
        <w:p w:rsidR="000F44B6" w:rsidRDefault="000F44B6">
          <w:pPr>
            <w:pStyle w:val="TOC1"/>
            <w:tabs>
              <w:tab w:val="right" w:leader="dot" w:pos="9350"/>
            </w:tabs>
            <w:rPr>
              <w:rFonts w:asciiTheme="minorHAnsi" w:eastAsiaTheme="minorEastAsia" w:hAnsiTheme="minorHAnsi" w:cstheme="minorBidi"/>
              <w:noProof/>
              <w:color w:val="auto"/>
            </w:rPr>
          </w:pPr>
          <w:hyperlink w:anchor="_Toc449643224" w:history="1">
            <w:r w:rsidRPr="008A5180">
              <w:rPr>
                <w:rStyle w:val="Hyperlink"/>
                <w:noProof/>
              </w:rPr>
              <w:t>Implementation Issues and Challenges</w:t>
            </w:r>
            <w:r>
              <w:rPr>
                <w:noProof/>
                <w:webHidden/>
              </w:rPr>
              <w:tab/>
            </w:r>
            <w:r>
              <w:rPr>
                <w:noProof/>
                <w:webHidden/>
              </w:rPr>
              <w:fldChar w:fldCharType="begin"/>
            </w:r>
            <w:r>
              <w:rPr>
                <w:noProof/>
                <w:webHidden/>
              </w:rPr>
              <w:instrText xml:space="preserve"> PAGEREF _Toc449643224 \h </w:instrText>
            </w:r>
            <w:r>
              <w:rPr>
                <w:noProof/>
                <w:webHidden/>
              </w:rPr>
            </w:r>
            <w:r>
              <w:rPr>
                <w:noProof/>
                <w:webHidden/>
              </w:rPr>
              <w:fldChar w:fldCharType="separate"/>
            </w:r>
            <w:r w:rsidR="0086187B">
              <w:rPr>
                <w:noProof/>
                <w:webHidden/>
              </w:rPr>
              <w:t>14</w:t>
            </w:r>
            <w:r>
              <w:rPr>
                <w:noProof/>
                <w:webHidden/>
              </w:rPr>
              <w:fldChar w:fldCharType="end"/>
            </w:r>
          </w:hyperlink>
        </w:p>
        <w:p w:rsidR="000F44B6" w:rsidRDefault="000F44B6">
          <w:pPr>
            <w:pStyle w:val="TOC2"/>
            <w:tabs>
              <w:tab w:val="right" w:leader="dot" w:pos="9350"/>
            </w:tabs>
            <w:rPr>
              <w:rFonts w:asciiTheme="minorHAnsi" w:eastAsiaTheme="minorEastAsia" w:hAnsiTheme="minorHAnsi" w:cstheme="minorBidi"/>
              <w:noProof/>
              <w:color w:val="auto"/>
            </w:rPr>
          </w:pPr>
          <w:hyperlink w:anchor="_Toc449643225" w:history="1">
            <w:r w:rsidRPr="008A5180">
              <w:rPr>
                <w:rStyle w:val="Hyperlink"/>
                <w:noProof/>
              </w:rPr>
              <w:t>Limited Stack Exchange API Calls</w:t>
            </w:r>
            <w:r>
              <w:rPr>
                <w:noProof/>
                <w:webHidden/>
              </w:rPr>
              <w:tab/>
            </w:r>
            <w:r>
              <w:rPr>
                <w:noProof/>
                <w:webHidden/>
              </w:rPr>
              <w:fldChar w:fldCharType="begin"/>
            </w:r>
            <w:r>
              <w:rPr>
                <w:noProof/>
                <w:webHidden/>
              </w:rPr>
              <w:instrText xml:space="preserve"> PAGEREF _Toc449643225 \h </w:instrText>
            </w:r>
            <w:r>
              <w:rPr>
                <w:noProof/>
                <w:webHidden/>
              </w:rPr>
            </w:r>
            <w:r>
              <w:rPr>
                <w:noProof/>
                <w:webHidden/>
              </w:rPr>
              <w:fldChar w:fldCharType="separate"/>
            </w:r>
            <w:r w:rsidR="0086187B">
              <w:rPr>
                <w:noProof/>
                <w:webHidden/>
              </w:rPr>
              <w:t>14</w:t>
            </w:r>
            <w:r>
              <w:rPr>
                <w:noProof/>
                <w:webHidden/>
              </w:rPr>
              <w:fldChar w:fldCharType="end"/>
            </w:r>
          </w:hyperlink>
        </w:p>
        <w:p w:rsidR="000F44B6" w:rsidRDefault="000F44B6">
          <w:pPr>
            <w:pStyle w:val="TOC2"/>
            <w:tabs>
              <w:tab w:val="right" w:leader="dot" w:pos="9350"/>
            </w:tabs>
            <w:rPr>
              <w:rFonts w:asciiTheme="minorHAnsi" w:eastAsiaTheme="minorEastAsia" w:hAnsiTheme="minorHAnsi" w:cstheme="minorBidi"/>
              <w:noProof/>
              <w:color w:val="auto"/>
            </w:rPr>
          </w:pPr>
          <w:hyperlink w:anchor="_Toc449643226" w:history="1">
            <w:r w:rsidRPr="008A5180">
              <w:rPr>
                <w:rStyle w:val="Hyperlink"/>
                <w:noProof/>
              </w:rPr>
              <w:t>Parsing Large Amounts of Data</w:t>
            </w:r>
            <w:r>
              <w:rPr>
                <w:noProof/>
                <w:webHidden/>
              </w:rPr>
              <w:tab/>
            </w:r>
            <w:r>
              <w:rPr>
                <w:noProof/>
                <w:webHidden/>
              </w:rPr>
              <w:fldChar w:fldCharType="begin"/>
            </w:r>
            <w:r>
              <w:rPr>
                <w:noProof/>
                <w:webHidden/>
              </w:rPr>
              <w:instrText xml:space="preserve"> PAGEREF _Toc449643226 \h </w:instrText>
            </w:r>
            <w:r>
              <w:rPr>
                <w:noProof/>
                <w:webHidden/>
              </w:rPr>
            </w:r>
            <w:r>
              <w:rPr>
                <w:noProof/>
                <w:webHidden/>
              </w:rPr>
              <w:fldChar w:fldCharType="separate"/>
            </w:r>
            <w:r w:rsidR="0086187B">
              <w:rPr>
                <w:noProof/>
                <w:webHidden/>
              </w:rPr>
              <w:t>15</w:t>
            </w:r>
            <w:r>
              <w:rPr>
                <w:noProof/>
                <w:webHidden/>
              </w:rPr>
              <w:fldChar w:fldCharType="end"/>
            </w:r>
          </w:hyperlink>
        </w:p>
        <w:p w:rsidR="000F44B6" w:rsidRDefault="000F44B6">
          <w:pPr>
            <w:pStyle w:val="TOC2"/>
            <w:tabs>
              <w:tab w:val="right" w:leader="dot" w:pos="9350"/>
            </w:tabs>
            <w:rPr>
              <w:rFonts w:asciiTheme="minorHAnsi" w:eastAsiaTheme="minorEastAsia" w:hAnsiTheme="minorHAnsi" w:cstheme="minorBidi"/>
              <w:noProof/>
              <w:color w:val="auto"/>
            </w:rPr>
          </w:pPr>
          <w:hyperlink w:anchor="_Toc449643227" w:history="1">
            <w:r w:rsidRPr="008A5180">
              <w:rPr>
                <w:rStyle w:val="Hyperlink"/>
                <w:noProof/>
              </w:rPr>
              <w:t>Server-side Computational Access</w:t>
            </w:r>
            <w:r>
              <w:rPr>
                <w:noProof/>
                <w:webHidden/>
              </w:rPr>
              <w:tab/>
            </w:r>
            <w:r>
              <w:rPr>
                <w:noProof/>
                <w:webHidden/>
              </w:rPr>
              <w:fldChar w:fldCharType="begin"/>
            </w:r>
            <w:r>
              <w:rPr>
                <w:noProof/>
                <w:webHidden/>
              </w:rPr>
              <w:instrText xml:space="preserve"> PAGEREF _Toc449643227 \h </w:instrText>
            </w:r>
            <w:r>
              <w:rPr>
                <w:noProof/>
                <w:webHidden/>
              </w:rPr>
            </w:r>
            <w:r>
              <w:rPr>
                <w:noProof/>
                <w:webHidden/>
              </w:rPr>
              <w:fldChar w:fldCharType="separate"/>
            </w:r>
            <w:r w:rsidR="0086187B">
              <w:rPr>
                <w:noProof/>
                <w:webHidden/>
              </w:rPr>
              <w:t>15</w:t>
            </w:r>
            <w:r>
              <w:rPr>
                <w:noProof/>
                <w:webHidden/>
              </w:rPr>
              <w:fldChar w:fldCharType="end"/>
            </w:r>
          </w:hyperlink>
        </w:p>
        <w:p w:rsidR="000F44B6" w:rsidRDefault="000F44B6">
          <w:pPr>
            <w:pStyle w:val="TOC2"/>
            <w:tabs>
              <w:tab w:val="right" w:leader="dot" w:pos="9350"/>
            </w:tabs>
            <w:rPr>
              <w:rFonts w:asciiTheme="minorHAnsi" w:eastAsiaTheme="minorEastAsia" w:hAnsiTheme="minorHAnsi" w:cstheme="minorBidi"/>
              <w:noProof/>
              <w:color w:val="auto"/>
            </w:rPr>
          </w:pPr>
          <w:hyperlink w:anchor="_Toc449643228" w:history="1">
            <w:r w:rsidRPr="008A5180">
              <w:rPr>
                <w:rStyle w:val="Hyperlink"/>
                <w:noProof/>
              </w:rPr>
              <w:t>API Design Modeling</w:t>
            </w:r>
            <w:r>
              <w:rPr>
                <w:noProof/>
                <w:webHidden/>
              </w:rPr>
              <w:tab/>
            </w:r>
            <w:r>
              <w:rPr>
                <w:noProof/>
                <w:webHidden/>
              </w:rPr>
              <w:fldChar w:fldCharType="begin"/>
            </w:r>
            <w:r>
              <w:rPr>
                <w:noProof/>
                <w:webHidden/>
              </w:rPr>
              <w:instrText xml:space="preserve"> PAGEREF _Toc449643228 \h </w:instrText>
            </w:r>
            <w:r>
              <w:rPr>
                <w:noProof/>
                <w:webHidden/>
              </w:rPr>
            </w:r>
            <w:r>
              <w:rPr>
                <w:noProof/>
                <w:webHidden/>
              </w:rPr>
              <w:fldChar w:fldCharType="separate"/>
            </w:r>
            <w:r w:rsidR="0086187B">
              <w:rPr>
                <w:noProof/>
                <w:webHidden/>
              </w:rPr>
              <w:t>15</w:t>
            </w:r>
            <w:r>
              <w:rPr>
                <w:noProof/>
                <w:webHidden/>
              </w:rPr>
              <w:fldChar w:fldCharType="end"/>
            </w:r>
          </w:hyperlink>
        </w:p>
        <w:p w:rsidR="000F44B6" w:rsidRDefault="000F44B6">
          <w:pPr>
            <w:pStyle w:val="TOC1"/>
            <w:tabs>
              <w:tab w:val="right" w:leader="dot" w:pos="9350"/>
            </w:tabs>
            <w:rPr>
              <w:rFonts w:asciiTheme="minorHAnsi" w:eastAsiaTheme="minorEastAsia" w:hAnsiTheme="minorHAnsi" w:cstheme="minorBidi"/>
              <w:noProof/>
              <w:color w:val="auto"/>
            </w:rPr>
          </w:pPr>
          <w:hyperlink w:anchor="_Toc449643229" w:history="1">
            <w:r w:rsidRPr="008A5180">
              <w:rPr>
                <w:rStyle w:val="Hyperlink"/>
                <w:noProof/>
              </w:rPr>
              <w:t>Testing Processes</w:t>
            </w:r>
            <w:r>
              <w:rPr>
                <w:noProof/>
                <w:webHidden/>
              </w:rPr>
              <w:tab/>
            </w:r>
            <w:r>
              <w:rPr>
                <w:noProof/>
                <w:webHidden/>
              </w:rPr>
              <w:fldChar w:fldCharType="begin"/>
            </w:r>
            <w:r>
              <w:rPr>
                <w:noProof/>
                <w:webHidden/>
              </w:rPr>
              <w:instrText xml:space="preserve"> PAGEREF _Toc449643229 \h </w:instrText>
            </w:r>
            <w:r>
              <w:rPr>
                <w:noProof/>
                <w:webHidden/>
              </w:rPr>
            </w:r>
            <w:r>
              <w:rPr>
                <w:noProof/>
                <w:webHidden/>
              </w:rPr>
              <w:fldChar w:fldCharType="separate"/>
            </w:r>
            <w:r w:rsidR="0086187B">
              <w:rPr>
                <w:noProof/>
                <w:webHidden/>
              </w:rPr>
              <w:t>16</w:t>
            </w:r>
            <w:r>
              <w:rPr>
                <w:noProof/>
                <w:webHidden/>
              </w:rPr>
              <w:fldChar w:fldCharType="end"/>
            </w:r>
          </w:hyperlink>
        </w:p>
        <w:p w:rsidR="000F44B6" w:rsidRDefault="000F44B6">
          <w:pPr>
            <w:pStyle w:val="TOC2"/>
            <w:tabs>
              <w:tab w:val="right" w:leader="dot" w:pos="9350"/>
            </w:tabs>
            <w:rPr>
              <w:rFonts w:asciiTheme="minorHAnsi" w:eastAsiaTheme="minorEastAsia" w:hAnsiTheme="minorHAnsi" w:cstheme="minorBidi"/>
              <w:noProof/>
              <w:color w:val="auto"/>
            </w:rPr>
          </w:pPr>
          <w:hyperlink w:anchor="_Toc449643230" w:history="1">
            <w:r w:rsidRPr="008A5180">
              <w:rPr>
                <w:rStyle w:val="Hyperlink"/>
                <w:noProof/>
              </w:rPr>
              <w:t>Verification Procedures</w:t>
            </w:r>
            <w:r>
              <w:rPr>
                <w:noProof/>
                <w:webHidden/>
              </w:rPr>
              <w:tab/>
            </w:r>
            <w:r>
              <w:rPr>
                <w:noProof/>
                <w:webHidden/>
              </w:rPr>
              <w:fldChar w:fldCharType="begin"/>
            </w:r>
            <w:r>
              <w:rPr>
                <w:noProof/>
                <w:webHidden/>
              </w:rPr>
              <w:instrText xml:space="preserve"> PAGEREF _Toc449643230 \h </w:instrText>
            </w:r>
            <w:r>
              <w:rPr>
                <w:noProof/>
                <w:webHidden/>
              </w:rPr>
            </w:r>
            <w:r>
              <w:rPr>
                <w:noProof/>
                <w:webHidden/>
              </w:rPr>
              <w:fldChar w:fldCharType="separate"/>
            </w:r>
            <w:r w:rsidR="0086187B">
              <w:rPr>
                <w:noProof/>
                <w:webHidden/>
              </w:rPr>
              <w:t>16</w:t>
            </w:r>
            <w:r>
              <w:rPr>
                <w:noProof/>
                <w:webHidden/>
              </w:rPr>
              <w:fldChar w:fldCharType="end"/>
            </w:r>
          </w:hyperlink>
        </w:p>
        <w:p w:rsidR="000F44B6" w:rsidRDefault="000F44B6">
          <w:pPr>
            <w:pStyle w:val="TOC3"/>
            <w:tabs>
              <w:tab w:val="right" w:leader="dot" w:pos="9350"/>
            </w:tabs>
            <w:rPr>
              <w:rFonts w:asciiTheme="minorHAnsi" w:eastAsiaTheme="minorEastAsia" w:hAnsiTheme="minorHAnsi" w:cstheme="minorBidi"/>
              <w:noProof/>
              <w:color w:val="auto"/>
            </w:rPr>
          </w:pPr>
          <w:hyperlink w:anchor="_Toc449643231" w:history="1">
            <w:r w:rsidRPr="008A5180">
              <w:rPr>
                <w:rStyle w:val="Hyperlink"/>
                <w:noProof/>
              </w:rPr>
              <w:t>Test Driven Development</w:t>
            </w:r>
            <w:r>
              <w:rPr>
                <w:noProof/>
                <w:webHidden/>
              </w:rPr>
              <w:tab/>
            </w:r>
            <w:r>
              <w:rPr>
                <w:noProof/>
                <w:webHidden/>
              </w:rPr>
              <w:fldChar w:fldCharType="begin"/>
            </w:r>
            <w:r>
              <w:rPr>
                <w:noProof/>
                <w:webHidden/>
              </w:rPr>
              <w:instrText xml:space="preserve"> PAGEREF _Toc449643231 \h </w:instrText>
            </w:r>
            <w:r>
              <w:rPr>
                <w:noProof/>
                <w:webHidden/>
              </w:rPr>
            </w:r>
            <w:r>
              <w:rPr>
                <w:noProof/>
                <w:webHidden/>
              </w:rPr>
              <w:fldChar w:fldCharType="separate"/>
            </w:r>
            <w:r w:rsidR="0086187B">
              <w:rPr>
                <w:noProof/>
                <w:webHidden/>
              </w:rPr>
              <w:t>16</w:t>
            </w:r>
            <w:r>
              <w:rPr>
                <w:noProof/>
                <w:webHidden/>
              </w:rPr>
              <w:fldChar w:fldCharType="end"/>
            </w:r>
          </w:hyperlink>
        </w:p>
        <w:p w:rsidR="000F44B6" w:rsidRDefault="000F44B6">
          <w:pPr>
            <w:pStyle w:val="TOC3"/>
            <w:tabs>
              <w:tab w:val="right" w:leader="dot" w:pos="9350"/>
            </w:tabs>
            <w:rPr>
              <w:rFonts w:asciiTheme="minorHAnsi" w:eastAsiaTheme="minorEastAsia" w:hAnsiTheme="minorHAnsi" w:cstheme="minorBidi"/>
              <w:noProof/>
              <w:color w:val="auto"/>
            </w:rPr>
          </w:pPr>
          <w:hyperlink w:anchor="_Toc449643232" w:history="1">
            <w:r w:rsidRPr="008A5180">
              <w:rPr>
                <w:rStyle w:val="Hyperlink"/>
                <w:noProof/>
              </w:rPr>
              <w:t>Modular Unit Testing</w:t>
            </w:r>
            <w:r>
              <w:rPr>
                <w:noProof/>
                <w:webHidden/>
              </w:rPr>
              <w:tab/>
            </w:r>
            <w:r>
              <w:rPr>
                <w:noProof/>
                <w:webHidden/>
              </w:rPr>
              <w:fldChar w:fldCharType="begin"/>
            </w:r>
            <w:r>
              <w:rPr>
                <w:noProof/>
                <w:webHidden/>
              </w:rPr>
              <w:instrText xml:space="preserve"> PAGEREF _Toc449643232 \h </w:instrText>
            </w:r>
            <w:r>
              <w:rPr>
                <w:noProof/>
                <w:webHidden/>
              </w:rPr>
            </w:r>
            <w:r>
              <w:rPr>
                <w:noProof/>
                <w:webHidden/>
              </w:rPr>
              <w:fldChar w:fldCharType="separate"/>
            </w:r>
            <w:r w:rsidR="0086187B">
              <w:rPr>
                <w:noProof/>
                <w:webHidden/>
              </w:rPr>
              <w:t>16</w:t>
            </w:r>
            <w:r>
              <w:rPr>
                <w:noProof/>
                <w:webHidden/>
              </w:rPr>
              <w:fldChar w:fldCharType="end"/>
            </w:r>
          </w:hyperlink>
        </w:p>
        <w:p w:rsidR="000F44B6" w:rsidRDefault="000F44B6">
          <w:pPr>
            <w:pStyle w:val="TOC2"/>
            <w:tabs>
              <w:tab w:val="right" w:leader="dot" w:pos="9350"/>
            </w:tabs>
            <w:rPr>
              <w:rFonts w:asciiTheme="minorHAnsi" w:eastAsiaTheme="minorEastAsia" w:hAnsiTheme="minorHAnsi" w:cstheme="minorBidi"/>
              <w:noProof/>
              <w:color w:val="auto"/>
            </w:rPr>
          </w:pPr>
          <w:hyperlink w:anchor="_Toc449643233" w:history="1">
            <w:r w:rsidRPr="008A5180">
              <w:rPr>
                <w:rStyle w:val="Hyperlink"/>
                <w:noProof/>
              </w:rPr>
              <w:t>Validation Procedures</w:t>
            </w:r>
            <w:r>
              <w:rPr>
                <w:noProof/>
                <w:webHidden/>
              </w:rPr>
              <w:tab/>
            </w:r>
            <w:r>
              <w:rPr>
                <w:noProof/>
                <w:webHidden/>
              </w:rPr>
              <w:fldChar w:fldCharType="begin"/>
            </w:r>
            <w:r>
              <w:rPr>
                <w:noProof/>
                <w:webHidden/>
              </w:rPr>
              <w:instrText xml:space="preserve"> PAGEREF _Toc449643233 \h </w:instrText>
            </w:r>
            <w:r>
              <w:rPr>
                <w:noProof/>
                <w:webHidden/>
              </w:rPr>
            </w:r>
            <w:r>
              <w:rPr>
                <w:noProof/>
                <w:webHidden/>
              </w:rPr>
              <w:fldChar w:fldCharType="separate"/>
            </w:r>
            <w:r w:rsidR="0086187B">
              <w:rPr>
                <w:noProof/>
                <w:webHidden/>
              </w:rPr>
              <w:t>16</w:t>
            </w:r>
            <w:r>
              <w:rPr>
                <w:noProof/>
                <w:webHidden/>
              </w:rPr>
              <w:fldChar w:fldCharType="end"/>
            </w:r>
          </w:hyperlink>
        </w:p>
        <w:p w:rsidR="000F44B6" w:rsidRDefault="000F44B6">
          <w:pPr>
            <w:pStyle w:val="TOC3"/>
            <w:tabs>
              <w:tab w:val="right" w:leader="dot" w:pos="9350"/>
            </w:tabs>
            <w:rPr>
              <w:rFonts w:asciiTheme="minorHAnsi" w:eastAsiaTheme="minorEastAsia" w:hAnsiTheme="minorHAnsi" w:cstheme="minorBidi"/>
              <w:noProof/>
              <w:color w:val="auto"/>
            </w:rPr>
          </w:pPr>
          <w:hyperlink w:anchor="_Toc449643234" w:history="1">
            <w:r w:rsidRPr="008A5180">
              <w:rPr>
                <w:rStyle w:val="Hyperlink"/>
                <w:noProof/>
              </w:rPr>
              <w:t>Customer Testing</w:t>
            </w:r>
            <w:r>
              <w:rPr>
                <w:noProof/>
                <w:webHidden/>
              </w:rPr>
              <w:tab/>
            </w:r>
            <w:r>
              <w:rPr>
                <w:noProof/>
                <w:webHidden/>
              </w:rPr>
              <w:fldChar w:fldCharType="begin"/>
            </w:r>
            <w:r>
              <w:rPr>
                <w:noProof/>
                <w:webHidden/>
              </w:rPr>
              <w:instrText xml:space="preserve"> PAGEREF _Toc449643234 \h </w:instrText>
            </w:r>
            <w:r>
              <w:rPr>
                <w:noProof/>
                <w:webHidden/>
              </w:rPr>
            </w:r>
            <w:r>
              <w:rPr>
                <w:noProof/>
                <w:webHidden/>
              </w:rPr>
              <w:fldChar w:fldCharType="separate"/>
            </w:r>
            <w:r w:rsidR="0086187B">
              <w:rPr>
                <w:noProof/>
                <w:webHidden/>
              </w:rPr>
              <w:t>16</w:t>
            </w:r>
            <w:r>
              <w:rPr>
                <w:noProof/>
                <w:webHidden/>
              </w:rPr>
              <w:fldChar w:fldCharType="end"/>
            </w:r>
          </w:hyperlink>
        </w:p>
        <w:p w:rsidR="000F44B6" w:rsidRDefault="000F44B6">
          <w:pPr>
            <w:pStyle w:val="TOC3"/>
            <w:tabs>
              <w:tab w:val="right" w:leader="dot" w:pos="9350"/>
            </w:tabs>
            <w:rPr>
              <w:rFonts w:asciiTheme="minorHAnsi" w:eastAsiaTheme="minorEastAsia" w:hAnsiTheme="minorHAnsi" w:cstheme="minorBidi"/>
              <w:noProof/>
              <w:color w:val="auto"/>
            </w:rPr>
          </w:pPr>
          <w:hyperlink w:anchor="_Toc449643235" w:history="1">
            <w:r w:rsidRPr="008A5180">
              <w:rPr>
                <w:rStyle w:val="Hyperlink"/>
                <w:noProof/>
              </w:rPr>
              <w:t>Prototype Testing</w:t>
            </w:r>
            <w:r>
              <w:rPr>
                <w:noProof/>
                <w:webHidden/>
              </w:rPr>
              <w:tab/>
            </w:r>
            <w:r>
              <w:rPr>
                <w:noProof/>
                <w:webHidden/>
              </w:rPr>
              <w:fldChar w:fldCharType="begin"/>
            </w:r>
            <w:r>
              <w:rPr>
                <w:noProof/>
                <w:webHidden/>
              </w:rPr>
              <w:instrText xml:space="preserve"> PAGEREF _Toc449643235 \h </w:instrText>
            </w:r>
            <w:r>
              <w:rPr>
                <w:noProof/>
                <w:webHidden/>
              </w:rPr>
            </w:r>
            <w:r>
              <w:rPr>
                <w:noProof/>
                <w:webHidden/>
              </w:rPr>
              <w:fldChar w:fldCharType="separate"/>
            </w:r>
            <w:r w:rsidR="0086187B">
              <w:rPr>
                <w:noProof/>
                <w:webHidden/>
              </w:rPr>
              <w:t>16</w:t>
            </w:r>
            <w:r>
              <w:rPr>
                <w:noProof/>
                <w:webHidden/>
              </w:rPr>
              <w:fldChar w:fldCharType="end"/>
            </w:r>
          </w:hyperlink>
        </w:p>
        <w:p w:rsidR="000F44B6" w:rsidRDefault="000F44B6">
          <w:pPr>
            <w:pStyle w:val="TOC1"/>
            <w:tabs>
              <w:tab w:val="right" w:leader="dot" w:pos="9350"/>
            </w:tabs>
            <w:rPr>
              <w:rFonts w:asciiTheme="minorHAnsi" w:eastAsiaTheme="minorEastAsia" w:hAnsiTheme="minorHAnsi" w:cstheme="minorBidi"/>
              <w:noProof/>
              <w:color w:val="auto"/>
            </w:rPr>
          </w:pPr>
          <w:hyperlink w:anchor="_Toc449643236" w:history="1">
            <w:r w:rsidRPr="008A5180">
              <w:rPr>
                <w:rStyle w:val="Hyperlink"/>
                <w:noProof/>
              </w:rPr>
              <w:t>Conclusion</w:t>
            </w:r>
            <w:r>
              <w:rPr>
                <w:noProof/>
                <w:webHidden/>
              </w:rPr>
              <w:tab/>
            </w:r>
            <w:r>
              <w:rPr>
                <w:noProof/>
                <w:webHidden/>
              </w:rPr>
              <w:fldChar w:fldCharType="begin"/>
            </w:r>
            <w:r>
              <w:rPr>
                <w:noProof/>
                <w:webHidden/>
              </w:rPr>
              <w:instrText xml:space="preserve"> PAGEREF _Toc449643236 \h </w:instrText>
            </w:r>
            <w:r>
              <w:rPr>
                <w:noProof/>
                <w:webHidden/>
              </w:rPr>
            </w:r>
            <w:r>
              <w:rPr>
                <w:noProof/>
                <w:webHidden/>
              </w:rPr>
              <w:fldChar w:fldCharType="separate"/>
            </w:r>
            <w:r w:rsidR="0086187B">
              <w:rPr>
                <w:noProof/>
                <w:webHidden/>
              </w:rPr>
              <w:t>17</w:t>
            </w:r>
            <w:r>
              <w:rPr>
                <w:noProof/>
                <w:webHidden/>
              </w:rPr>
              <w:fldChar w:fldCharType="end"/>
            </w:r>
          </w:hyperlink>
        </w:p>
        <w:p w:rsidR="000F44B6" w:rsidRDefault="000F44B6">
          <w:pPr>
            <w:pStyle w:val="TOC1"/>
            <w:tabs>
              <w:tab w:val="right" w:leader="dot" w:pos="9350"/>
            </w:tabs>
            <w:rPr>
              <w:rFonts w:asciiTheme="minorHAnsi" w:eastAsiaTheme="minorEastAsia" w:hAnsiTheme="minorHAnsi" w:cstheme="minorBidi"/>
              <w:noProof/>
              <w:color w:val="auto"/>
            </w:rPr>
          </w:pPr>
          <w:hyperlink w:anchor="_Toc449643237" w:history="1">
            <w:r w:rsidRPr="008A5180">
              <w:rPr>
                <w:rStyle w:val="Hyperlink"/>
                <w:noProof/>
              </w:rPr>
              <w:t>References</w:t>
            </w:r>
            <w:r>
              <w:rPr>
                <w:noProof/>
                <w:webHidden/>
              </w:rPr>
              <w:tab/>
            </w:r>
            <w:r>
              <w:rPr>
                <w:noProof/>
                <w:webHidden/>
              </w:rPr>
              <w:fldChar w:fldCharType="begin"/>
            </w:r>
            <w:r>
              <w:rPr>
                <w:noProof/>
                <w:webHidden/>
              </w:rPr>
              <w:instrText xml:space="preserve"> PAGEREF _Toc449643237 \h </w:instrText>
            </w:r>
            <w:r>
              <w:rPr>
                <w:noProof/>
                <w:webHidden/>
              </w:rPr>
            </w:r>
            <w:r>
              <w:rPr>
                <w:noProof/>
                <w:webHidden/>
              </w:rPr>
              <w:fldChar w:fldCharType="separate"/>
            </w:r>
            <w:r w:rsidR="0086187B">
              <w:rPr>
                <w:noProof/>
                <w:webHidden/>
              </w:rPr>
              <w:t>17</w:t>
            </w:r>
            <w:r>
              <w:rPr>
                <w:noProof/>
                <w:webHidden/>
              </w:rPr>
              <w:fldChar w:fldCharType="end"/>
            </w:r>
          </w:hyperlink>
        </w:p>
        <w:p w:rsidR="000F44B6" w:rsidRDefault="000F44B6">
          <w:pPr>
            <w:pStyle w:val="TOC1"/>
            <w:tabs>
              <w:tab w:val="right" w:leader="dot" w:pos="9350"/>
            </w:tabs>
            <w:rPr>
              <w:rFonts w:asciiTheme="minorHAnsi" w:eastAsiaTheme="minorEastAsia" w:hAnsiTheme="minorHAnsi" w:cstheme="minorBidi"/>
              <w:noProof/>
              <w:color w:val="auto"/>
            </w:rPr>
          </w:pPr>
          <w:hyperlink w:anchor="_Toc449643238" w:history="1">
            <w:r w:rsidRPr="008A5180">
              <w:rPr>
                <w:rStyle w:val="Hyperlink"/>
                <w:noProof/>
              </w:rPr>
              <w:t>Appendix I: Operation Manual</w:t>
            </w:r>
            <w:r>
              <w:rPr>
                <w:noProof/>
                <w:webHidden/>
              </w:rPr>
              <w:tab/>
            </w:r>
            <w:r>
              <w:rPr>
                <w:noProof/>
                <w:webHidden/>
              </w:rPr>
              <w:fldChar w:fldCharType="begin"/>
            </w:r>
            <w:r>
              <w:rPr>
                <w:noProof/>
                <w:webHidden/>
              </w:rPr>
              <w:instrText xml:space="preserve"> PAGEREF _Toc449643238 \h </w:instrText>
            </w:r>
            <w:r>
              <w:rPr>
                <w:noProof/>
                <w:webHidden/>
              </w:rPr>
            </w:r>
            <w:r>
              <w:rPr>
                <w:noProof/>
                <w:webHidden/>
              </w:rPr>
              <w:fldChar w:fldCharType="separate"/>
            </w:r>
            <w:r w:rsidR="0086187B">
              <w:rPr>
                <w:noProof/>
                <w:webHidden/>
              </w:rPr>
              <w:t>17</w:t>
            </w:r>
            <w:r>
              <w:rPr>
                <w:noProof/>
                <w:webHidden/>
              </w:rPr>
              <w:fldChar w:fldCharType="end"/>
            </w:r>
          </w:hyperlink>
        </w:p>
        <w:p w:rsidR="000F44B6" w:rsidRDefault="000F44B6">
          <w:pPr>
            <w:pStyle w:val="TOC2"/>
            <w:tabs>
              <w:tab w:val="right" w:leader="dot" w:pos="9350"/>
            </w:tabs>
            <w:rPr>
              <w:rFonts w:asciiTheme="minorHAnsi" w:eastAsiaTheme="minorEastAsia" w:hAnsiTheme="minorHAnsi" w:cstheme="minorBidi"/>
              <w:noProof/>
              <w:color w:val="auto"/>
            </w:rPr>
          </w:pPr>
          <w:hyperlink w:anchor="_Toc449643239" w:history="1">
            <w:r w:rsidRPr="008A5180">
              <w:rPr>
                <w:rStyle w:val="Hyperlink"/>
                <w:noProof/>
              </w:rPr>
              <w:t>Project Website URL</w:t>
            </w:r>
            <w:r>
              <w:rPr>
                <w:noProof/>
                <w:webHidden/>
              </w:rPr>
              <w:tab/>
            </w:r>
            <w:r>
              <w:rPr>
                <w:noProof/>
                <w:webHidden/>
              </w:rPr>
              <w:fldChar w:fldCharType="begin"/>
            </w:r>
            <w:r>
              <w:rPr>
                <w:noProof/>
                <w:webHidden/>
              </w:rPr>
              <w:instrText xml:space="preserve"> PAGEREF _Toc449643239 \h </w:instrText>
            </w:r>
            <w:r>
              <w:rPr>
                <w:noProof/>
                <w:webHidden/>
              </w:rPr>
            </w:r>
            <w:r>
              <w:rPr>
                <w:noProof/>
                <w:webHidden/>
              </w:rPr>
              <w:fldChar w:fldCharType="separate"/>
            </w:r>
            <w:r w:rsidR="0086187B">
              <w:rPr>
                <w:noProof/>
                <w:webHidden/>
              </w:rPr>
              <w:t>17</w:t>
            </w:r>
            <w:r>
              <w:rPr>
                <w:noProof/>
                <w:webHidden/>
              </w:rPr>
              <w:fldChar w:fldCharType="end"/>
            </w:r>
          </w:hyperlink>
        </w:p>
        <w:p w:rsidR="000F44B6" w:rsidRDefault="000F44B6">
          <w:pPr>
            <w:pStyle w:val="TOC2"/>
            <w:tabs>
              <w:tab w:val="right" w:leader="dot" w:pos="9350"/>
            </w:tabs>
            <w:rPr>
              <w:rFonts w:asciiTheme="minorHAnsi" w:eastAsiaTheme="minorEastAsia" w:hAnsiTheme="minorHAnsi" w:cstheme="minorBidi"/>
              <w:noProof/>
              <w:color w:val="auto"/>
            </w:rPr>
          </w:pPr>
          <w:hyperlink w:anchor="_Toc449643240" w:history="1">
            <w:r w:rsidRPr="008A5180">
              <w:rPr>
                <w:rStyle w:val="Hyperlink"/>
                <w:noProof/>
              </w:rPr>
              <w:t>JavaSpecs URL</w:t>
            </w:r>
            <w:r>
              <w:rPr>
                <w:noProof/>
                <w:webHidden/>
              </w:rPr>
              <w:tab/>
            </w:r>
            <w:r>
              <w:rPr>
                <w:noProof/>
                <w:webHidden/>
              </w:rPr>
              <w:fldChar w:fldCharType="begin"/>
            </w:r>
            <w:r>
              <w:rPr>
                <w:noProof/>
                <w:webHidden/>
              </w:rPr>
              <w:instrText xml:space="preserve"> PAGEREF _Toc449643240 \h </w:instrText>
            </w:r>
            <w:r>
              <w:rPr>
                <w:noProof/>
                <w:webHidden/>
              </w:rPr>
            </w:r>
            <w:r>
              <w:rPr>
                <w:noProof/>
                <w:webHidden/>
              </w:rPr>
              <w:fldChar w:fldCharType="separate"/>
            </w:r>
            <w:r w:rsidR="0086187B">
              <w:rPr>
                <w:noProof/>
                <w:webHidden/>
              </w:rPr>
              <w:t>17</w:t>
            </w:r>
            <w:r>
              <w:rPr>
                <w:noProof/>
                <w:webHidden/>
              </w:rPr>
              <w:fldChar w:fldCharType="end"/>
            </w:r>
          </w:hyperlink>
        </w:p>
        <w:p w:rsidR="000F44B6" w:rsidRDefault="000F44B6">
          <w:pPr>
            <w:pStyle w:val="TOC2"/>
            <w:tabs>
              <w:tab w:val="right" w:leader="dot" w:pos="9350"/>
            </w:tabs>
            <w:rPr>
              <w:rFonts w:asciiTheme="minorHAnsi" w:eastAsiaTheme="minorEastAsia" w:hAnsiTheme="minorHAnsi" w:cstheme="minorBidi"/>
              <w:noProof/>
              <w:color w:val="auto"/>
            </w:rPr>
          </w:pPr>
          <w:hyperlink w:anchor="_Toc449643241" w:history="1">
            <w:r w:rsidRPr="008A5180">
              <w:rPr>
                <w:rStyle w:val="Hyperlink"/>
                <w:noProof/>
              </w:rPr>
              <w:t>How to use the API</w:t>
            </w:r>
            <w:r>
              <w:rPr>
                <w:noProof/>
                <w:webHidden/>
              </w:rPr>
              <w:tab/>
            </w:r>
            <w:r>
              <w:rPr>
                <w:noProof/>
                <w:webHidden/>
              </w:rPr>
              <w:fldChar w:fldCharType="begin"/>
            </w:r>
            <w:r>
              <w:rPr>
                <w:noProof/>
                <w:webHidden/>
              </w:rPr>
              <w:instrText xml:space="preserve"> PAGEREF _Toc449643241 \h </w:instrText>
            </w:r>
            <w:r>
              <w:rPr>
                <w:noProof/>
                <w:webHidden/>
              </w:rPr>
            </w:r>
            <w:r>
              <w:rPr>
                <w:noProof/>
                <w:webHidden/>
              </w:rPr>
              <w:fldChar w:fldCharType="separate"/>
            </w:r>
            <w:r w:rsidR="0086187B">
              <w:rPr>
                <w:noProof/>
                <w:webHidden/>
              </w:rPr>
              <w:t>18</w:t>
            </w:r>
            <w:r>
              <w:rPr>
                <w:noProof/>
                <w:webHidden/>
              </w:rPr>
              <w:fldChar w:fldCharType="end"/>
            </w:r>
          </w:hyperlink>
        </w:p>
        <w:p w:rsidR="000F44B6" w:rsidRDefault="000F44B6">
          <w:pPr>
            <w:pStyle w:val="TOC3"/>
            <w:tabs>
              <w:tab w:val="right" w:leader="dot" w:pos="9350"/>
            </w:tabs>
            <w:rPr>
              <w:rFonts w:asciiTheme="minorHAnsi" w:eastAsiaTheme="minorEastAsia" w:hAnsiTheme="minorHAnsi" w:cstheme="minorBidi"/>
              <w:noProof/>
              <w:color w:val="auto"/>
            </w:rPr>
          </w:pPr>
          <w:hyperlink w:anchor="_Toc449643242" w:history="1">
            <w:r w:rsidRPr="008A5180">
              <w:rPr>
                <w:rStyle w:val="Hyperlink"/>
                <w:noProof/>
              </w:rPr>
              <w:t>API GET Parameters</w:t>
            </w:r>
            <w:r>
              <w:rPr>
                <w:noProof/>
                <w:webHidden/>
              </w:rPr>
              <w:tab/>
            </w:r>
            <w:r>
              <w:rPr>
                <w:noProof/>
                <w:webHidden/>
              </w:rPr>
              <w:fldChar w:fldCharType="begin"/>
            </w:r>
            <w:r>
              <w:rPr>
                <w:noProof/>
                <w:webHidden/>
              </w:rPr>
              <w:instrText xml:space="preserve"> PAGEREF _Toc449643242 \h </w:instrText>
            </w:r>
            <w:r>
              <w:rPr>
                <w:noProof/>
                <w:webHidden/>
              </w:rPr>
            </w:r>
            <w:r>
              <w:rPr>
                <w:noProof/>
                <w:webHidden/>
              </w:rPr>
              <w:fldChar w:fldCharType="separate"/>
            </w:r>
            <w:r w:rsidR="0086187B">
              <w:rPr>
                <w:noProof/>
                <w:webHidden/>
              </w:rPr>
              <w:t>18</w:t>
            </w:r>
            <w:r>
              <w:rPr>
                <w:noProof/>
                <w:webHidden/>
              </w:rPr>
              <w:fldChar w:fldCharType="end"/>
            </w:r>
          </w:hyperlink>
        </w:p>
        <w:p w:rsidR="000F44B6" w:rsidRDefault="000F44B6">
          <w:pPr>
            <w:pStyle w:val="TOC3"/>
            <w:tabs>
              <w:tab w:val="right" w:leader="dot" w:pos="9350"/>
            </w:tabs>
            <w:rPr>
              <w:rFonts w:asciiTheme="minorHAnsi" w:eastAsiaTheme="minorEastAsia" w:hAnsiTheme="minorHAnsi" w:cstheme="minorBidi"/>
              <w:noProof/>
              <w:color w:val="auto"/>
            </w:rPr>
          </w:pPr>
          <w:hyperlink w:anchor="_Toc449643243" w:history="1">
            <w:r w:rsidRPr="008A5180">
              <w:rPr>
                <w:rStyle w:val="Hyperlink"/>
                <w:noProof/>
              </w:rPr>
              <w:t>Callable Data Types</w:t>
            </w:r>
            <w:r>
              <w:rPr>
                <w:noProof/>
                <w:webHidden/>
              </w:rPr>
              <w:tab/>
            </w:r>
            <w:r>
              <w:rPr>
                <w:noProof/>
                <w:webHidden/>
              </w:rPr>
              <w:fldChar w:fldCharType="begin"/>
            </w:r>
            <w:r>
              <w:rPr>
                <w:noProof/>
                <w:webHidden/>
              </w:rPr>
              <w:instrText xml:space="preserve"> PAGEREF _Toc449643243 \h </w:instrText>
            </w:r>
            <w:r>
              <w:rPr>
                <w:noProof/>
                <w:webHidden/>
              </w:rPr>
            </w:r>
            <w:r>
              <w:rPr>
                <w:noProof/>
                <w:webHidden/>
              </w:rPr>
              <w:fldChar w:fldCharType="separate"/>
            </w:r>
            <w:r w:rsidR="0086187B">
              <w:rPr>
                <w:noProof/>
                <w:webHidden/>
              </w:rPr>
              <w:t>21</w:t>
            </w:r>
            <w:r>
              <w:rPr>
                <w:noProof/>
                <w:webHidden/>
              </w:rPr>
              <w:fldChar w:fldCharType="end"/>
            </w:r>
          </w:hyperlink>
        </w:p>
        <w:p w:rsidR="000F44B6" w:rsidRDefault="000F44B6">
          <w:pPr>
            <w:pStyle w:val="TOC1"/>
            <w:tabs>
              <w:tab w:val="right" w:leader="dot" w:pos="9350"/>
            </w:tabs>
            <w:rPr>
              <w:rFonts w:asciiTheme="minorHAnsi" w:eastAsiaTheme="minorEastAsia" w:hAnsiTheme="minorHAnsi" w:cstheme="minorBidi"/>
              <w:noProof/>
              <w:color w:val="auto"/>
            </w:rPr>
          </w:pPr>
          <w:hyperlink w:anchor="_Toc449643244" w:history="1">
            <w:r w:rsidRPr="008A5180">
              <w:rPr>
                <w:rStyle w:val="Hyperlink"/>
                <w:noProof/>
              </w:rPr>
              <w:t>Appendix II: Other Considered Designs</w:t>
            </w:r>
            <w:r>
              <w:rPr>
                <w:noProof/>
                <w:webHidden/>
              </w:rPr>
              <w:tab/>
            </w:r>
            <w:r>
              <w:rPr>
                <w:noProof/>
                <w:webHidden/>
              </w:rPr>
              <w:fldChar w:fldCharType="begin"/>
            </w:r>
            <w:r>
              <w:rPr>
                <w:noProof/>
                <w:webHidden/>
              </w:rPr>
              <w:instrText xml:space="preserve"> PAGEREF _Toc449643244 \h </w:instrText>
            </w:r>
            <w:r>
              <w:rPr>
                <w:noProof/>
                <w:webHidden/>
              </w:rPr>
            </w:r>
            <w:r>
              <w:rPr>
                <w:noProof/>
                <w:webHidden/>
              </w:rPr>
              <w:fldChar w:fldCharType="separate"/>
            </w:r>
            <w:r w:rsidR="0086187B">
              <w:rPr>
                <w:noProof/>
                <w:webHidden/>
              </w:rPr>
              <w:t>26</w:t>
            </w:r>
            <w:r>
              <w:rPr>
                <w:noProof/>
                <w:webHidden/>
              </w:rPr>
              <w:fldChar w:fldCharType="end"/>
            </w:r>
          </w:hyperlink>
        </w:p>
        <w:p w:rsidR="000F44B6" w:rsidRDefault="000F44B6">
          <w:pPr>
            <w:pStyle w:val="TOC2"/>
            <w:tabs>
              <w:tab w:val="right" w:leader="dot" w:pos="9350"/>
            </w:tabs>
            <w:rPr>
              <w:rFonts w:asciiTheme="minorHAnsi" w:eastAsiaTheme="minorEastAsia" w:hAnsiTheme="minorHAnsi" w:cstheme="minorBidi"/>
              <w:noProof/>
              <w:color w:val="auto"/>
            </w:rPr>
          </w:pPr>
          <w:hyperlink w:anchor="_Toc449643245" w:history="1">
            <w:r w:rsidRPr="008A5180">
              <w:rPr>
                <w:rStyle w:val="Hyperlink"/>
                <w:noProof/>
              </w:rPr>
              <w:t>Web Platform</w:t>
            </w:r>
            <w:r>
              <w:rPr>
                <w:noProof/>
                <w:webHidden/>
              </w:rPr>
              <w:tab/>
            </w:r>
            <w:r>
              <w:rPr>
                <w:noProof/>
                <w:webHidden/>
              </w:rPr>
              <w:fldChar w:fldCharType="begin"/>
            </w:r>
            <w:r>
              <w:rPr>
                <w:noProof/>
                <w:webHidden/>
              </w:rPr>
              <w:instrText xml:space="preserve"> PAGEREF _Toc449643245 \h </w:instrText>
            </w:r>
            <w:r>
              <w:rPr>
                <w:noProof/>
                <w:webHidden/>
              </w:rPr>
            </w:r>
            <w:r>
              <w:rPr>
                <w:noProof/>
                <w:webHidden/>
              </w:rPr>
              <w:fldChar w:fldCharType="separate"/>
            </w:r>
            <w:r w:rsidR="0086187B">
              <w:rPr>
                <w:noProof/>
                <w:webHidden/>
              </w:rPr>
              <w:t>26</w:t>
            </w:r>
            <w:r>
              <w:rPr>
                <w:noProof/>
                <w:webHidden/>
              </w:rPr>
              <w:fldChar w:fldCharType="end"/>
            </w:r>
          </w:hyperlink>
        </w:p>
        <w:p w:rsidR="000F44B6" w:rsidRDefault="000F44B6">
          <w:pPr>
            <w:pStyle w:val="TOC2"/>
            <w:tabs>
              <w:tab w:val="right" w:leader="dot" w:pos="9350"/>
            </w:tabs>
            <w:rPr>
              <w:rFonts w:asciiTheme="minorHAnsi" w:eastAsiaTheme="minorEastAsia" w:hAnsiTheme="minorHAnsi" w:cstheme="minorBidi"/>
              <w:noProof/>
              <w:color w:val="auto"/>
            </w:rPr>
          </w:pPr>
          <w:hyperlink w:anchor="_Toc449643246" w:history="1">
            <w:r w:rsidRPr="008A5180">
              <w:rPr>
                <w:rStyle w:val="Hyperlink"/>
                <w:noProof/>
              </w:rPr>
              <w:t>Source Code Display</w:t>
            </w:r>
            <w:r>
              <w:rPr>
                <w:noProof/>
                <w:webHidden/>
              </w:rPr>
              <w:tab/>
            </w:r>
            <w:r>
              <w:rPr>
                <w:noProof/>
                <w:webHidden/>
              </w:rPr>
              <w:fldChar w:fldCharType="begin"/>
            </w:r>
            <w:r>
              <w:rPr>
                <w:noProof/>
                <w:webHidden/>
              </w:rPr>
              <w:instrText xml:space="preserve"> PAGEREF _Toc449643246 \h </w:instrText>
            </w:r>
            <w:r>
              <w:rPr>
                <w:noProof/>
                <w:webHidden/>
              </w:rPr>
            </w:r>
            <w:r>
              <w:rPr>
                <w:noProof/>
                <w:webHidden/>
              </w:rPr>
              <w:fldChar w:fldCharType="separate"/>
            </w:r>
            <w:r w:rsidR="0086187B">
              <w:rPr>
                <w:noProof/>
                <w:webHidden/>
              </w:rPr>
              <w:t>26</w:t>
            </w:r>
            <w:r>
              <w:rPr>
                <w:noProof/>
                <w:webHidden/>
              </w:rPr>
              <w:fldChar w:fldCharType="end"/>
            </w:r>
          </w:hyperlink>
        </w:p>
        <w:p w:rsidR="000F44B6" w:rsidRDefault="000F44B6">
          <w:pPr>
            <w:pStyle w:val="TOC2"/>
            <w:tabs>
              <w:tab w:val="right" w:leader="dot" w:pos="9350"/>
            </w:tabs>
            <w:rPr>
              <w:rFonts w:asciiTheme="minorHAnsi" w:eastAsiaTheme="minorEastAsia" w:hAnsiTheme="minorHAnsi" w:cstheme="minorBidi"/>
              <w:noProof/>
              <w:color w:val="auto"/>
            </w:rPr>
          </w:pPr>
          <w:hyperlink w:anchor="_Toc449643247" w:history="1">
            <w:r w:rsidRPr="008A5180">
              <w:rPr>
                <w:rStyle w:val="Hyperlink"/>
                <w:noProof/>
              </w:rPr>
              <w:t>API Design</w:t>
            </w:r>
            <w:r>
              <w:rPr>
                <w:noProof/>
                <w:webHidden/>
              </w:rPr>
              <w:tab/>
            </w:r>
            <w:r>
              <w:rPr>
                <w:noProof/>
                <w:webHidden/>
              </w:rPr>
              <w:fldChar w:fldCharType="begin"/>
            </w:r>
            <w:r>
              <w:rPr>
                <w:noProof/>
                <w:webHidden/>
              </w:rPr>
              <w:instrText xml:space="preserve"> PAGEREF _Toc449643247 \h </w:instrText>
            </w:r>
            <w:r>
              <w:rPr>
                <w:noProof/>
                <w:webHidden/>
              </w:rPr>
            </w:r>
            <w:r>
              <w:rPr>
                <w:noProof/>
                <w:webHidden/>
              </w:rPr>
              <w:fldChar w:fldCharType="separate"/>
            </w:r>
            <w:r w:rsidR="0086187B">
              <w:rPr>
                <w:noProof/>
                <w:webHidden/>
              </w:rPr>
              <w:t>26</w:t>
            </w:r>
            <w:r>
              <w:rPr>
                <w:noProof/>
                <w:webHidden/>
              </w:rPr>
              <w:fldChar w:fldCharType="end"/>
            </w:r>
          </w:hyperlink>
        </w:p>
        <w:p w:rsidR="000F44B6" w:rsidRDefault="000F44B6">
          <w:pPr>
            <w:pStyle w:val="TOC2"/>
            <w:tabs>
              <w:tab w:val="right" w:leader="dot" w:pos="9350"/>
            </w:tabs>
            <w:rPr>
              <w:rFonts w:asciiTheme="minorHAnsi" w:eastAsiaTheme="minorEastAsia" w:hAnsiTheme="minorHAnsi" w:cstheme="minorBidi"/>
              <w:noProof/>
              <w:color w:val="auto"/>
            </w:rPr>
          </w:pPr>
          <w:hyperlink w:anchor="_Toc449643248" w:history="1">
            <w:r w:rsidRPr="008A5180">
              <w:rPr>
                <w:rStyle w:val="Hyperlink"/>
                <w:noProof/>
              </w:rPr>
              <w:t>Related Posts</w:t>
            </w:r>
            <w:r>
              <w:rPr>
                <w:noProof/>
                <w:webHidden/>
              </w:rPr>
              <w:tab/>
            </w:r>
            <w:r>
              <w:rPr>
                <w:noProof/>
                <w:webHidden/>
              </w:rPr>
              <w:fldChar w:fldCharType="begin"/>
            </w:r>
            <w:r>
              <w:rPr>
                <w:noProof/>
                <w:webHidden/>
              </w:rPr>
              <w:instrText xml:space="preserve"> PAGEREF _Toc449643248 \h </w:instrText>
            </w:r>
            <w:r>
              <w:rPr>
                <w:noProof/>
                <w:webHidden/>
              </w:rPr>
            </w:r>
            <w:r>
              <w:rPr>
                <w:noProof/>
                <w:webHidden/>
              </w:rPr>
              <w:fldChar w:fldCharType="separate"/>
            </w:r>
            <w:r w:rsidR="0086187B">
              <w:rPr>
                <w:noProof/>
                <w:webHidden/>
              </w:rPr>
              <w:t>26</w:t>
            </w:r>
            <w:r>
              <w:rPr>
                <w:noProof/>
                <w:webHidden/>
              </w:rPr>
              <w:fldChar w:fldCharType="end"/>
            </w:r>
          </w:hyperlink>
        </w:p>
        <w:p w:rsidR="000F44B6" w:rsidRDefault="000F44B6">
          <w:pPr>
            <w:pStyle w:val="TOC1"/>
            <w:tabs>
              <w:tab w:val="right" w:leader="dot" w:pos="9350"/>
            </w:tabs>
            <w:rPr>
              <w:rFonts w:asciiTheme="minorHAnsi" w:eastAsiaTheme="minorEastAsia" w:hAnsiTheme="minorHAnsi" w:cstheme="minorBidi"/>
              <w:noProof/>
              <w:color w:val="auto"/>
            </w:rPr>
          </w:pPr>
          <w:hyperlink w:anchor="_Toc449643249" w:history="1">
            <w:r w:rsidRPr="008A5180">
              <w:rPr>
                <w:rStyle w:val="Hyperlink"/>
                <w:noProof/>
              </w:rPr>
              <w:t>Appendix III: Code</w:t>
            </w:r>
            <w:r>
              <w:rPr>
                <w:noProof/>
                <w:webHidden/>
              </w:rPr>
              <w:tab/>
            </w:r>
            <w:r>
              <w:rPr>
                <w:noProof/>
                <w:webHidden/>
              </w:rPr>
              <w:fldChar w:fldCharType="begin"/>
            </w:r>
            <w:r>
              <w:rPr>
                <w:noProof/>
                <w:webHidden/>
              </w:rPr>
              <w:instrText xml:space="preserve"> PAGEREF _Toc449643249 \h </w:instrText>
            </w:r>
            <w:r>
              <w:rPr>
                <w:noProof/>
                <w:webHidden/>
              </w:rPr>
            </w:r>
            <w:r>
              <w:rPr>
                <w:noProof/>
                <w:webHidden/>
              </w:rPr>
              <w:fldChar w:fldCharType="separate"/>
            </w:r>
            <w:r w:rsidR="0086187B">
              <w:rPr>
                <w:noProof/>
                <w:webHidden/>
              </w:rPr>
              <w:t>26</w:t>
            </w:r>
            <w:r>
              <w:rPr>
                <w:noProof/>
                <w:webHidden/>
              </w:rPr>
              <w:fldChar w:fldCharType="end"/>
            </w:r>
          </w:hyperlink>
        </w:p>
        <w:p w:rsidR="00C1391D" w:rsidRDefault="00C1391D">
          <w:r>
            <w:rPr>
              <w:b/>
              <w:bCs/>
              <w:noProof/>
            </w:rPr>
            <w:fldChar w:fldCharType="end"/>
          </w:r>
        </w:p>
      </w:sdtContent>
    </w:sdt>
    <w:p w:rsidR="00C258BF" w:rsidRDefault="00741C89" w:rsidP="00B22E74">
      <w:pPr>
        <w:pStyle w:val="Heading1"/>
      </w:pPr>
      <w:bookmarkStart w:id="15" w:name="_Toc449643203"/>
      <w:r w:rsidRPr="00B22E74">
        <w:t>Project</w:t>
      </w:r>
      <w:r>
        <w:t xml:space="preserve"> Purpose</w:t>
      </w:r>
      <w:bookmarkEnd w:id="15"/>
    </w:p>
    <w:p w:rsidR="00C258BF" w:rsidRDefault="00741C89" w:rsidP="00B22E74">
      <w:pPr>
        <w:pStyle w:val="Heading2"/>
      </w:pPr>
      <w:bookmarkStart w:id="16" w:name="h.5jb3co4pxgma" w:colFirst="0" w:colLast="0"/>
      <w:bookmarkStart w:id="17" w:name="_Toc449643204"/>
      <w:bookmarkEnd w:id="16"/>
      <w:r>
        <w:t xml:space="preserve">Problem </w:t>
      </w:r>
      <w:r w:rsidRPr="00B22E74">
        <w:t>Statement</w:t>
      </w:r>
      <w:bookmarkEnd w:id="17"/>
    </w:p>
    <w:p w:rsidR="00C258BF" w:rsidRPr="00741C89" w:rsidRDefault="00741C89" w:rsidP="00741C89">
      <w:pPr>
        <w:pStyle w:val="FinalReportNormal"/>
      </w:pPr>
      <w:r w:rsidRPr="00741C89">
        <w:t>In the world of software development, specifications inform both humans and computers alike how software is intended to behave, and are highly important to the verification process.  Checkable, understandable, useful formal specifications can significantly help minimize the cost of developing software which is secure, assured, and reliable.  However, such specifications are not widely available.</w:t>
      </w:r>
    </w:p>
    <w:p w:rsidR="00C258BF" w:rsidRPr="00741C89" w:rsidRDefault="00C258BF" w:rsidP="00741C89">
      <w:pPr>
        <w:pStyle w:val="FinalReportNormal"/>
        <w:rPr>
          <w:szCs w:val="24"/>
        </w:rPr>
      </w:pPr>
    </w:p>
    <w:p w:rsidR="00C258BF" w:rsidRPr="00741C89" w:rsidRDefault="00741C89" w:rsidP="00741C89">
      <w:pPr>
        <w:pStyle w:val="FinalReportNormal"/>
        <w:rPr>
          <w:szCs w:val="24"/>
        </w:rPr>
      </w:pPr>
      <w:r w:rsidRPr="00741C89">
        <w:rPr>
          <w:szCs w:val="24"/>
        </w:rPr>
        <w:t>Interest in formal specifications, or more precisely behavioral interface specifications, lies primarily in their capability to verify the functionality of software in addition to guaranteeing the behavior of an API.  Outside of academia, concern often falls on the observable functionality of code over the explicit guarantees offered by formal specifications.  There is little motivation for developers to take the time to write formal specifications for their code, due to the time and difficulty involved.  As a result, within an academic setting or any environment that requires strict verification of software, there is a noticeable lack of such specifications for commonly available libraries, and available specifications are not necessarily easily accessible.</w:t>
      </w:r>
    </w:p>
    <w:p w:rsidR="00C258BF" w:rsidRPr="00741C89" w:rsidRDefault="00C258BF" w:rsidP="00741C89">
      <w:pPr>
        <w:pStyle w:val="FinalReportNormal"/>
        <w:rPr>
          <w:szCs w:val="24"/>
        </w:rPr>
      </w:pPr>
    </w:p>
    <w:p w:rsidR="00C258BF" w:rsidRDefault="00741C89" w:rsidP="00741C89">
      <w:pPr>
        <w:pStyle w:val="FinalReportNormal"/>
      </w:pPr>
      <w:r w:rsidRPr="00741C89">
        <w:rPr>
          <w:szCs w:val="24"/>
        </w:rPr>
        <w:t xml:space="preserve">A solution offered by Dr. </w:t>
      </w:r>
      <w:proofErr w:type="spellStart"/>
      <w:r w:rsidRPr="00741C89">
        <w:rPr>
          <w:szCs w:val="24"/>
        </w:rPr>
        <w:t>Hridesh</w:t>
      </w:r>
      <w:proofErr w:type="spellEnd"/>
      <w:r w:rsidRPr="00741C89">
        <w:rPr>
          <w:szCs w:val="24"/>
        </w:rPr>
        <w:t xml:space="preserve"> </w:t>
      </w:r>
      <w:proofErr w:type="spellStart"/>
      <w:r w:rsidRPr="00741C89">
        <w:rPr>
          <w:szCs w:val="24"/>
        </w:rPr>
        <w:t>Rajan</w:t>
      </w:r>
      <w:proofErr w:type="spellEnd"/>
      <w:r w:rsidRPr="00741C89">
        <w:rPr>
          <w:szCs w:val="24"/>
        </w:rPr>
        <w:t xml:space="preserve"> proposes the use of data mining to retrieve formal specifications from s</w:t>
      </w:r>
      <w:r w:rsidR="00953004">
        <w:rPr>
          <w:szCs w:val="24"/>
        </w:rPr>
        <w:t xml:space="preserve">ites such as </w:t>
      </w:r>
      <w:r w:rsidR="00230D00">
        <w:rPr>
          <w:szCs w:val="24"/>
        </w:rPr>
        <w:t>Stack</w:t>
      </w:r>
      <w:r w:rsidR="00230D00" w:rsidRPr="00741C89">
        <w:rPr>
          <w:szCs w:val="24"/>
        </w:rPr>
        <w:t xml:space="preserve"> Overflow</w:t>
      </w:r>
      <w:r w:rsidRPr="00741C89">
        <w:rPr>
          <w:szCs w:val="24"/>
        </w:rPr>
        <w:t xml:space="preserve"> and consolidate them on a web platform.  These specifications may then be approved or modified by users of the platform, and missing specifications may be added manually.</w:t>
      </w:r>
    </w:p>
    <w:p w:rsidR="00C258BF" w:rsidRDefault="00741C89" w:rsidP="00B22E74">
      <w:pPr>
        <w:pStyle w:val="Heading2"/>
      </w:pPr>
      <w:bookmarkStart w:id="18" w:name="h.dztw62a2ev30" w:colFirst="0" w:colLast="0"/>
      <w:bookmarkStart w:id="19" w:name="_Toc449643205"/>
      <w:bookmarkEnd w:id="18"/>
      <w:r>
        <w:t>Project Solution</w:t>
      </w:r>
      <w:bookmarkEnd w:id="19"/>
    </w:p>
    <w:p w:rsidR="00C258BF" w:rsidRDefault="00741C89" w:rsidP="00B22E74">
      <w:pPr>
        <w:pStyle w:val="Heading3"/>
      </w:pPr>
      <w:bookmarkStart w:id="20" w:name="h.muxkpxcyvdx6" w:colFirst="0" w:colLast="0"/>
      <w:bookmarkStart w:id="21" w:name="_Toc449643206"/>
      <w:bookmarkEnd w:id="20"/>
      <w:r w:rsidRPr="00B22E74">
        <w:t>Goals</w:t>
      </w:r>
      <w:bookmarkEnd w:id="21"/>
    </w:p>
    <w:p w:rsidR="00C258BF" w:rsidRDefault="00741C89" w:rsidP="00B22E74">
      <w:pPr>
        <w:pStyle w:val="FinalReportNormal"/>
      </w:pPr>
      <w:proofErr w:type="spellStart"/>
      <w:r>
        <w:t>JavaSpecs</w:t>
      </w:r>
      <w:proofErr w:type="spellEnd"/>
      <w:r>
        <w:t xml:space="preserve"> is a question and answer (Q&amp;A) website dedicated to the creation, discussion, and refinement of formal behavioral specifications for the most commonly used Java libraries.  In particular, our goals include the following;</w:t>
      </w:r>
    </w:p>
    <w:p w:rsidR="00C258BF" w:rsidRDefault="00C258BF" w:rsidP="00B22E74">
      <w:pPr>
        <w:pStyle w:val="FinalReportNormal"/>
      </w:pPr>
    </w:p>
    <w:p w:rsidR="00B22E74" w:rsidRDefault="00741C89" w:rsidP="00B22E74">
      <w:pPr>
        <w:pStyle w:val="FinalReportNormal"/>
        <w:numPr>
          <w:ilvl w:val="0"/>
          <w:numId w:val="18"/>
        </w:numPr>
      </w:pPr>
      <w:r>
        <w:t>Increase the availability, discussion, and sharing of knowledge regarding formal specifications.</w:t>
      </w:r>
    </w:p>
    <w:p w:rsidR="00B22E74" w:rsidRDefault="00741C89" w:rsidP="00B22E74">
      <w:pPr>
        <w:pStyle w:val="FinalReportNormal"/>
        <w:numPr>
          <w:ilvl w:val="0"/>
          <w:numId w:val="18"/>
        </w:numPr>
      </w:pPr>
      <w:r>
        <w:t>Reduce the time and effort required to learn about and make use of formal specifications.</w:t>
      </w:r>
    </w:p>
    <w:p w:rsidR="00B22E74" w:rsidRDefault="00741C89" w:rsidP="00B22E74">
      <w:pPr>
        <w:pStyle w:val="FinalReportNormal"/>
        <w:numPr>
          <w:ilvl w:val="0"/>
          <w:numId w:val="18"/>
        </w:numPr>
      </w:pPr>
      <w:r>
        <w:t>Encourage the creation and refinement of formal specifications.</w:t>
      </w:r>
    </w:p>
    <w:p w:rsidR="00C258BF" w:rsidRDefault="00741C89" w:rsidP="00B22E74">
      <w:pPr>
        <w:pStyle w:val="FinalReportNormal"/>
        <w:numPr>
          <w:ilvl w:val="0"/>
          <w:numId w:val="18"/>
        </w:numPr>
      </w:pPr>
      <w:r>
        <w:t>Leverage collective intelligence in order to study specification inference.</w:t>
      </w:r>
    </w:p>
    <w:p w:rsidR="00C258BF" w:rsidRDefault="00741C89" w:rsidP="00B22E74">
      <w:pPr>
        <w:pStyle w:val="Heading3"/>
      </w:pPr>
      <w:bookmarkStart w:id="22" w:name="h.98x9095i47t4" w:colFirst="0" w:colLast="0"/>
      <w:bookmarkStart w:id="23" w:name="_Toc449643207"/>
      <w:bookmarkEnd w:id="22"/>
      <w:r w:rsidRPr="00B22E74">
        <w:t>Deliverable</w:t>
      </w:r>
      <w:bookmarkEnd w:id="23"/>
    </w:p>
    <w:p w:rsidR="00C258BF" w:rsidRDefault="00741C89" w:rsidP="00B22E74">
      <w:pPr>
        <w:pStyle w:val="FinalReportNormal"/>
      </w:pPr>
      <w:r>
        <w:t xml:space="preserve">The deliverable is </w:t>
      </w:r>
      <w:proofErr w:type="spellStart"/>
      <w:r>
        <w:t>JavaSpecs</w:t>
      </w:r>
      <w:proofErr w:type="spellEnd"/>
      <w:r>
        <w:t>, a Q&amp;A web forum dedicated to formal specifications for commonly used Java libraries, with the following main systems:</w:t>
      </w:r>
    </w:p>
    <w:p w:rsidR="00C258BF" w:rsidRDefault="00C258BF" w:rsidP="00B22E74">
      <w:pPr>
        <w:pStyle w:val="FinalReportNormal"/>
      </w:pPr>
    </w:p>
    <w:p w:rsidR="00B22E74" w:rsidRDefault="00741C89" w:rsidP="00B22E74">
      <w:pPr>
        <w:pStyle w:val="FinalReportNormal"/>
        <w:numPr>
          <w:ilvl w:val="0"/>
          <w:numId w:val="18"/>
        </w:numPr>
      </w:pPr>
      <w:r>
        <w:t>A system for uploading, extracting and embedding source code on the corresponding forum pages.</w:t>
      </w:r>
    </w:p>
    <w:p w:rsidR="00B22E74" w:rsidRDefault="00741C89" w:rsidP="00B22E74">
      <w:pPr>
        <w:pStyle w:val="FinalReportNormal"/>
        <w:numPr>
          <w:ilvl w:val="0"/>
          <w:numId w:val="18"/>
        </w:numPr>
      </w:pPr>
      <w:r>
        <w:t>A RESTful API system for external users to query for data from the database.</w:t>
      </w:r>
    </w:p>
    <w:p w:rsidR="00C258BF" w:rsidRDefault="00953004" w:rsidP="00B22E74">
      <w:pPr>
        <w:pStyle w:val="FinalReportNormal"/>
        <w:numPr>
          <w:ilvl w:val="0"/>
          <w:numId w:val="18"/>
        </w:numPr>
      </w:pPr>
      <w:r>
        <w:t xml:space="preserve">A System for querying </w:t>
      </w:r>
      <w:r w:rsidR="00230D00">
        <w:t>Stack Overflow</w:t>
      </w:r>
      <w:r w:rsidR="00741C89">
        <w:t xml:space="preserve"> and retrieving discussion threads to populate a related posts section for each </w:t>
      </w:r>
      <w:proofErr w:type="spellStart"/>
      <w:r w:rsidR="00741C89">
        <w:t>subforum</w:t>
      </w:r>
      <w:proofErr w:type="spellEnd"/>
      <w:r w:rsidR="00741C89">
        <w:t>.</w:t>
      </w:r>
    </w:p>
    <w:p w:rsidR="00C258BF" w:rsidRDefault="00741C89">
      <w:pPr>
        <w:pStyle w:val="Heading3"/>
        <w:contextualSpacing w:val="0"/>
      </w:pPr>
      <w:bookmarkStart w:id="24" w:name="h.12ibbfkk5es" w:colFirst="0" w:colLast="0"/>
      <w:bookmarkStart w:id="25" w:name="_Toc449643208"/>
      <w:bookmarkEnd w:id="24"/>
      <w:r>
        <w:t>Intended Users</w:t>
      </w:r>
      <w:bookmarkEnd w:id="25"/>
    </w:p>
    <w:p w:rsidR="00C258BF" w:rsidRDefault="00741C89" w:rsidP="00B22E74">
      <w:pPr>
        <w:pStyle w:val="FinalReportNormal"/>
        <w:numPr>
          <w:ilvl w:val="0"/>
          <w:numId w:val="18"/>
        </w:numPr>
      </w:pPr>
      <w:r>
        <w:t>Programmers seeking information about formal behavioral software specifications.</w:t>
      </w:r>
    </w:p>
    <w:p w:rsidR="00C258BF" w:rsidRDefault="00741C89" w:rsidP="00B22E74">
      <w:pPr>
        <w:pStyle w:val="FinalReportNormal"/>
        <w:numPr>
          <w:ilvl w:val="0"/>
          <w:numId w:val="18"/>
        </w:numPr>
      </w:pPr>
      <w:r>
        <w:t>Experts in formal behavioral software specifications hoping to add and refine specifications.</w:t>
      </w:r>
    </w:p>
    <w:p w:rsidR="00C258BF" w:rsidRDefault="00741C89" w:rsidP="00811183">
      <w:pPr>
        <w:pStyle w:val="Heading1"/>
      </w:pPr>
      <w:bookmarkStart w:id="26" w:name="h.t8cejbbq4b6q" w:colFirst="0" w:colLast="0"/>
      <w:bookmarkStart w:id="27" w:name="h.7mb4136ud92z" w:colFirst="0" w:colLast="0"/>
      <w:bookmarkStart w:id="28" w:name="_Toc449643209"/>
      <w:bookmarkEnd w:id="26"/>
      <w:bookmarkEnd w:id="27"/>
      <w:r>
        <w:lastRenderedPageBreak/>
        <w:t>Requirements</w:t>
      </w:r>
      <w:bookmarkEnd w:id="28"/>
    </w:p>
    <w:p w:rsidR="00C258BF" w:rsidRDefault="00741C89" w:rsidP="00811183">
      <w:pPr>
        <w:pStyle w:val="Heading2"/>
      </w:pPr>
      <w:bookmarkStart w:id="29" w:name="h.b0kd62j5j0h1" w:colFirst="0" w:colLast="0"/>
      <w:bookmarkStart w:id="30" w:name="_Toc449643210"/>
      <w:bookmarkEnd w:id="29"/>
      <w:r>
        <w:t>Functional Requirements</w:t>
      </w:r>
      <w:bookmarkEnd w:id="30"/>
    </w:p>
    <w:p w:rsidR="00C258BF" w:rsidRDefault="00741C89" w:rsidP="00811183">
      <w:pPr>
        <w:pStyle w:val="FinalReportNormal"/>
        <w:numPr>
          <w:ilvl w:val="0"/>
          <w:numId w:val="19"/>
        </w:numPr>
      </w:pPr>
      <w:r>
        <w:t>Allow users to ask and answer questions in a manner similar to</w:t>
      </w:r>
      <w:r w:rsidR="00953004">
        <w:t xml:space="preserve"> </w:t>
      </w:r>
      <w:r w:rsidR="00230D00">
        <w:t>Stack Exchange</w:t>
      </w:r>
      <w:r>
        <w:t>.</w:t>
      </w:r>
    </w:p>
    <w:p w:rsidR="00C258BF" w:rsidRDefault="00741C89" w:rsidP="00811183">
      <w:pPr>
        <w:pStyle w:val="FinalReportNormal"/>
        <w:numPr>
          <w:ilvl w:val="0"/>
          <w:numId w:val="19"/>
        </w:numPr>
      </w:pPr>
      <w:r>
        <w:t>Allow users to navigate supported Java libraries in a Libr</w:t>
      </w:r>
      <w:r w:rsidR="00B22E74">
        <w:t>ary</w:t>
      </w:r>
      <w:r w:rsidR="00B22E74">
        <w:sym w:font="Wingdings" w:char="F0E0"/>
      </w:r>
      <w:r w:rsidR="00B22E74">
        <w:t>Package</w:t>
      </w:r>
      <w:r w:rsidR="00B22E74">
        <w:sym w:font="Wingdings" w:char="F0E0"/>
      </w:r>
      <w:r w:rsidR="00B22E74">
        <w:t>Class</w:t>
      </w:r>
      <w:r w:rsidR="00B22E74">
        <w:sym w:font="Wingdings" w:char="F0E0"/>
      </w:r>
      <w:r>
        <w:t>Method hierarchy.</w:t>
      </w:r>
    </w:p>
    <w:p w:rsidR="00C258BF" w:rsidRDefault="00741C89" w:rsidP="00811183">
      <w:pPr>
        <w:pStyle w:val="FinalReportNormal"/>
        <w:numPr>
          <w:ilvl w:val="0"/>
          <w:numId w:val="19"/>
        </w:numPr>
      </w:pPr>
      <w:r>
        <w:t>Display source code for all classes and methods.</w:t>
      </w:r>
    </w:p>
    <w:p w:rsidR="00C258BF" w:rsidRDefault="00741C89" w:rsidP="00811183">
      <w:pPr>
        <w:pStyle w:val="FinalReportNormal"/>
        <w:numPr>
          <w:ilvl w:val="0"/>
          <w:numId w:val="19"/>
        </w:numPr>
      </w:pPr>
      <w:r>
        <w:t>Provide a RESTful API to allow external users to retrieve website information.</w:t>
      </w:r>
    </w:p>
    <w:p w:rsidR="00C258BF" w:rsidRDefault="00741C89" w:rsidP="00811183">
      <w:pPr>
        <w:pStyle w:val="FinalReportNormal"/>
        <w:numPr>
          <w:ilvl w:val="0"/>
          <w:numId w:val="19"/>
        </w:numPr>
      </w:pPr>
      <w:r>
        <w:t xml:space="preserve">Display links to relevant </w:t>
      </w:r>
      <w:r w:rsidR="00230D00">
        <w:t>Stack Overflow</w:t>
      </w:r>
      <w:r>
        <w:t xml:space="preserve"> posts.</w:t>
      </w:r>
    </w:p>
    <w:p w:rsidR="00C1391D" w:rsidRPr="00C1391D" w:rsidRDefault="00741C89" w:rsidP="00811183">
      <w:pPr>
        <w:pStyle w:val="FinalReportNormal"/>
        <w:numPr>
          <w:ilvl w:val="0"/>
          <w:numId w:val="19"/>
        </w:numPr>
      </w:pPr>
      <w:r>
        <w:t>Allow administrators to upload new libraries.</w:t>
      </w:r>
      <w:bookmarkStart w:id="31" w:name="h.sj0l4lz1ykak" w:colFirst="0" w:colLast="0"/>
      <w:bookmarkEnd w:id="31"/>
    </w:p>
    <w:p w:rsidR="00C258BF" w:rsidRDefault="00741C89" w:rsidP="00811183">
      <w:pPr>
        <w:pStyle w:val="Heading2"/>
      </w:pPr>
      <w:bookmarkStart w:id="32" w:name="_Toc449643211"/>
      <w:r>
        <w:t>Non-Functional Requirements</w:t>
      </w:r>
      <w:bookmarkEnd w:id="32"/>
    </w:p>
    <w:p w:rsidR="00C258BF" w:rsidRDefault="00741C89" w:rsidP="00B22E74">
      <w:pPr>
        <w:pStyle w:val="FinalReportNormal"/>
        <w:numPr>
          <w:ilvl w:val="0"/>
          <w:numId w:val="20"/>
        </w:numPr>
      </w:pPr>
      <w:r>
        <w:t>The website is extensible for future developers.</w:t>
      </w:r>
    </w:p>
    <w:p w:rsidR="00C258BF" w:rsidRDefault="00741C89" w:rsidP="00B22E74">
      <w:pPr>
        <w:pStyle w:val="FinalReportNormal"/>
        <w:numPr>
          <w:ilvl w:val="0"/>
          <w:numId w:val="20"/>
        </w:numPr>
      </w:pPr>
      <w:r>
        <w:t xml:space="preserve">Suggested posts from </w:t>
      </w:r>
      <w:r w:rsidR="00230D00">
        <w:t>Stack Overflow</w:t>
      </w:r>
      <w:r>
        <w:t xml:space="preserve"> are both relevant and related to the page a user is viewing.</w:t>
      </w:r>
    </w:p>
    <w:p w:rsidR="00C258BF" w:rsidRDefault="00741C89" w:rsidP="00B22E74">
      <w:pPr>
        <w:pStyle w:val="FinalReportNormal"/>
        <w:numPr>
          <w:ilvl w:val="0"/>
          <w:numId w:val="20"/>
        </w:numPr>
      </w:pPr>
      <w:r>
        <w:t>The data returned by the API will prove useful in researching specification inference.</w:t>
      </w:r>
    </w:p>
    <w:p w:rsidR="00C258BF" w:rsidRDefault="00C258BF"/>
    <w:p w:rsidR="00C1391D" w:rsidRPr="00CA79AB" w:rsidRDefault="00741C89" w:rsidP="00CA79AB">
      <w:pPr>
        <w:pStyle w:val="FinalReportNormal"/>
      </w:pPr>
      <w:r>
        <w:t>The noted NFRs do not have any measurable goals to be met, such as “must be down for no more than 5 minutes” or “must be able to support at least 25 users in an hour”.  Our goal was to make a proof-of-concept web platform that is intended to be passed on to future developers.  Specific, measurable NFRs detailing requirements such as connection speeds, minimum down time or maximum concurrent users are not entirely in our control and are not in the domain of this project.</w:t>
      </w:r>
      <w:bookmarkStart w:id="33" w:name="h.9fjv0hgelyer" w:colFirst="0" w:colLast="0"/>
      <w:bookmarkEnd w:id="33"/>
    </w:p>
    <w:p w:rsidR="00CA79AB" w:rsidRDefault="00CA79AB">
      <w:pPr>
        <w:rPr>
          <w:sz w:val="40"/>
          <w:szCs w:val="40"/>
        </w:rPr>
      </w:pPr>
      <w:bookmarkStart w:id="34" w:name="h.pgil0t13x97o" w:colFirst="0" w:colLast="0"/>
      <w:bookmarkEnd w:id="34"/>
      <w:r>
        <w:br w:type="page"/>
      </w:r>
    </w:p>
    <w:p w:rsidR="00811183" w:rsidRDefault="00811183" w:rsidP="00811183">
      <w:pPr>
        <w:pStyle w:val="Heading1"/>
        <w:contextualSpacing w:val="0"/>
      </w:pPr>
      <w:bookmarkStart w:id="35" w:name="_Toc449643212"/>
      <w:r>
        <w:lastRenderedPageBreak/>
        <w:t>Design</w:t>
      </w:r>
      <w:bookmarkEnd w:id="35"/>
    </w:p>
    <w:p w:rsidR="00617EB4" w:rsidRDefault="00617EB4" w:rsidP="00617EB4">
      <w:pPr>
        <w:pStyle w:val="Heading2"/>
        <w:contextualSpacing w:val="0"/>
      </w:pPr>
      <w:bookmarkStart w:id="36" w:name="_Toc449643213"/>
      <w:r>
        <w:t>Possible Solutions</w:t>
      </w:r>
      <w:bookmarkEnd w:id="36"/>
    </w:p>
    <w:p w:rsidR="00617EB4" w:rsidRDefault="00617EB4" w:rsidP="00617EB4">
      <w:pPr>
        <w:pStyle w:val="FinalReportNormal"/>
      </w:pPr>
      <w:r>
        <w:t>At the beginning of the project, the team discussed three possible means of constructing our web-based Q&amp;A discussion platform.</w:t>
      </w:r>
    </w:p>
    <w:p w:rsidR="00617EB4" w:rsidRDefault="00617EB4" w:rsidP="00617EB4"/>
    <w:p w:rsidR="00617EB4" w:rsidRDefault="00617EB4" w:rsidP="00617EB4">
      <w:pPr>
        <w:pStyle w:val="FinalReportNormal"/>
        <w:numPr>
          <w:ilvl w:val="0"/>
          <w:numId w:val="21"/>
        </w:numPr>
      </w:pPr>
      <w:r>
        <w:t>Create a Q&amp;A platform using an existing internet forums framework</w:t>
      </w:r>
    </w:p>
    <w:p w:rsidR="00617EB4" w:rsidRDefault="00617EB4" w:rsidP="00617EB4">
      <w:pPr>
        <w:pStyle w:val="FinalReportNormal"/>
        <w:numPr>
          <w:ilvl w:val="1"/>
          <w:numId w:val="21"/>
        </w:numPr>
      </w:pPr>
      <w:r>
        <w:t>There are a variety of available frameworks for the purpose of creating internet forums, including Q&amp;A discussion sites.</w:t>
      </w:r>
    </w:p>
    <w:p w:rsidR="00617EB4" w:rsidRDefault="00617EB4" w:rsidP="00617EB4">
      <w:pPr>
        <w:pStyle w:val="FinalReportNormal"/>
        <w:numPr>
          <w:ilvl w:val="1"/>
          <w:numId w:val="21"/>
        </w:numPr>
      </w:pPr>
      <w:r>
        <w:t xml:space="preserve">Notable options include </w:t>
      </w:r>
      <w:proofErr w:type="spellStart"/>
      <w:r>
        <w:t>NodeBB</w:t>
      </w:r>
      <w:proofErr w:type="spellEnd"/>
      <w:r>
        <w:t xml:space="preserve"> and </w:t>
      </w:r>
      <w:proofErr w:type="spellStart"/>
      <w:r>
        <w:t>MyBB</w:t>
      </w:r>
      <w:proofErr w:type="spellEnd"/>
      <w:r>
        <w:t>.</w:t>
      </w:r>
    </w:p>
    <w:p w:rsidR="00617EB4" w:rsidRDefault="00617EB4" w:rsidP="00617EB4">
      <w:pPr>
        <w:pStyle w:val="FinalReportNormal"/>
        <w:numPr>
          <w:ilvl w:val="0"/>
          <w:numId w:val="21"/>
        </w:numPr>
      </w:pPr>
      <w:r>
        <w:t>Construct a new platform from scratch</w:t>
      </w:r>
    </w:p>
    <w:p w:rsidR="00617EB4" w:rsidRDefault="00617EB4" w:rsidP="00617EB4">
      <w:pPr>
        <w:pStyle w:val="FinalReportNormal"/>
        <w:numPr>
          <w:ilvl w:val="1"/>
          <w:numId w:val="21"/>
        </w:numPr>
      </w:pPr>
      <w:r>
        <w:t>Using a language/framework such as ASP.NET to create our own platform with our necessary functionality.</w:t>
      </w:r>
    </w:p>
    <w:p w:rsidR="00617EB4" w:rsidRDefault="00617EB4" w:rsidP="00617EB4">
      <w:pPr>
        <w:pStyle w:val="FinalReportNormal"/>
        <w:numPr>
          <w:ilvl w:val="0"/>
          <w:numId w:val="21"/>
        </w:numPr>
      </w:pPr>
      <w:r>
        <w:t xml:space="preserve">Construct a </w:t>
      </w:r>
      <w:r w:rsidR="00F074A7">
        <w:t>Stack Exchange</w:t>
      </w:r>
      <w:r>
        <w:t xml:space="preserve"> site dedicated to formal specifications</w:t>
      </w:r>
    </w:p>
    <w:p w:rsidR="00617EB4" w:rsidRDefault="00617EB4" w:rsidP="00617EB4">
      <w:pPr>
        <w:pStyle w:val="FinalReportNormal"/>
        <w:numPr>
          <w:ilvl w:val="1"/>
          <w:numId w:val="21"/>
        </w:numPr>
      </w:pPr>
      <w:r>
        <w:t xml:space="preserve">With permission, it is possible to create a </w:t>
      </w:r>
      <w:r w:rsidR="00F074A7">
        <w:t>Stack Exchange</w:t>
      </w:r>
      <w:r>
        <w:t xml:space="preserve"> site dedicated to the discussion of topics distinct enough to separate them from already existing </w:t>
      </w:r>
      <w:r w:rsidR="00F074A7">
        <w:t>Stack Exchange</w:t>
      </w:r>
      <w:r>
        <w:t xml:space="preserve"> sites.</w:t>
      </w:r>
    </w:p>
    <w:p w:rsidR="00617EB4" w:rsidRDefault="00617EB4" w:rsidP="00617EB4"/>
    <w:p w:rsidR="00617EB4" w:rsidRPr="00CA79AB" w:rsidRDefault="00617EB4" w:rsidP="00CA79AB">
      <w:pPr>
        <w:pStyle w:val="FinalReportNormal"/>
      </w:pPr>
      <w:r>
        <w:t xml:space="preserve">Our group has settled on the first option of using the </w:t>
      </w:r>
      <w:proofErr w:type="spellStart"/>
      <w:r>
        <w:t>MyBB</w:t>
      </w:r>
      <w:proofErr w:type="spellEnd"/>
      <w:r>
        <w:t xml:space="preserve"> internet forum framework to create our web-based Q&amp;A discussion platform.  It was soon discovered, though, that the </w:t>
      </w:r>
      <w:proofErr w:type="spellStart"/>
      <w:r>
        <w:t>MyBB</w:t>
      </w:r>
      <w:proofErr w:type="spellEnd"/>
      <w:r>
        <w:t xml:space="preserve"> forum structure was significantly different than the Q&amp;A structure that was required, and the choice was made to select a more appropriate web framework.  The team revisited the issue, and settled on question2answer 1.7.2, an open-source Q&amp;A framework, as the foundation of </w:t>
      </w:r>
      <w:proofErr w:type="spellStart"/>
      <w:r>
        <w:t>JavaSpecs</w:t>
      </w:r>
      <w:proofErr w:type="spellEnd"/>
      <w:r>
        <w:t>.</w:t>
      </w:r>
      <w:bookmarkStart w:id="37" w:name="h.mfn1o49qomij" w:colFirst="0" w:colLast="0"/>
      <w:bookmarkEnd w:id="37"/>
      <w:r w:rsidR="00CA79AB">
        <w:t xml:space="preserve">  </w:t>
      </w:r>
    </w:p>
    <w:p w:rsidR="00617EB4" w:rsidRDefault="00617EB4" w:rsidP="00617EB4">
      <w:pPr>
        <w:pStyle w:val="Heading2"/>
        <w:contextualSpacing w:val="0"/>
      </w:pPr>
      <w:bookmarkStart w:id="38" w:name="_Toc449643214"/>
      <w:r>
        <w:t>Solution Assessment</w:t>
      </w:r>
      <w:bookmarkEnd w:id="38"/>
    </w:p>
    <w:p w:rsidR="00617EB4" w:rsidRDefault="00617EB4" w:rsidP="00617EB4">
      <w:pPr>
        <w:pStyle w:val="FinalReportNormal"/>
      </w:pPr>
      <w:r>
        <w:t xml:space="preserve">There are several reasons that make the selection of question2answer the best option.  While the option to develop an entirely new web-platform was brought up, it was immediately considered too involved.  Considering the size of the team and their prior experience with web development, it would prove too time consuming to both learn a new framework and build a web-platform to meet the project requirements from scratch.  The option to create a formal </w:t>
      </w:r>
      <w:r w:rsidR="00F074A7">
        <w:t>Stack Exchange</w:t>
      </w:r>
      <w:r>
        <w:t xml:space="preserve">-affiliated website is one that was seriously considered.  However, using the </w:t>
      </w:r>
      <w:r w:rsidR="00F074A7">
        <w:t>Stack Exchange</w:t>
      </w:r>
      <w:r>
        <w:t xml:space="preserve"> framework may not have given the team the freedom to adequately customize the web platform as need be.  So, using a Q&amp;A framework was determined to be the best option, and the team chose question2answer, because it was, and still is, an open-source, free-to-download forum framework with an active and supportive community of developers.</w:t>
      </w:r>
    </w:p>
    <w:p w:rsidR="00C258BF" w:rsidRDefault="00741C89" w:rsidP="00811183">
      <w:pPr>
        <w:pStyle w:val="Heading2"/>
      </w:pPr>
      <w:bookmarkStart w:id="39" w:name="_Toc449643215"/>
      <w:r>
        <w:lastRenderedPageBreak/>
        <w:t>System Analysis</w:t>
      </w:r>
      <w:bookmarkEnd w:id="39"/>
    </w:p>
    <w:p w:rsidR="00C1391D" w:rsidRPr="00C1391D" w:rsidRDefault="00741C89">
      <w:r>
        <w:rPr>
          <w:noProof/>
        </w:rPr>
        <w:drawing>
          <wp:inline distT="114300" distB="114300" distL="114300" distR="114300" wp14:anchorId="2FD73DD9" wp14:editId="6F6C7D41">
            <wp:extent cx="6362700" cy="2828925"/>
            <wp:effectExtent l="0" t="0" r="0" b="0"/>
            <wp:docPr id="1" name="image01.png" descr="Poster Diagram V3.png"/>
            <wp:cNvGraphicFramePr/>
            <a:graphic xmlns:a="http://schemas.openxmlformats.org/drawingml/2006/main">
              <a:graphicData uri="http://schemas.openxmlformats.org/drawingml/2006/picture">
                <pic:pic xmlns:pic="http://schemas.openxmlformats.org/drawingml/2006/picture">
                  <pic:nvPicPr>
                    <pic:cNvPr id="0" name="image01.png" descr="Poster Diagram V3.png"/>
                    <pic:cNvPicPr preferRelativeResize="0"/>
                  </pic:nvPicPr>
                  <pic:blipFill>
                    <a:blip r:embed="rId8"/>
                    <a:srcRect/>
                    <a:stretch>
                      <a:fillRect/>
                    </a:stretch>
                  </pic:blipFill>
                  <pic:spPr>
                    <a:xfrm>
                      <a:off x="0" y="0"/>
                      <a:ext cx="6362700" cy="2828925"/>
                    </a:xfrm>
                    <a:prstGeom prst="rect">
                      <a:avLst/>
                    </a:prstGeom>
                    <a:ln/>
                  </pic:spPr>
                </pic:pic>
              </a:graphicData>
            </a:graphic>
          </wp:inline>
        </w:drawing>
      </w:r>
    </w:p>
    <w:p w:rsidR="00C1391D" w:rsidRPr="001755BD" w:rsidRDefault="001755BD" w:rsidP="001755BD">
      <w:pPr>
        <w:pStyle w:val="FinalReportNormal"/>
        <w:rPr>
          <w:sz w:val="20"/>
        </w:rPr>
      </w:pPr>
      <w:r w:rsidRPr="001755BD">
        <w:rPr>
          <w:sz w:val="20"/>
        </w:rPr>
        <w:t>Figure 1: System Block Diagram</w:t>
      </w:r>
    </w:p>
    <w:p w:rsidR="001755BD" w:rsidRDefault="001755BD">
      <w:pPr>
        <w:rPr>
          <w:color w:val="auto"/>
          <w:sz w:val="24"/>
        </w:rPr>
      </w:pPr>
    </w:p>
    <w:p w:rsidR="00C258BF" w:rsidRDefault="00741C89" w:rsidP="00B22E74">
      <w:pPr>
        <w:pStyle w:val="FinalReportNormal"/>
      </w:pPr>
      <w:r>
        <w:t>The components of the project and their purposes are as follows:</w:t>
      </w:r>
    </w:p>
    <w:p w:rsidR="00C258BF" w:rsidRDefault="00C258BF"/>
    <w:p w:rsidR="00B22E74" w:rsidRDefault="00741C89" w:rsidP="00B22E74">
      <w:pPr>
        <w:pStyle w:val="FinalReportNormal"/>
        <w:numPr>
          <w:ilvl w:val="0"/>
          <w:numId w:val="22"/>
        </w:numPr>
      </w:pPr>
      <w:r>
        <w:t>Client</w:t>
      </w:r>
    </w:p>
    <w:p w:rsidR="002C2460" w:rsidRDefault="00741C89" w:rsidP="002C2460">
      <w:pPr>
        <w:pStyle w:val="FinalReportNormal"/>
        <w:numPr>
          <w:ilvl w:val="1"/>
          <w:numId w:val="22"/>
        </w:numPr>
      </w:pPr>
      <w:r>
        <w:t>A web browser connecting to the forum website.</w:t>
      </w:r>
    </w:p>
    <w:p w:rsidR="00C258BF" w:rsidRDefault="00741C89" w:rsidP="00B22E74">
      <w:pPr>
        <w:pStyle w:val="FinalReportNormal"/>
        <w:numPr>
          <w:ilvl w:val="0"/>
          <w:numId w:val="22"/>
        </w:numPr>
      </w:pPr>
      <w:r>
        <w:t>Web Server</w:t>
      </w:r>
    </w:p>
    <w:p w:rsidR="00C1391D" w:rsidRDefault="00741C89" w:rsidP="00B22E74">
      <w:pPr>
        <w:pStyle w:val="FinalReportNormal"/>
        <w:numPr>
          <w:ilvl w:val="1"/>
          <w:numId w:val="22"/>
        </w:numPr>
      </w:pPr>
      <w:r>
        <w:t>The intermediate module responsible for assembling the client forum using the information in the project file syste</w:t>
      </w:r>
      <w:r w:rsidR="00C1391D">
        <w:t>m and in the project database.</w:t>
      </w:r>
    </w:p>
    <w:p w:rsidR="00C258BF" w:rsidRDefault="00741C89" w:rsidP="00B22E74">
      <w:pPr>
        <w:pStyle w:val="FinalReportNormal"/>
        <w:numPr>
          <w:ilvl w:val="1"/>
          <w:numId w:val="22"/>
        </w:numPr>
      </w:pPr>
      <w:r>
        <w:t>In addition, the web server is responsible for performing all interactions with external modules.</w:t>
      </w:r>
    </w:p>
    <w:p w:rsidR="00C258BF" w:rsidRDefault="00741C89" w:rsidP="00B22E74">
      <w:pPr>
        <w:pStyle w:val="FinalReportNormal"/>
        <w:numPr>
          <w:ilvl w:val="0"/>
          <w:numId w:val="22"/>
        </w:numPr>
      </w:pPr>
      <w:r>
        <w:t>Database</w:t>
      </w:r>
    </w:p>
    <w:p w:rsidR="002C2460" w:rsidRDefault="00741C89" w:rsidP="006D314E">
      <w:pPr>
        <w:pStyle w:val="FinalReportNormal"/>
        <w:numPr>
          <w:ilvl w:val="1"/>
          <w:numId w:val="22"/>
        </w:numPr>
      </w:pPr>
      <w:r>
        <w:t>A MySQL database that stores information regarding forums, posts, users, and website templates.</w:t>
      </w:r>
    </w:p>
    <w:p w:rsidR="002C2460" w:rsidRDefault="002C2460" w:rsidP="002C2460">
      <w:pPr>
        <w:rPr>
          <w:color w:val="auto"/>
          <w:sz w:val="24"/>
        </w:rPr>
      </w:pPr>
      <w:r>
        <w:br w:type="page"/>
      </w:r>
    </w:p>
    <w:p w:rsidR="00C258BF" w:rsidRDefault="00C258BF" w:rsidP="002C2460">
      <w:pPr>
        <w:pStyle w:val="FinalReportNormal"/>
      </w:pPr>
    </w:p>
    <w:p w:rsidR="00C258BF" w:rsidRDefault="00741C89" w:rsidP="00B22E74">
      <w:pPr>
        <w:pStyle w:val="FinalReportNormal"/>
        <w:numPr>
          <w:ilvl w:val="0"/>
          <w:numId w:val="22"/>
        </w:numPr>
      </w:pPr>
      <w:r>
        <w:t>Question2Answer Client Forum</w:t>
      </w:r>
    </w:p>
    <w:p w:rsidR="00C258BF" w:rsidRDefault="00741C89" w:rsidP="00B22E74">
      <w:pPr>
        <w:pStyle w:val="FinalReportNormal"/>
        <w:numPr>
          <w:ilvl w:val="1"/>
          <w:numId w:val="22"/>
        </w:numPr>
      </w:pPr>
      <w:r>
        <w:t>The front end display of the project, in the form of a question and answer discussion forum created using the Question2Answer forum software.</w:t>
      </w:r>
    </w:p>
    <w:p w:rsidR="00C258BF" w:rsidRDefault="00741C89" w:rsidP="006D314E">
      <w:pPr>
        <w:pStyle w:val="FinalReportNormal"/>
        <w:numPr>
          <w:ilvl w:val="2"/>
          <w:numId w:val="22"/>
        </w:numPr>
      </w:pPr>
      <w:r>
        <w:t>Upload</w:t>
      </w:r>
    </w:p>
    <w:p w:rsidR="00C258BF" w:rsidRDefault="00741C89" w:rsidP="006D314E">
      <w:pPr>
        <w:pStyle w:val="FinalReportNormal"/>
        <w:numPr>
          <w:ilvl w:val="3"/>
          <w:numId w:val="22"/>
        </w:numPr>
      </w:pPr>
      <w:r>
        <w:t>Allows for the upload of new Java libraries to the forum database.</w:t>
      </w:r>
    </w:p>
    <w:p w:rsidR="00C258BF" w:rsidRDefault="00741C89" w:rsidP="006D314E">
      <w:pPr>
        <w:pStyle w:val="FinalReportNormal"/>
        <w:numPr>
          <w:ilvl w:val="2"/>
          <w:numId w:val="22"/>
        </w:numPr>
      </w:pPr>
      <w:r>
        <w:t>Parser</w:t>
      </w:r>
    </w:p>
    <w:p w:rsidR="00C258BF" w:rsidRDefault="00741C89" w:rsidP="006D314E">
      <w:pPr>
        <w:pStyle w:val="FinalReportNormal"/>
        <w:numPr>
          <w:ilvl w:val="3"/>
          <w:numId w:val="22"/>
        </w:numPr>
      </w:pPr>
      <w:r>
        <w:t>Parses Java files into their base elements (name, return type, arguments, etc.) and stores them in the forum database.</w:t>
      </w:r>
    </w:p>
    <w:p w:rsidR="00C258BF" w:rsidRDefault="00741C89" w:rsidP="006D314E">
      <w:pPr>
        <w:pStyle w:val="FinalReportNormal"/>
        <w:numPr>
          <w:ilvl w:val="2"/>
          <w:numId w:val="22"/>
        </w:numPr>
      </w:pPr>
      <w:r>
        <w:t>Q&amp;A</w:t>
      </w:r>
    </w:p>
    <w:p w:rsidR="00C258BF" w:rsidRDefault="00741C89" w:rsidP="006D314E">
      <w:pPr>
        <w:pStyle w:val="FinalReportNormal"/>
        <w:numPr>
          <w:ilvl w:val="3"/>
          <w:numId w:val="22"/>
        </w:numPr>
      </w:pPr>
      <w:r>
        <w:t xml:space="preserve">Provides general Q&amp;A </w:t>
      </w:r>
      <w:r w:rsidR="00953004">
        <w:t xml:space="preserve">functionality; similar to </w:t>
      </w:r>
      <w:r w:rsidR="00F074A7">
        <w:t>Stack Exchange</w:t>
      </w:r>
      <w:r>
        <w:t xml:space="preserve"> sites.</w:t>
      </w:r>
    </w:p>
    <w:p w:rsidR="00C258BF" w:rsidRDefault="00741C89" w:rsidP="006D314E">
      <w:pPr>
        <w:pStyle w:val="FinalReportNormal"/>
        <w:numPr>
          <w:ilvl w:val="2"/>
          <w:numId w:val="22"/>
        </w:numPr>
      </w:pPr>
      <w:r>
        <w:t>Navigation</w:t>
      </w:r>
    </w:p>
    <w:p w:rsidR="00C258BF" w:rsidRDefault="00741C89" w:rsidP="006D314E">
      <w:pPr>
        <w:pStyle w:val="FinalReportNormal"/>
        <w:numPr>
          <w:ilvl w:val="3"/>
          <w:numId w:val="22"/>
        </w:numPr>
      </w:pPr>
      <w:r>
        <w:t>Provides Library</w:t>
      </w:r>
      <w:r w:rsidR="006D314E">
        <w:sym w:font="Wingdings" w:char="F0E0"/>
      </w:r>
      <w:r w:rsidR="006D314E">
        <w:t>Package</w:t>
      </w:r>
      <w:r w:rsidR="006D314E">
        <w:sym w:font="Wingdings" w:char="F0E0"/>
      </w:r>
      <w:r>
        <w:t>Class</w:t>
      </w:r>
      <w:r w:rsidR="006D314E">
        <w:sym w:font="Wingdings" w:char="F0E0"/>
      </w:r>
      <w:r>
        <w:t>Method navigation.</w:t>
      </w:r>
    </w:p>
    <w:p w:rsidR="00C258BF" w:rsidRDefault="00741C89" w:rsidP="006D314E">
      <w:pPr>
        <w:pStyle w:val="FinalReportNormal"/>
        <w:numPr>
          <w:ilvl w:val="3"/>
          <w:numId w:val="22"/>
        </w:numPr>
      </w:pPr>
      <w:r>
        <w:t>Displays source code.</w:t>
      </w:r>
    </w:p>
    <w:p w:rsidR="00C258BF" w:rsidRDefault="00741C89" w:rsidP="006D314E">
      <w:pPr>
        <w:pStyle w:val="FinalReportNormal"/>
        <w:numPr>
          <w:ilvl w:val="2"/>
          <w:numId w:val="22"/>
        </w:numPr>
      </w:pPr>
      <w:r>
        <w:t>Related Posts</w:t>
      </w:r>
    </w:p>
    <w:p w:rsidR="00C258BF" w:rsidRDefault="00741C89" w:rsidP="006D314E">
      <w:pPr>
        <w:pStyle w:val="FinalReportNormal"/>
        <w:numPr>
          <w:ilvl w:val="3"/>
          <w:numId w:val="22"/>
        </w:numPr>
      </w:pPr>
      <w:r>
        <w:t>Pr</w:t>
      </w:r>
      <w:r w:rsidR="00953004">
        <w:t xml:space="preserve">ovides a list of links to </w:t>
      </w:r>
      <w:r w:rsidR="00F074A7">
        <w:t>Stack Overflow</w:t>
      </w:r>
      <w:r>
        <w:t xml:space="preserve"> posts determined to be related to the currently selected method and class.</w:t>
      </w:r>
    </w:p>
    <w:p w:rsidR="00C258BF" w:rsidRDefault="00741C89" w:rsidP="006D314E">
      <w:pPr>
        <w:pStyle w:val="FinalReportNormal"/>
        <w:numPr>
          <w:ilvl w:val="2"/>
          <w:numId w:val="22"/>
        </w:numPr>
      </w:pPr>
      <w:r>
        <w:t>API</w:t>
      </w:r>
    </w:p>
    <w:p w:rsidR="00C258BF" w:rsidRDefault="00741C89" w:rsidP="006D314E">
      <w:pPr>
        <w:pStyle w:val="FinalReportNormal"/>
        <w:numPr>
          <w:ilvl w:val="3"/>
          <w:numId w:val="22"/>
        </w:numPr>
      </w:pPr>
      <w:r>
        <w:t>Enables users to submit complex, flexible queries to the database and acquire useful specification research data.</w:t>
      </w:r>
    </w:p>
    <w:p w:rsidR="00C258BF" w:rsidRDefault="00741C89" w:rsidP="00811183">
      <w:pPr>
        <w:pStyle w:val="Heading2"/>
      </w:pPr>
      <w:bookmarkStart w:id="40" w:name="h.usebe84dw35n" w:colFirst="0" w:colLast="0"/>
      <w:bookmarkStart w:id="41" w:name="h.5wfvhhv9yetz" w:colFirst="0" w:colLast="0"/>
      <w:bookmarkStart w:id="42" w:name="h.5l73gs4wt01t" w:colFirst="0" w:colLast="0"/>
      <w:bookmarkStart w:id="43" w:name="_Toc449643216"/>
      <w:bookmarkEnd w:id="40"/>
      <w:bookmarkEnd w:id="41"/>
      <w:bookmarkEnd w:id="42"/>
      <w:r>
        <w:t>Interface</w:t>
      </w:r>
      <w:r w:rsidR="00CA79AB">
        <w:t>s</w:t>
      </w:r>
      <w:bookmarkEnd w:id="43"/>
    </w:p>
    <w:p w:rsidR="00C258BF" w:rsidRDefault="00741C89" w:rsidP="006D314E">
      <w:pPr>
        <w:pStyle w:val="FinalReportNormal"/>
      </w:pPr>
      <w:r>
        <w:t>The major components of the forum interface</w:t>
      </w:r>
      <w:r w:rsidR="00CA79AB">
        <w:t>s</w:t>
      </w:r>
      <w:r>
        <w:t xml:space="preserve"> for this project can be broken down as follows:</w:t>
      </w:r>
    </w:p>
    <w:p w:rsidR="00C258BF" w:rsidRDefault="00741C89" w:rsidP="006D314E">
      <w:pPr>
        <w:pStyle w:val="FinalReportNormal"/>
        <w:numPr>
          <w:ilvl w:val="0"/>
          <w:numId w:val="22"/>
        </w:numPr>
      </w:pPr>
      <w:r>
        <w:t>Forum Index - The forum homepage.</w:t>
      </w:r>
    </w:p>
    <w:p w:rsidR="00C258BF" w:rsidRDefault="00741C89" w:rsidP="006D314E">
      <w:pPr>
        <w:pStyle w:val="FinalReportNormal"/>
        <w:numPr>
          <w:ilvl w:val="1"/>
          <w:numId w:val="22"/>
        </w:numPr>
      </w:pPr>
      <w:r>
        <w:t>Provides a list of all libraries supported by the forum.  Selecting a library navigates to the Library View.</w:t>
      </w:r>
    </w:p>
    <w:p w:rsidR="00C258BF" w:rsidRDefault="00741C89" w:rsidP="006D314E">
      <w:pPr>
        <w:pStyle w:val="FinalReportNormal"/>
        <w:numPr>
          <w:ilvl w:val="0"/>
          <w:numId w:val="22"/>
        </w:numPr>
      </w:pPr>
      <w:r>
        <w:t>Library View - Displays relevant information for the currently selected library.</w:t>
      </w:r>
    </w:p>
    <w:p w:rsidR="00C258BF" w:rsidRDefault="00741C89" w:rsidP="006D314E">
      <w:pPr>
        <w:pStyle w:val="FinalReportNormal"/>
        <w:numPr>
          <w:ilvl w:val="1"/>
          <w:numId w:val="22"/>
        </w:numPr>
      </w:pPr>
      <w:r>
        <w:t>Provides a list of all packages in the currently selected library.  Selecting a package navigates to the Package View.</w:t>
      </w:r>
    </w:p>
    <w:p w:rsidR="00C258BF" w:rsidRDefault="00741C89" w:rsidP="006D314E">
      <w:pPr>
        <w:pStyle w:val="FinalReportNormal"/>
        <w:numPr>
          <w:ilvl w:val="0"/>
          <w:numId w:val="22"/>
        </w:numPr>
      </w:pPr>
      <w:r>
        <w:t>Package View - Displays relevant information for the currently selected package.</w:t>
      </w:r>
    </w:p>
    <w:p w:rsidR="00C258BF" w:rsidRDefault="00741C89" w:rsidP="006D314E">
      <w:pPr>
        <w:pStyle w:val="FinalReportNormal"/>
        <w:numPr>
          <w:ilvl w:val="1"/>
          <w:numId w:val="22"/>
        </w:numPr>
      </w:pPr>
      <w:r>
        <w:t>Provides a list of all classes in the currently selected package.  Selecting a class navigates to the Class View.</w:t>
      </w:r>
    </w:p>
    <w:p w:rsidR="002C2460" w:rsidRDefault="002C2460">
      <w:pPr>
        <w:rPr>
          <w:color w:val="auto"/>
          <w:sz w:val="24"/>
        </w:rPr>
      </w:pPr>
      <w:r>
        <w:br w:type="page"/>
      </w:r>
    </w:p>
    <w:p w:rsidR="00C258BF" w:rsidRDefault="00741C89" w:rsidP="006D314E">
      <w:pPr>
        <w:pStyle w:val="FinalReportNormal"/>
        <w:numPr>
          <w:ilvl w:val="0"/>
          <w:numId w:val="22"/>
        </w:numPr>
      </w:pPr>
      <w:r>
        <w:lastRenderedPageBreak/>
        <w:t>Class View - Displays relevant information for the currently selected class.</w:t>
      </w:r>
    </w:p>
    <w:p w:rsidR="00C258BF" w:rsidRDefault="00741C89" w:rsidP="006D314E">
      <w:pPr>
        <w:pStyle w:val="FinalReportNormal"/>
        <w:numPr>
          <w:ilvl w:val="1"/>
          <w:numId w:val="22"/>
        </w:numPr>
      </w:pPr>
      <w:r>
        <w:t>Provides a list of all methods in the currently selected class.  Selecting a method navigates to the Method View.</w:t>
      </w:r>
    </w:p>
    <w:p w:rsidR="00C258BF" w:rsidRDefault="00741C89" w:rsidP="006D314E">
      <w:pPr>
        <w:pStyle w:val="FinalReportNormal"/>
        <w:numPr>
          <w:ilvl w:val="1"/>
          <w:numId w:val="22"/>
        </w:numPr>
      </w:pPr>
      <w:r>
        <w:t>Related Discussions - Provides</w:t>
      </w:r>
      <w:r w:rsidR="00953004">
        <w:t xml:space="preserve"> a list of links to </w:t>
      </w:r>
      <w:r w:rsidR="00F074A7">
        <w:t>Stack Overflow</w:t>
      </w:r>
      <w:r>
        <w:t xml:space="preserve"> discussions relevant to the currently selected class.</w:t>
      </w:r>
    </w:p>
    <w:p w:rsidR="00C258BF" w:rsidRDefault="00741C89" w:rsidP="006D314E">
      <w:pPr>
        <w:pStyle w:val="FinalReportNormal"/>
        <w:numPr>
          <w:ilvl w:val="1"/>
          <w:numId w:val="22"/>
        </w:numPr>
      </w:pPr>
      <w:r>
        <w:t>Source Code - Displays the source code of this class.</w:t>
      </w:r>
    </w:p>
    <w:p w:rsidR="00C258BF" w:rsidRDefault="00741C89" w:rsidP="006D314E">
      <w:pPr>
        <w:pStyle w:val="FinalReportNormal"/>
        <w:numPr>
          <w:ilvl w:val="1"/>
          <w:numId w:val="22"/>
        </w:numPr>
      </w:pPr>
      <w:r>
        <w:t>Specifications - Displays the currently approved specifications for this class.</w:t>
      </w:r>
    </w:p>
    <w:p w:rsidR="00C258BF" w:rsidRDefault="00741C89" w:rsidP="006D314E">
      <w:pPr>
        <w:pStyle w:val="FinalReportNormal"/>
        <w:numPr>
          <w:ilvl w:val="0"/>
          <w:numId w:val="22"/>
        </w:numPr>
      </w:pPr>
      <w:r>
        <w:t>Method View - Displays relevant information for the currently selected method.</w:t>
      </w:r>
    </w:p>
    <w:p w:rsidR="00C258BF" w:rsidRDefault="00741C89" w:rsidP="006D314E">
      <w:pPr>
        <w:pStyle w:val="FinalReportNormal"/>
        <w:numPr>
          <w:ilvl w:val="1"/>
          <w:numId w:val="22"/>
        </w:numPr>
      </w:pPr>
      <w:r>
        <w:t>Provides a list of all discussions concerning the currently selected method.  Selecting a discussion navigates to the Discussion View.</w:t>
      </w:r>
    </w:p>
    <w:p w:rsidR="00C258BF" w:rsidRDefault="00741C89" w:rsidP="006D314E">
      <w:pPr>
        <w:pStyle w:val="FinalReportNormal"/>
        <w:numPr>
          <w:ilvl w:val="1"/>
          <w:numId w:val="22"/>
        </w:numPr>
      </w:pPr>
      <w:r>
        <w:t>Related Discussions - Pr</w:t>
      </w:r>
      <w:r w:rsidR="00953004">
        <w:t xml:space="preserve">ovides a list of links to </w:t>
      </w:r>
      <w:r w:rsidR="00F074A7">
        <w:t>Stack Overflow</w:t>
      </w:r>
      <w:r>
        <w:t xml:space="preserve"> discussions relevant to the currently selected method.</w:t>
      </w:r>
    </w:p>
    <w:p w:rsidR="00C258BF" w:rsidRDefault="00741C89" w:rsidP="006D314E">
      <w:pPr>
        <w:pStyle w:val="FinalReportNormal"/>
        <w:numPr>
          <w:ilvl w:val="1"/>
          <w:numId w:val="22"/>
        </w:numPr>
      </w:pPr>
      <w:r>
        <w:t>Source Code - Displays the source code of this method.</w:t>
      </w:r>
    </w:p>
    <w:p w:rsidR="00C258BF" w:rsidRDefault="00741C89" w:rsidP="006D314E">
      <w:pPr>
        <w:pStyle w:val="FinalReportNormal"/>
        <w:numPr>
          <w:ilvl w:val="1"/>
          <w:numId w:val="22"/>
        </w:numPr>
      </w:pPr>
      <w:r>
        <w:t>Specifications - Displays the currently approved specifications for this method.</w:t>
      </w:r>
    </w:p>
    <w:p w:rsidR="00C258BF" w:rsidRDefault="00741C89" w:rsidP="006D314E">
      <w:pPr>
        <w:pStyle w:val="FinalReportNormal"/>
        <w:numPr>
          <w:ilvl w:val="0"/>
          <w:numId w:val="22"/>
        </w:numPr>
      </w:pPr>
      <w:r>
        <w:t>Discussion View - Displays the currently selected discussion.</w:t>
      </w:r>
    </w:p>
    <w:p w:rsidR="00C258BF" w:rsidRDefault="00741C89" w:rsidP="006D314E">
      <w:pPr>
        <w:pStyle w:val="FinalReportNormal"/>
        <w:numPr>
          <w:ilvl w:val="1"/>
          <w:numId w:val="22"/>
        </w:numPr>
      </w:pPr>
      <w:r>
        <w:t>Provides a list of all posts in this discussion.</w:t>
      </w:r>
    </w:p>
    <w:p w:rsidR="008C1634" w:rsidRDefault="008C1634" w:rsidP="008C1634">
      <w:pPr>
        <w:pStyle w:val="FinalReportNormal"/>
      </w:pPr>
    </w:p>
    <w:p w:rsidR="00C258BF" w:rsidRDefault="00741C89">
      <w:bookmarkStart w:id="44" w:name="h.fsz9pdpvt21l" w:colFirst="0" w:colLast="0"/>
      <w:bookmarkEnd w:id="44"/>
      <w:r>
        <w:rPr>
          <w:noProof/>
        </w:rPr>
        <w:drawing>
          <wp:inline distT="114300" distB="114300" distL="114300" distR="114300" wp14:anchorId="300E1522" wp14:editId="274D9032">
            <wp:extent cx="6203564" cy="3598862"/>
            <wp:effectExtent l="0" t="0" r="0" b="0"/>
            <wp:docPr id="2" name="image03.jpg" descr="Interface Block Diagram Final.jpg"/>
            <wp:cNvGraphicFramePr/>
            <a:graphic xmlns:a="http://schemas.openxmlformats.org/drawingml/2006/main">
              <a:graphicData uri="http://schemas.openxmlformats.org/drawingml/2006/picture">
                <pic:pic xmlns:pic="http://schemas.openxmlformats.org/drawingml/2006/picture">
                  <pic:nvPicPr>
                    <pic:cNvPr id="0" name="image03.jpg" descr="Interface Block Diagram Final.jpg"/>
                    <pic:cNvPicPr preferRelativeResize="0"/>
                  </pic:nvPicPr>
                  <pic:blipFill>
                    <a:blip r:embed="rId9"/>
                    <a:srcRect/>
                    <a:stretch>
                      <a:fillRect/>
                    </a:stretch>
                  </pic:blipFill>
                  <pic:spPr>
                    <a:xfrm>
                      <a:off x="0" y="0"/>
                      <a:ext cx="6203564" cy="3598862"/>
                    </a:xfrm>
                    <a:prstGeom prst="rect">
                      <a:avLst/>
                    </a:prstGeom>
                    <a:ln/>
                  </pic:spPr>
                </pic:pic>
              </a:graphicData>
            </a:graphic>
          </wp:inline>
        </w:drawing>
      </w:r>
    </w:p>
    <w:p w:rsidR="00C1391D" w:rsidRPr="008C1634" w:rsidRDefault="001755BD" w:rsidP="008C1634">
      <w:pPr>
        <w:pStyle w:val="FinalReportNormal"/>
        <w:rPr>
          <w:sz w:val="20"/>
        </w:rPr>
      </w:pPr>
      <w:bookmarkStart w:id="45" w:name="h.26n03b1ul967" w:colFirst="0" w:colLast="0"/>
      <w:bookmarkEnd w:id="45"/>
      <w:r w:rsidRPr="001755BD">
        <w:rPr>
          <w:sz w:val="20"/>
        </w:rPr>
        <w:t xml:space="preserve">Figure 2: Forum </w:t>
      </w:r>
      <w:proofErr w:type="spellStart"/>
      <w:r w:rsidRPr="001755BD">
        <w:rPr>
          <w:sz w:val="20"/>
        </w:rPr>
        <w:t>Pageview</w:t>
      </w:r>
      <w:proofErr w:type="spellEnd"/>
      <w:r w:rsidRPr="001755BD">
        <w:rPr>
          <w:sz w:val="20"/>
        </w:rPr>
        <w:t xml:space="preserve"> Diagram</w:t>
      </w:r>
    </w:p>
    <w:p w:rsidR="00C258BF" w:rsidRDefault="00741C89" w:rsidP="00811183">
      <w:pPr>
        <w:pStyle w:val="Heading2"/>
      </w:pPr>
      <w:bookmarkStart w:id="46" w:name="_Toc449643217"/>
      <w:r>
        <w:lastRenderedPageBreak/>
        <w:t>Software Specifications</w:t>
      </w:r>
      <w:bookmarkEnd w:id="46"/>
    </w:p>
    <w:tbl>
      <w:tblPr>
        <w:tblStyle w:val="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6585"/>
      </w:tblGrid>
      <w:tr w:rsidR="00C258BF" w:rsidTr="006D314E">
        <w:trPr>
          <w:jc w:val="center"/>
        </w:trPr>
        <w:tc>
          <w:tcPr>
            <w:tcW w:w="2775" w:type="dxa"/>
            <w:shd w:val="clear" w:color="auto" w:fill="6D9EEB"/>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Software</w:t>
            </w:r>
          </w:p>
        </w:tc>
        <w:tc>
          <w:tcPr>
            <w:tcW w:w="6585" w:type="dxa"/>
            <w:shd w:val="clear" w:color="auto" w:fill="6D9EEB"/>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Use</w:t>
            </w:r>
          </w:p>
        </w:tc>
      </w:tr>
      <w:tr w:rsidR="00C258BF" w:rsidTr="006D314E">
        <w:trPr>
          <w:jc w:val="center"/>
        </w:trPr>
        <w:tc>
          <w:tcPr>
            <w:tcW w:w="277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Java 1.8</w:t>
            </w:r>
          </w:p>
        </w:tc>
        <w:tc>
          <w:tcPr>
            <w:tcW w:w="658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Parser development language.</w:t>
            </w:r>
          </w:p>
        </w:tc>
      </w:tr>
      <w:tr w:rsidR="00C258BF" w:rsidTr="006D314E">
        <w:trPr>
          <w:jc w:val="center"/>
        </w:trPr>
        <w:tc>
          <w:tcPr>
            <w:tcW w:w="277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PHP5</w:t>
            </w:r>
          </w:p>
        </w:tc>
        <w:tc>
          <w:tcPr>
            <w:tcW w:w="658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Server programing language.</w:t>
            </w:r>
          </w:p>
        </w:tc>
      </w:tr>
      <w:tr w:rsidR="00C258BF" w:rsidTr="006D314E">
        <w:trPr>
          <w:jc w:val="center"/>
        </w:trPr>
        <w:tc>
          <w:tcPr>
            <w:tcW w:w="2775" w:type="dxa"/>
            <w:tcMar>
              <w:top w:w="100" w:type="dxa"/>
              <w:left w:w="100" w:type="dxa"/>
              <w:bottom w:w="100" w:type="dxa"/>
              <w:right w:w="100" w:type="dxa"/>
            </w:tcMar>
            <w:vAlign w:val="center"/>
          </w:tcPr>
          <w:p w:rsidR="00C258BF" w:rsidRPr="00C1391D" w:rsidRDefault="006D314E" w:rsidP="006D314E">
            <w:pPr>
              <w:pStyle w:val="FinalReportNormal"/>
              <w:jc w:val="center"/>
              <w:rPr>
                <w:sz w:val="22"/>
              </w:rPr>
            </w:pPr>
            <w:r w:rsidRPr="00C1391D">
              <w:rPr>
                <w:sz w:val="22"/>
              </w:rPr>
              <w:t>JavaS</w:t>
            </w:r>
            <w:r w:rsidR="00741C89" w:rsidRPr="00C1391D">
              <w:rPr>
                <w:sz w:val="22"/>
              </w:rPr>
              <w:t>cript</w:t>
            </w:r>
          </w:p>
        </w:tc>
        <w:tc>
          <w:tcPr>
            <w:tcW w:w="658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Client side web programing language.</w:t>
            </w:r>
          </w:p>
        </w:tc>
      </w:tr>
      <w:tr w:rsidR="00C258BF" w:rsidTr="006D314E">
        <w:trPr>
          <w:jc w:val="center"/>
        </w:trPr>
        <w:tc>
          <w:tcPr>
            <w:tcW w:w="277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Question2Answer 1.7.2</w:t>
            </w:r>
          </w:p>
        </w:tc>
        <w:tc>
          <w:tcPr>
            <w:tcW w:w="658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Provides infrastructure for generic Q&amp;A web platform.</w:t>
            </w:r>
          </w:p>
          <w:p w:rsidR="00C258BF" w:rsidRPr="00C1391D" w:rsidRDefault="00C258BF" w:rsidP="006D314E">
            <w:pPr>
              <w:pStyle w:val="FinalReportNormal"/>
              <w:jc w:val="center"/>
              <w:rPr>
                <w:sz w:val="22"/>
              </w:rPr>
            </w:pPr>
          </w:p>
        </w:tc>
      </w:tr>
      <w:tr w:rsidR="00C258BF" w:rsidTr="006D314E">
        <w:trPr>
          <w:jc w:val="center"/>
        </w:trPr>
        <w:tc>
          <w:tcPr>
            <w:tcW w:w="277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JQuery</w:t>
            </w:r>
          </w:p>
        </w:tc>
        <w:tc>
          <w:tcPr>
            <w:tcW w:w="6585" w:type="dxa"/>
            <w:tcMar>
              <w:top w:w="100" w:type="dxa"/>
              <w:left w:w="100" w:type="dxa"/>
              <w:bottom w:w="100" w:type="dxa"/>
              <w:right w:w="100" w:type="dxa"/>
            </w:tcMar>
            <w:vAlign w:val="center"/>
          </w:tcPr>
          <w:p w:rsidR="00C258BF" w:rsidRPr="00C1391D" w:rsidRDefault="006D314E" w:rsidP="006D314E">
            <w:pPr>
              <w:pStyle w:val="FinalReportNormal"/>
              <w:jc w:val="center"/>
              <w:rPr>
                <w:sz w:val="22"/>
              </w:rPr>
            </w:pPr>
            <w:r w:rsidRPr="00C1391D">
              <w:rPr>
                <w:sz w:val="22"/>
              </w:rPr>
              <w:t>JavaS</w:t>
            </w:r>
            <w:r w:rsidR="00741C89" w:rsidRPr="00C1391D">
              <w:rPr>
                <w:sz w:val="22"/>
              </w:rPr>
              <w:t>cript library for forum GUI behavioral programming.</w:t>
            </w:r>
          </w:p>
        </w:tc>
      </w:tr>
      <w:tr w:rsidR="00C258BF" w:rsidTr="006D314E">
        <w:trPr>
          <w:jc w:val="center"/>
        </w:trPr>
        <w:tc>
          <w:tcPr>
            <w:tcW w:w="277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Eclipse JDT</w:t>
            </w:r>
          </w:p>
        </w:tc>
        <w:tc>
          <w:tcPr>
            <w:tcW w:w="658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Java library that provides the core functionality of the parser.</w:t>
            </w:r>
          </w:p>
        </w:tc>
      </w:tr>
      <w:tr w:rsidR="00C258BF" w:rsidTr="006D314E">
        <w:trPr>
          <w:jc w:val="center"/>
        </w:trPr>
        <w:tc>
          <w:tcPr>
            <w:tcW w:w="277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JDBC</w:t>
            </w:r>
          </w:p>
        </w:tc>
        <w:tc>
          <w:tcPr>
            <w:tcW w:w="658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Java library used for Communication between the parser and database.</w:t>
            </w:r>
          </w:p>
        </w:tc>
      </w:tr>
      <w:tr w:rsidR="00C258BF" w:rsidTr="006D314E">
        <w:trPr>
          <w:jc w:val="center"/>
        </w:trPr>
        <w:tc>
          <w:tcPr>
            <w:tcW w:w="277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proofErr w:type="spellStart"/>
            <w:r w:rsidRPr="00C1391D">
              <w:rPr>
                <w:sz w:val="22"/>
              </w:rPr>
              <w:t>MySQLi</w:t>
            </w:r>
            <w:proofErr w:type="spellEnd"/>
          </w:p>
        </w:tc>
        <w:tc>
          <w:tcPr>
            <w:tcW w:w="6585" w:type="dxa"/>
            <w:tcMar>
              <w:top w:w="100" w:type="dxa"/>
              <w:left w:w="100" w:type="dxa"/>
              <w:bottom w:w="100" w:type="dxa"/>
              <w:right w:w="100" w:type="dxa"/>
            </w:tcMar>
            <w:vAlign w:val="center"/>
          </w:tcPr>
          <w:p w:rsidR="00C258BF" w:rsidRPr="00C1391D" w:rsidRDefault="00741C89" w:rsidP="006D314E">
            <w:pPr>
              <w:pStyle w:val="FinalReportNormal"/>
              <w:jc w:val="center"/>
              <w:rPr>
                <w:sz w:val="22"/>
              </w:rPr>
            </w:pPr>
            <w:r w:rsidRPr="00C1391D">
              <w:rPr>
                <w:sz w:val="22"/>
              </w:rPr>
              <w:t>PHP library used for Communication between the forum and project database.</w:t>
            </w:r>
          </w:p>
        </w:tc>
      </w:tr>
    </w:tbl>
    <w:p w:rsidR="00C258BF" w:rsidRDefault="00741C89">
      <w:pPr>
        <w:pStyle w:val="Heading1"/>
        <w:contextualSpacing w:val="0"/>
      </w:pPr>
      <w:bookmarkStart w:id="47" w:name="h.56p9zst5sd93" w:colFirst="0" w:colLast="0"/>
      <w:bookmarkStart w:id="48" w:name="_Toc449643218"/>
      <w:bookmarkEnd w:id="47"/>
      <w:r>
        <w:t>Implementation Details</w:t>
      </w:r>
      <w:bookmarkEnd w:id="48"/>
    </w:p>
    <w:p w:rsidR="00C258BF" w:rsidRDefault="00741C89">
      <w:pPr>
        <w:pStyle w:val="Heading2"/>
        <w:contextualSpacing w:val="0"/>
      </w:pPr>
      <w:bookmarkStart w:id="49" w:name="h.djcnrfquyzfp" w:colFirst="0" w:colLast="0"/>
      <w:bookmarkStart w:id="50" w:name="_Toc449643219"/>
      <w:bookmarkEnd w:id="49"/>
      <w:r>
        <w:t>Parser</w:t>
      </w:r>
      <w:bookmarkEnd w:id="50"/>
    </w:p>
    <w:p w:rsidR="00C258BF" w:rsidRDefault="00741C89" w:rsidP="006D314E">
      <w:pPr>
        <w:pStyle w:val="FinalReportNormal"/>
      </w:pPr>
      <w:r>
        <w:t>The parser is responsible for searching a directory for java files, parsing the java files, extracting their base components, and storing them on the forum database.  The program was written in Java 1.8 using Eclipse Mars.  The Eclipse JDT library was used to parse java files and separate them into their base components (name, arguments, return type, etc.).  The JDBC Library was used to store the extracted source code information on the forum database in tables with the hierarchy Library</w:t>
      </w:r>
      <w:r w:rsidR="006D314E">
        <w:sym w:font="Wingdings" w:char="F0E0"/>
      </w:r>
      <w:r>
        <w:t>Package</w:t>
      </w:r>
      <w:r w:rsidR="006D314E">
        <w:sym w:font="Wingdings" w:char="F0E0"/>
      </w:r>
      <w:r>
        <w:t>Class</w:t>
      </w:r>
      <w:r w:rsidR="006D314E">
        <w:sym w:font="Wingdings" w:char="F0E0"/>
      </w:r>
      <w:r>
        <w:t>Method.</w:t>
      </w:r>
    </w:p>
    <w:p w:rsidR="002C2460" w:rsidRDefault="002C2460">
      <w:pPr>
        <w:rPr>
          <w:sz w:val="32"/>
          <w:szCs w:val="32"/>
        </w:rPr>
      </w:pPr>
      <w:bookmarkStart w:id="51" w:name="h.8x7fgnubz1x8" w:colFirst="0" w:colLast="0"/>
      <w:bookmarkEnd w:id="51"/>
      <w:r>
        <w:br w:type="page"/>
      </w:r>
    </w:p>
    <w:p w:rsidR="00C258BF" w:rsidRDefault="00741C89">
      <w:pPr>
        <w:pStyle w:val="Heading2"/>
        <w:contextualSpacing w:val="0"/>
      </w:pPr>
      <w:bookmarkStart w:id="52" w:name="_Toc449643220"/>
      <w:r>
        <w:lastRenderedPageBreak/>
        <w:t>Navigation</w:t>
      </w:r>
      <w:bookmarkEnd w:id="52"/>
    </w:p>
    <w:p w:rsidR="001755BD" w:rsidRPr="001755BD" w:rsidRDefault="001755BD" w:rsidP="001755BD">
      <w:pPr>
        <w:pStyle w:val="FinalReportNormal"/>
        <w:rPr>
          <w:rFonts w:ascii="Times New Roman" w:hAnsi="Times New Roman"/>
        </w:rPr>
      </w:pPr>
      <w:bookmarkStart w:id="53" w:name="h.dqegdnw7g6w4" w:colFirst="0" w:colLast="0"/>
      <w:bookmarkEnd w:id="53"/>
      <w:r w:rsidRPr="001755BD">
        <w:t>The navigation page is used for navigating through parsed libraries stored in the forum database.  Initially, a list of names of all libraries are displayed as clickable links.  Clicking on a link will update the list to display packages in that library.  The new links will follow the same pattern with packages to classes and classes to methods.  When a class or method is displayed, a box containing the source code will appear beneath the list of links.  </w:t>
      </w:r>
    </w:p>
    <w:p w:rsidR="001755BD" w:rsidRPr="001755BD" w:rsidRDefault="001755BD" w:rsidP="001755BD">
      <w:pPr>
        <w:pStyle w:val="FinalReportNormal"/>
        <w:rPr>
          <w:rFonts w:ascii="Times New Roman" w:hAnsi="Times New Roman"/>
        </w:rPr>
      </w:pPr>
    </w:p>
    <w:p w:rsidR="001755BD" w:rsidRPr="001755BD" w:rsidRDefault="001755BD" w:rsidP="001755BD">
      <w:pPr>
        <w:pStyle w:val="FinalReportNormal"/>
        <w:rPr>
          <w:rFonts w:ascii="Times New Roman" w:hAnsi="Times New Roman"/>
        </w:rPr>
      </w:pPr>
      <w:r w:rsidRPr="001755BD">
        <w:t>The navigation page also maintains a navigation bar at the top of the page that tracks the user’s current location in the library hierarchy.  This navigation bar is a series of clickable links that will return the page to their respective views.  The bar is formatted to resemble a file path seen in a file explorer.</w:t>
      </w:r>
    </w:p>
    <w:p w:rsidR="001755BD" w:rsidRPr="001755BD" w:rsidRDefault="001755BD" w:rsidP="001755BD">
      <w:pPr>
        <w:pStyle w:val="FinalReportNormal"/>
        <w:rPr>
          <w:rFonts w:ascii="Times New Roman" w:hAnsi="Times New Roman"/>
        </w:rPr>
      </w:pPr>
    </w:p>
    <w:p w:rsidR="001755BD" w:rsidRPr="001755BD" w:rsidRDefault="001755BD" w:rsidP="001755BD">
      <w:pPr>
        <w:pStyle w:val="FinalReportNormal"/>
        <w:rPr>
          <w:rFonts w:ascii="Times New Roman" w:hAnsi="Times New Roman"/>
        </w:rPr>
      </w:pPr>
      <w:r w:rsidRPr="001755BD">
        <w:t>Lastly, the navigation page contains a search feature for quick navigation.  The user can select the type of information desired (library, package, class, method, or any) and enter a name to search for.  The search function finds the closest matches within the specified type (or all types starting with method if any was selected) and displays them as a list of clickable links in a file path format identical to the navigation bar.  Clicking any of the links will update the page to display the proper content and update the navigation bar.</w:t>
      </w:r>
    </w:p>
    <w:p w:rsidR="001755BD" w:rsidRPr="001755BD" w:rsidRDefault="001755BD" w:rsidP="001755BD">
      <w:pPr>
        <w:pStyle w:val="FinalReportNormal"/>
        <w:rPr>
          <w:rFonts w:ascii="Times New Roman" w:hAnsi="Times New Roman"/>
        </w:rPr>
      </w:pPr>
    </w:p>
    <w:p w:rsidR="001755BD" w:rsidRPr="001755BD" w:rsidRDefault="001755BD" w:rsidP="001755BD">
      <w:pPr>
        <w:pStyle w:val="FinalReportNormal"/>
        <w:rPr>
          <w:rFonts w:ascii="Times New Roman" w:hAnsi="Times New Roman"/>
        </w:rPr>
      </w:pPr>
      <w:r w:rsidRPr="001755BD">
        <w:t xml:space="preserve">The Navigation page template is written in html and uses </w:t>
      </w:r>
      <w:r w:rsidR="00BD7C71" w:rsidRPr="001755BD">
        <w:t>JavaScript</w:t>
      </w:r>
      <w:r w:rsidRPr="001755BD">
        <w:t xml:space="preserve"> to manipulate the </w:t>
      </w:r>
      <w:r w:rsidR="004F43B9">
        <w:t>DOM</w:t>
      </w:r>
      <w:r w:rsidRPr="001755BD">
        <w:t xml:space="preserve">.  More specifically, </w:t>
      </w:r>
      <w:r w:rsidR="004F43B9" w:rsidRPr="001755BD">
        <w:t>jQuery</w:t>
      </w:r>
      <w:r w:rsidRPr="001755BD">
        <w:t xml:space="preserve"> is used to make asynchronous calls to </w:t>
      </w:r>
      <w:r w:rsidR="004F43B9">
        <w:t>PHP</w:t>
      </w:r>
      <w:r w:rsidRPr="001755BD">
        <w:t xml:space="preserve"> files on the server.  The results are passed to </w:t>
      </w:r>
      <w:r w:rsidR="004F43B9" w:rsidRPr="001755BD">
        <w:t>JavaScript</w:t>
      </w:r>
      <w:r w:rsidRPr="001755BD">
        <w:t xml:space="preserve"> functions to perform an update to the page content.  The </w:t>
      </w:r>
      <w:r w:rsidR="004F43B9">
        <w:t>PHP</w:t>
      </w:r>
      <w:r w:rsidRPr="001755BD">
        <w:t xml:space="preserve"> scripts called via </w:t>
      </w:r>
      <w:r w:rsidR="00F074A7" w:rsidRPr="001755BD">
        <w:t>jQuery</w:t>
      </w:r>
      <w:r w:rsidRPr="001755BD">
        <w:t xml:space="preserve"> use the </w:t>
      </w:r>
      <w:proofErr w:type="spellStart"/>
      <w:r w:rsidRPr="001755BD">
        <w:t>MySQLi</w:t>
      </w:r>
      <w:proofErr w:type="spellEnd"/>
      <w:r w:rsidRPr="001755BD">
        <w:t xml:space="preserve"> library of functions to perform calls to the forum database.  The results are processed and returned in JSON format.</w:t>
      </w:r>
    </w:p>
    <w:p w:rsidR="001755BD" w:rsidRPr="001755BD" w:rsidRDefault="001755BD" w:rsidP="001755BD">
      <w:pPr>
        <w:spacing w:line="240" w:lineRule="auto"/>
        <w:rPr>
          <w:rFonts w:ascii="Times New Roman" w:eastAsia="Times New Roman" w:hAnsi="Times New Roman" w:cs="Times New Roman"/>
          <w:color w:val="auto"/>
          <w:sz w:val="24"/>
          <w:szCs w:val="24"/>
        </w:rPr>
      </w:pPr>
    </w:p>
    <w:p w:rsidR="001755BD" w:rsidRPr="001755BD" w:rsidRDefault="001755BD" w:rsidP="001755BD">
      <w:pPr>
        <w:spacing w:line="240" w:lineRule="auto"/>
        <w:jc w:val="center"/>
        <w:rPr>
          <w:rFonts w:ascii="Times New Roman" w:eastAsia="Times New Roman" w:hAnsi="Times New Roman" w:cs="Times New Roman"/>
          <w:color w:val="auto"/>
          <w:sz w:val="24"/>
          <w:szCs w:val="24"/>
        </w:rPr>
      </w:pPr>
      <w:r w:rsidRPr="001755BD">
        <w:rPr>
          <w:rFonts w:ascii="Ubuntu" w:eastAsia="Times New Roman" w:hAnsi="Ubuntu" w:cs="Times New Roman"/>
          <w:noProof/>
          <w:sz w:val="24"/>
          <w:szCs w:val="24"/>
        </w:rPr>
        <w:lastRenderedPageBreak/>
        <w:drawing>
          <wp:inline distT="0" distB="0" distL="0" distR="0">
            <wp:extent cx="5044336" cy="3791335"/>
            <wp:effectExtent l="0" t="0" r="4445" b="0"/>
            <wp:docPr id="3" name="Picture 3" descr="nav&amp;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amp;searc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5830" cy="3912714"/>
                    </a:xfrm>
                    <a:prstGeom prst="rect">
                      <a:avLst/>
                    </a:prstGeom>
                    <a:noFill/>
                    <a:ln>
                      <a:noFill/>
                    </a:ln>
                  </pic:spPr>
                </pic:pic>
              </a:graphicData>
            </a:graphic>
          </wp:inline>
        </w:drawing>
      </w:r>
    </w:p>
    <w:p w:rsidR="001755BD" w:rsidRPr="001755BD" w:rsidRDefault="001755BD" w:rsidP="001755BD">
      <w:pPr>
        <w:pStyle w:val="FinalReportNormal"/>
        <w:rPr>
          <w:rFonts w:ascii="Times New Roman" w:hAnsi="Times New Roman"/>
          <w:sz w:val="20"/>
          <w:szCs w:val="24"/>
        </w:rPr>
      </w:pPr>
      <w:r w:rsidRPr="001755BD">
        <w:rPr>
          <w:sz w:val="20"/>
        </w:rPr>
        <w:t>Figure 3: Forum Navigation</w:t>
      </w:r>
    </w:p>
    <w:p w:rsidR="00C258BF" w:rsidRDefault="00741C89">
      <w:pPr>
        <w:pStyle w:val="Heading2"/>
        <w:contextualSpacing w:val="0"/>
      </w:pPr>
      <w:bookmarkStart w:id="54" w:name="_Toc449643221"/>
      <w:r>
        <w:t>Upload</w:t>
      </w:r>
      <w:bookmarkEnd w:id="54"/>
    </w:p>
    <w:p w:rsidR="001755BD" w:rsidRPr="001755BD" w:rsidRDefault="001755BD" w:rsidP="001755BD">
      <w:pPr>
        <w:pStyle w:val="FinalReportNormal"/>
        <w:rPr>
          <w:rFonts w:ascii="Times New Roman" w:hAnsi="Times New Roman"/>
        </w:rPr>
      </w:pPr>
      <w:bookmarkStart w:id="55" w:name="h.smqjy5aql1u9" w:colFirst="0" w:colLast="0"/>
      <w:bookmarkStart w:id="56" w:name="h.y69wfnfll19y" w:colFirst="0" w:colLast="0"/>
      <w:bookmarkEnd w:id="55"/>
      <w:bookmarkEnd w:id="56"/>
      <w:r w:rsidRPr="001755BD">
        <w:t xml:space="preserve">The upload page allows admins to upload new source code archives (.zip or .jar) to the forum to be parsed and added to the database.  The new archive will then be </w:t>
      </w:r>
      <w:proofErr w:type="spellStart"/>
      <w:r w:rsidRPr="001755BD">
        <w:t>browsable</w:t>
      </w:r>
      <w:proofErr w:type="spellEnd"/>
      <w:r w:rsidRPr="001755BD">
        <w:t xml:space="preserve"> on the navigation page.  Admins can upload archives in two ways.  The first is to click the browse button on the top of the page and upload an archive from their local file system.  The second is to copy and paste a download link into the URL box and insert a filename into the name box.  This will allow the page to download the linked file and save it to the server with the specified file name.  Whichever method is chosen, the admin may then press the corresponding upload button to have the file uploaded to the server.</w:t>
      </w:r>
    </w:p>
    <w:p w:rsidR="008C1634" w:rsidRDefault="008C1634">
      <w:pPr>
        <w:rPr>
          <w:color w:val="auto"/>
          <w:sz w:val="24"/>
        </w:rPr>
      </w:pPr>
      <w:r>
        <w:br w:type="page"/>
      </w:r>
    </w:p>
    <w:p w:rsidR="001755BD" w:rsidRPr="001755BD" w:rsidRDefault="001755BD" w:rsidP="001755BD">
      <w:pPr>
        <w:pStyle w:val="FinalReportNormal"/>
        <w:rPr>
          <w:rFonts w:ascii="Times New Roman" w:hAnsi="Times New Roman"/>
        </w:rPr>
      </w:pPr>
      <w:r w:rsidRPr="001755BD">
        <w:lastRenderedPageBreak/>
        <w:t>All uploaded files are displayed in a separate section on the bottom of the page.  For each uploaded file, a download link and three buttons are displayed.  The text for the download link is the file’s name and will open the save file window when clicked.  The three buttons are as follows:  “Add Archive”, “Delete file”, and “Remove Archive”.  The “Add Archive” button will extract and send the contents of the archive to the parser to be processed and added to the database.  The “Remove Archive” button removes the archive from the database.  The “Delete file” button will delete the uploaded archive file from the server.</w:t>
      </w:r>
    </w:p>
    <w:p w:rsidR="001755BD" w:rsidRPr="001755BD" w:rsidRDefault="001755BD" w:rsidP="001755BD">
      <w:pPr>
        <w:pStyle w:val="FinalReportNormal"/>
        <w:rPr>
          <w:rFonts w:ascii="Times New Roman" w:hAnsi="Times New Roman"/>
        </w:rPr>
      </w:pPr>
    </w:p>
    <w:p w:rsidR="001755BD" w:rsidRPr="001755BD" w:rsidRDefault="001755BD" w:rsidP="001755BD">
      <w:pPr>
        <w:pStyle w:val="FinalReportNormal"/>
        <w:rPr>
          <w:rFonts w:ascii="Times New Roman" w:hAnsi="Times New Roman"/>
        </w:rPr>
      </w:pPr>
      <w:r w:rsidRPr="001755BD">
        <w:t>The Upload page was written in a similar way to the Navigation page.  The page templat</w:t>
      </w:r>
      <w:r w:rsidR="00BD7C71">
        <w:t>e was written in html and uses JavaS</w:t>
      </w:r>
      <w:r w:rsidRPr="001755BD">
        <w:t xml:space="preserve">cript to manipulate the </w:t>
      </w:r>
      <w:r w:rsidR="00F074A7">
        <w:t>DOM</w:t>
      </w:r>
      <w:r w:rsidRPr="001755BD">
        <w:t xml:space="preserve">.  Likewise, </w:t>
      </w:r>
      <w:r w:rsidR="00230D00" w:rsidRPr="001755BD">
        <w:t>jQuery</w:t>
      </w:r>
      <w:r w:rsidRPr="001755BD">
        <w:t xml:space="preserve"> was again used to asynchronously call </w:t>
      </w:r>
      <w:r w:rsidR="00230D00">
        <w:t>PHP</w:t>
      </w:r>
      <w:r w:rsidRPr="001755BD">
        <w:t xml:space="preserve"> files which would handle database operations and return the results in either JSON or html format.  The database communications also used the </w:t>
      </w:r>
      <w:r w:rsidR="00230D00">
        <w:t>PHP</w:t>
      </w:r>
      <w:r w:rsidR="00230D00" w:rsidRPr="001755BD">
        <w:t xml:space="preserve"> </w:t>
      </w:r>
      <w:proofErr w:type="spellStart"/>
      <w:r w:rsidRPr="001755BD">
        <w:t>MySQLi</w:t>
      </w:r>
      <w:proofErr w:type="spellEnd"/>
      <w:r w:rsidRPr="001755BD">
        <w:t xml:space="preserve"> library.</w:t>
      </w:r>
    </w:p>
    <w:p w:rsidR="001755BD" w:rsidRPr="001755BD" w:rsidRDefault="001755BD" w:rsidP="001755BD">
      <w:pPr>
        <w:pStyle w:val="FinalReportNormal"/>
        <w:rPr>
          <w:rFonts w:ascii="Times New Roman" w:hAnsi="Times New Roman"/>
        </w:rPr>
      </w:pPr>
    </w:p>
    <w:p w:rsidR="001755BD" w:rsidRPr="001755BD" w:rsidRDefault="001755BD" w:rsidP="001755BD">
      <w:pPr>
        <w:pStyle w:val="FinalReportNormal"/>
        <w:jc w:val="center"/>
        <w:rPr>
          <w:rFonts w:ascii="Times New Roman" w:hAnsi="Times New Roman"/>
        </w:rPr>
      </w:pPr>
      <w:r w:rsidRPr="001755BD">
        <w:rPr>
          <w:noProof/>
        </w:rPr>
        <w:drawing>
          <wp:inline distT="0" distB="0" distL="0" distR="0">
            <wp:extent cx="3743325" cy="3238500"/>
            <wp:effectExtent l="0" t="0" r="9525" b="0"/>
            <wp:docPr id="4" name="Picture 4" descr="up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lo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3325" cy="3238500"/>
                    </a:xfrm>
                    <a:prstGeom prst="rect">
                      <a:avLst/>
                    </a:prstGeom>
                    <a:noFill/>
                    <a:ln>
                      <a:noFill/>
                    </a:ln>
                  </pic:spPr>
                </pic:pic>
              </a:graphicData>
            </a:graphic>
          </wp:inline>
        </w:drawing>
      </w:r>
    </w:p>
    <w:p w:rsidR="001755BD" w:rsidRPr="001755BD" w:rsidRDefault="001755BD" w:rsidP="001755BD">
      <w:pPr>
        <w:pStyle w:val="FinalReportNormal"/>
        <w:rPr>
          <w:rFonts w:ascii="Times New Roman" w:hAnsi="Times New Roman"/>
        </w:rPr>
      </w:pPr>
      <w:r w:rsidRPr="001755BD">
        <w:rPr>
          <w:sz w:val="20"/>
          <w:szCs w:val="20"/>
        </w:rPr>
        <w:t>Figure 4: New Library Upload Page (Administrators Only)</w:t>
      </w:r>
    </w:p>
    <w:p w:rsidR="008C1634" w:rsidRDefault="008C1634">
      <w:pPr>
        <w:rPr>
          <w:sz w:val="32"/>
          <w:szCs w:val="32"/>
        </w:rPr>
      </w:pPr>
      <w:r>
        <w:br w:type="page"/>
      </w:r>
    </w:p>
    <w:p w:rsidR="00C258BF" w:rsidRDefault="00741C89">
      <w:pPr>
        <w:pStyle w:val="Heading2"/>
        <w:contextualSpacing w:val="0"/>
      </w:pPr>
      <w:bookmarkStart w:id="57" w:name="_Toc449643222"/>
      <w:r>
        <w:lastRenderedPageBreak/>
        <w:t>Related Posts</w:t>
      </w:r>
      <w:bookmarkEnd w:id="57"/>
    </w:p>
    <w:p w:rsidR="001755BD" w:rsidRPr="001755BD" w:rsidRDefault="001755BD" w:rsidP="001755BD">
      <w:pPr>
        <w:pStyle w:val="FinalReportNormal"/>
        <w:rPr>
          <w:rFonts w:ascii="Times New Roman" w:hAnsi="Times New Roman"/>
        </w:rPr>
      </w:pPr>
      <w:bookmarkStart w:id="58" w:name="h.xg882xfkxveo" w:colFirst="0" w:colLast="0"/>
      <w:bookmarkEnd w:id="58"/>
      <w:r w:rsidRPr="001755BD">
        <w:t>When a class or method is selected on the navigation page, the forum will attempt to display of a list of links to Stack Overflow posts related to the selected class or method.  The goal of these links is to provide easily accessible resources for researching the functionality and behavior of a class or method to facilitate the creation of software specifications.  The two main components of this module involve accessing Stack Overflow post data and determining which posts are most relevant to a given selection.</w:t>
      </w:r>
    </w:p>
    <w:p w:rsidR="001755BD" w:rsidRDefault="001755BD">
      <w:pPr>
        <w:rPr>
          <w:color w:val="auto"/>
          <w:sz w:val="24"/>
        </w:rPr>
      </w:pPr>
    </w:p>
    <w:p w:rsidR="001755BD" w:rsidRPr="001755BD" w:rsidRDefault="001755BD" w:rsidP="001755BD">
      <w:pPr>
        <w:pStyle w:val="FinalReportNormal"/>
        <w:rPr>
          <w:rFonts w:ascii="Times New Roman" w:hAnsi="Times New Roman"/>
        </w:rPr>
      </w:pPr>
      <w:r w:rsidRPr="001755BD">
        <w:t>In order to access Stack Overflow post information, a copy of these posts are stored in the project database.  While Stack Exchange provides an extensive API for retrieving post information from its subsidiary sites, it has several limitations, discussed in the Issues and Challenges section below, making it a less useful option.  Instead, this project takes advantage of Stack Exchange’s quarterly data dump, which makes all Stack Overflow post information available in XML format.  This information is then parsed into two database tables.  The first table stores all post information, while the second forms a dictionary of post tags and title words.  </w:t>
      </w:r>
    </w:p>
    <w:p w:rsidR="001755BD" w:rsidRPr="001755BD" w:rsidRDefault="001755BD" w:rsidP="001755BD">
      <w:pPr>
        <w:pStyle w:val="FinalReportNormal"/>
        <w:rPr>
          <w:rFonts w:ascii="Times New Roman" w:hAnsi="Times New Roman"/>
        </w:rPr>
      </w:pPr>
    </w:p>
    <w:p w:rsidR="001755BD" w:rsidRPr="001755BD" w:rsidRDefault="001755BD" w:rsidP="001755BD">
      <w:pPr>
        <w:pStyle w:val="FinalReportNormal"/>
        <w:rPr>
          <w:rFonts w:ascii="Times New Roman" w:hAnsi="Times New Roman"/>
        </w:rPr>
      </w:pPr>
      <w:r w:rsidRPr="001755BD">
        <w:t>In order to determine related posts, these posts are ranked based on a variety of factors.  Posts must first contain the selected class and method names in the post title or as forum tags.  This condition can be easily checked through the dictionary table in the database.  Posts meeting these criteria are then further considered based on such factors as the number of post views and the post score.  In general, a post with a large number of views or a high score can be considered a quality post.</w:t>
      </w:r>
    </w:p>
    <w:p w:rsidR="001755BD" w:rsidRPr="001755BD" w:rsidRDefault="001755BD" w:rsidP="001755BD">
      <w:pPr>
        <w:pStyle w:val="FinalReportNormal"/>
        <w:rPr>
          <w:rFonts w:ascii="Times New Roman" w:hAnsi="Times New Roman"/>
        </w:rPr>
      </w:pPr>
    </w:p>
    <w:p w:rsidR="001755BD" w:rsidRPr="001755BD" w:rsidRDefault="001755BD" w:rsidP="001755BD">
      <w:pPr>
        <w:pStyle w:val="FinalReportNormal"/>
        <w:rPr>
          <w:rFonts w:ascii="Times New Roman" w:hAnsi="Times New Roman"/>
        </w:rPr>
      </w:pPr>
      <w:r w:rsidRPr="001755BD">
        <w:rPr>
          <w:noProof/>
        </w:rPr>
        <w:drawing>
          <wp:inline distT="0" distB="0" distL="0" distR="0">
            <wp:extent cx="6372225" cy="2676525"/>
            <wp:effectExtent l="0" t="0" r="9525" b="9525"/>
            <wp:docPr id="5" name="Picture 5" descr="relpo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pos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2225" cy="2676525"/>
                    </a:xfrm>
                    <a:prstGeom prst="rect">
                      <a:avLst/>
                    </a:prstGeom>
                    <a:noFill/>
                    <a:ln>
                      <a:noFill/>
                    </a:ln>
                  </pic:spPr>
                </pic:pic>
              </a:graphicData>
            </a:graphic>
          </wp:inline>
        </w:drawing>
      </w:r>
    </w:p>
    <w:p w:rsidR="001755BD" w:rsidRPr="001755BD" w:rsidRDefault="001755BD" w:rsidP="001755BD">
      <w:pPr>
        <w:pStyle w:val="FinalReportNormal"/>
        <w:rPr>
          <w:rFonts w:ascii="Times New Roman" w:hAnsi="Times New Roman"/>
        </w:rPr>
      </w:pPr>
      <w:r w:rsidRPr="001755BD">
        <w:rPr>
          <w:sz w:val="20"/>
          <w:szCs w:val="20"/>
        </w:rPr>
        <w:t xml:space="preserve">Figure 5: Related Posts for the </w:t>
      </w:r>
      <w:proofErr w:type="spellStart"/>
      <w:r w:rsidRPr="001755BD">
        <w:rPr>
          <w:sz w:val="20"/>
          <w:szCs w:val="20"/>
        </w:rPr>
        <w:t>ArrayList</w:t>
      </w:r>
      <w:proofErr w:type="spellEnd"/>
      <w:r w:rsidRPr="001755BD">
        <w:rPr>
          <w:sz w:val="20"/>
          <w:szCs w:val="20"/>
        </w:rPr>
        <w:t xml:space="preserve"> Class Constructor</w:t>
      </w:r>
    </w:p>
    <w:p w:rsidR="00C258BF" w:rsidRDefault="00741C89">
      <w:pPr>
        <w:pStyle w:val="Heading2"/>
        <w:contextualSpacing w:val="0"/>
      </w:pPr>
      <w:bookmarkStart w:id="59" w:name="_Toc449643223"/>
      <w:r>
        <w:lastRenderedPageBreak/>
        <w:t>API</w:t>
      </w:r>
      <w:bookmarkEnd w:id="59"/>
    </w:p>
    <w:p w:rsidR="00C258BF" w:rsidRDefault="00741C89" w:rsidP="006D314E">
      <w:pPr>
        <w:pStyle w:val="FinalReportNormal"/>
      </w:pPr>
      <w:r>
        <w:t>The API system is responsible for enabling an external user, such as 3</w:t>
      </w:r>
      <w:r>
        <w:rPr>
          <w:vertAlign w:val="superscript"/>
        </w:rPr>
        <w:t>rd</w:t>
      </w:r>
      <w:r>
        <w:t xml:space="preserve"> party software, to submit flexible, complex queries to the database and provide the requested data in JSON format.  The user can query for one of 6 different types of data;</w:t>
      </w:r>
    </w:p>
    <w:p w:rsidR="00C258BF" w:rsidRDefault="00741C89" w:rsidP="006D314E">
      <w:pPr>
        <w:pStyle w:val="FinalReportNormal"/>
        <w:numPr>
          <w:ilvl w:val="0"/>
          <w:numId w:val="23"/>
        </w:numPr>
      </w:pPr>
      <w:r>
        <w:t>Users</w:t>
      </w:r>
    </w:p>
    <w:p w:rsidR="00C258BF" w:rsidRDefault="00741C89" w:rsidP="006D314E">
      <w:pPr>
        <w:pStyle w:val="FinalReportNormal"/>
        <w:numPr>
          <w:ilvl w:val="0"/>
          <w:numId w:val="23"/>
        </w:numPr>
      </w:pPr>
      <w:r>
        <w:t>Questions</w:t>
      </w:r>
    </w:p>
    <w:p w:rsidR="00C258BF" w:rsidRDefault="00741C89" w:rsidP="006D314E">
      <w:pPr>
        <w:pStyle w:val="FinalReportNormal"/>
        <w:numPr>
          <w:ilvl w:val="0"/>
          <w:numId w:val="23"/>
        </w:numPr>
      </w:pPr>
      <w:r>
        <w:t>Answers</w:t>
      </w:r>
    </w:p>
    <w:p w:rsidR="00C258BF" w:rsidRDefault="00741C89" w:rsidP="006D314E">
      <w:pPr>
        <w:pStyle w:val="FinalReportNormal"/>
        <w:numPr>
          <w:ilvl w:val="0"/>
          <w:numId w:val="23"/>
        </w:numPr>
      </w:pPr>
      <w:r>
        <w:t>Posts (Generalized form of either questions or answers)</w:t>
      </w:r>
    </w:p>
    <w:p w:rsidR="00C258BF" w:rsidRDefault="00741C89" w:rsidP="006D314E">
      <w:pPr>
        <w:pStyle w:val="FinalReportNormal"/>
        <w:numPr>
          <w:ilvl w:val="0"/>
          <w:numId w:val="23"/>
        </w:numPr>
      </w:pPr>
      <w:r>
        <w:t>Comments</w:t>
      </w:r>
    </w:p>
    <w:p w:rsidR="006D314E" w:rsidRDefault="00741C89" w:rsidP="006D314E">
      <w:pPr>
        <w:pStyle w:val="FinalReportNormal"/>
        <w:numPr>
          <w:ilvl w:val="0"/>
          <w:numId w:val="23"/>
        </w:numPr>
      </w:pPr>
      <w:r>
        <w:t>Tags</w:t>
      </w:r>
    </w:p>
    <w:p w:rsidR="006D314E" w:rsidRDefault="006D314E">
      <w:pPr>
        <w:rPr>
          <w:rFonts w:ascii="Ubuntu" w:eastAsia="Ubuntu" w:hAnsi="Ubuntu" w:cs="Ubuntu"/>
          <w:sz w:val="24"/>
          <w:szCs w:val="24"/>
        </w:rPr>
      </w:pPr>
    </w:p>
    <w:p w:rsidR="00C258BF" w:rsidRDefault="00741C89" w:rsidP="006D314E">
      <w:pPr>
        <w:pStyle w:val="FinalReportNormal"/>
      </w:pPr>
      <w:r>
        <w:t>This system’s generalized interface design was modeled after the API systems of two other websites;</w:t>
      </w:r>
    </w:p>
    <w:p w:rsidR="006D314E" w:rsidRDefault="006D314E"/>
    <w:p w:rsidR="00C258BF" w:rsidRDefault="00741C89" w:rsidP="006D314E">
      <w:pPr>
        <w:pStyle w:val="FinalReportNormal"/>
        <w:numPr>
          <w:ilvl w:val="0"/>
          <w:numId w:val="24"/>
        </w:numPr>
      </w:pPr>
      <w:r>
        <w:t>GitHub’s repository searching API call inspired our API’s;</w:t>
      </w:r>
    </w:p>
    <w:p w:rsidR="00C258BF" w:rsidRDefault="00741C89" w:rsidP="006D314E">
      <w:pPr>
        <w:pStyle w:val="FinalReportNormal"/>
        <w:numPr>
          <w:ilvl w:val="1"/>
          <w:numId w:val="24"/>
        </w:numPr>
      </w:pPr>
      <w:r>
        <w:t>Input structure.</w:t>
      </w:r>
    </w:p>
    <w:p w:rsidR="00C258BF" w:rsidRDefault="00741C89" w:rsidP="006D314E">
      <w:pPr>
        <w:pStyle w:val="FinalReportNormal"/>
        <w:numPr>
          <w:ilvl w:val="1"/>
          <w:numId w:val="24"/>
        </w:numPr>
      </w:pPr>
      <w:r>
        <w:t>Query generation format.</w:t>
      </w:r>
    </w:p>
    <w:p w:rsidR="00C258BF" w:rsidRDefault="00230D00" w:rsidP="006D314E">
      <w:pPr>
        <w:pStyle w:val="FinalReportNormal"/>
        <w:numPr>
          <w:ilvl w:val="0"/>
          <w:numId w:val="24"/>
        </w:numPr>
      </w:pPr>
      <w:r>
        <w:t>Stack Exchange’s</w:t>
      </w:r>
      <w:r w:rsidR="00741C89">
        <w:t xml:space="preserve"> API library inspired our API’s;</w:t>
      </w:r>
    </w:p>
    <w:p w:rsidR="00C258BF" w:rsidRDefault="00741C89" w:rsidP="006D314E">
      <w:pPr>
        <w:pStyle w:val="FinalReportNormal"/>
        <w:numPr>
          <w:ilvl w:val="1"/>
          <w:numId w:val="24"/>
        </w:numPr>
      </w:pPr>
      <w:r>
        <w:t>Output structure.</w:t>
      </w:r>
    </w:p>
    <w:p w:rsidR="00C258BF" w:rsidRDefault="00741C89" w:rsidP="006D314E">
      <w:pPr>
        <w:pStyle w:val="FinalReportNormal"/>
        <w:numPr>
          <w:ilvl w:val="1"/>
          <w:numId w:val="24"/>
        </w:numPr>
      </w:pPr>
      <w:r>
        <w:t>Object design.</w:t>
      </w:r>
    </w:p>
    <w:p w:rsidR="00C258BF" w:rsidRDefault="00741C89" w:rsidP="006D314E">
      <w:pPr>
        <w:pStyle w:val="FinalReportNormal"/>
        <w:numPr>
          <w:ilvl w:val="1"/>
          <w:numId w:val="24"/>
        </w:numPr>
      </w:pPr>
      <w:r>
        <w:t>Call types.</w:t>
      </w:r>
    </w:p>
    <w:p w:rsidR="00C258BF" w:rsidRDefault="00741C89">
      <w:pPr>
        <w:pStyle w:val="Heading1"/>
        <w:contextualSpacing w:val="0"/>
      </w:pPr>
      <w:bookmarkStart w:id="60" w:name="h.uep6iswqvza" w:colFirst="0" w:colLast="0"/>
      <w:bookmarkStart w:id="61" w:name="_Toc449643224"/>
      <w:bookmarkEnd w:id="60"/>
      <w:r>
        <w:t>Implementation Issues and Challenges</w:t>
      </w:r>
      <w:bookmarkEnd w:id="61"/>
    </w:p>
    <w:p w:rsidR="00C258BF" w:rsidRDefault="00741C89">
      <w:pPr>
        <w:pStyle w:val="Heading2"/>
        <w:contextualSpacing w:val="0"/>
      </w:pPr>
      <w:bookmarkStart w:id="62" w:name="h.rkvmlw48t784" w:colFirst="0" w:colLast="0"/>
      <w:bookmarkStart w:id="63" w:name="_Toc449643225"/>
      <w:bookmarkEnd w:id="62"/>
      <w:r>
        <w:t xml:space="preserve">Limited </w:t>
      </w:r>
      <w:r w:rsidR="00230D00">
        <w:t>Stack Exchange</w:t>
      </w:r>
      <w:r>
        <w:t xml:space="preserve"> API Calls</w:t>
      </w:r>
      <w:bookmarkEnd w:id="63"/>
    </w:p>
    <w:p w:rsidR="00C258BF" w:rsidRDefault="00741C89" w:rsidP="003F7918">
      <w:pPr>
        <w:pStyle w:val="FinalReportNormal"/>
      </w:pPr>
      <w:r>
        <w:t xml:space="preserve">Originally, the plan was to implement a system for calling </w:t>
      </w:r>
      <w:r w:rsidR="00230D00">
        <w:t>Stack Overflow’s</w:t>
      </w:r>
      <w:r>
        <w:t xml:space="preserve"> API for links to posts that have relevancy to the code the user was looking at.  The </w:t>
      </w:r>
      <w:r w:rsidR="00230D00">
        <w:t>Stack Exchange</w:t>
      </w:r>
      <w:r>
        <w:t xml:space="preserve"> API, however, has an API call limit of 300 calls per day per source (10,000 with an access key). While obtaining a key is not an issue and would allow this method to work on the current platform, there is a further problem with a 30 request per second limitation per IP, while determining related posts may require multiple calls per page to obtain enough possible results.  This leads to issues when scaling up the scope of the project.  This was circumvented by downloading a dump file of </w:t>
      </w:r>
      <w:r w:rsidR="00230D00">
        <w:t>Stack Overflow</w:t>
      </w:r>
      <w:r>
        <w:t xml:space="preserve"> post information and parsing it into a word dictionary in the database.  This way, </w:t>
      </w:r>
      <w:proofErr w:type="spellStart"/>
      <w:r>
        <w:t>JavaSpecs</w:t>
      </w:r>
      <w:proofErr w:type="spellEnd"/>
      <w:r>
        <w:t xml:space="preserve"> can both search for related posts and present the relevant links internally.</w:t>
      </w:r>
    </w:p>
    <w:p w:rsidR="00C258BF" w:rsidRDefault="00741C89">
      <w:pPr>
        <w:pStyle w:val="Heading2"/>
        <w:contextualSpacing w:val="0"/>
      </w:pPr>
      <w:bookmarkStart w:id="64" w:name="h.3tm7gz7e4q9u" w:colFirst="0" w:colLast="0"/>
      <w:bookmarkStart w:id="65" w:name="_Toc449643226"/>
      <w:bookmarkEnd w:id="64"/>
      <w:r>
        <w:lastRenderedPageBreak/>
        <w:t>Parsing Large Amounts of Data</w:t>
      </w:r>
      <w:bookmarkEnd w:id="65"/>
    </w:p>
    <w:p w:rsidR="00C258BF" w:rsidRDefault="00741C89" w:rsidP="003F7918">
      <w:pPr>
        <w:pStyle w:val="FinalReportNormal"/>
      </w:pPr>
      <w:r>
        <w:t xml:space="preserve">The </w:t>
      </w:r>
      <w:r w:rsidR="00230D00">
        <w:t>Stack Overflow</w:t>
      </w:r>
      <w:r>
        <w:t xml:space="preserve"> data dump allowed local parsing and access to all </w:t>
      </w:r>
      <w:r w:rsidR="00230D00">
        <w:t>Stack Overflow</w:t>
      </w:r>
      <w:r>
        <w:t xml:space="preserve"> posts as of August, 2015 in XML format. At this time, there were over 30 million posts on </w:t>
      </w:r>
      <w:r w:rsidR="00230D00">
        <w:t>Stack Overflow</w:t>
      </w:r>
      <w:r>
        <w:t>, resulting in an approximately 35 GB XML file. This file size is rather unwieldy, as parsing and storing it into a database takes a large amount of time. In addition, ranking post information in real time (on page loads) requires a number of database calls to search through millions of database entries, resulting in slow execution times.  Currently, although the scripts are written, the actual XML parsing has been reserved for future users to complete.  However, there are still several million parsed posts in the database at the current time, and future users would be required to update the post database periodically anyway, as new data dumps are released quarterly with millions of new posts each time.  The slow real-time execution is being addressed by requiring this slow execution the first time a page is loaded, but then storing related post ranking information in the database for faster access in the future.</w:t>
      </w:r>
    </w:p>
    <w:p w:rsidR="00C258BF" w:rsidRDefault="00741C89">
      <w:pPr>
        <w:pStyle w:val="Heading2"/>
        <w:contextualSpacing w:val="0"/>
      </w:pPr>
      <w:bookmarkStart w:id="66" w:name="h.256dskzpbdj" w:colFirst="0" w:colLast="0"/>
      <w:bookmarkStart w:id="67" w:name="_Toc449643227"/>
      <w:bookmarkEnd w:id="66"/>
      <w:r>
        <w:t>Server-side Computational Access</w:t>
      </w:r>
      <w:bookmarkEnd w:id="67"/>
    </w:p>
    <w:p w:rsidR="00C258BF" w:rsidRDefault="00741C89" w:rsidP="003F7918">
      <w:pPr>
        <w:pStyle w:val="FinalReportNormal"/>
      </w:pPr>
      <w:r>
        <w:t xml:space="preserve">The </w:t>
      </w:r>
      <w:proofErr w:type="spellStart"/>
      <w:r>
        <w:t>JavaSpecs</w:t>
      </w:r>
      <w:proofErr w:type="spellEnd"/>
      <w:r>
        <w:t xml:space="preserve"> library parser is designed to parse an incoming Java library or JAR file and insert the proper entries into the database.  The server space originally allotted, however, did not enable us to compile or run the parsing program server-side.  As such, the team put in a requisition for a new server location and virtual machine to run the parsing software.</w:t>
      </w:r>
    </w:p>
    <w:p w:rsidR="00C258BF" w:rsidRDefault="00741C89">
      <w:pPr>
        <w:pStyle w:val="Heading2"/>
        <w:contextualSpacing w:val="0"/>
      </w:pPr>
      <w:bookmarkStart w:id="68" w:name="h.or8rralvb8gq" w:colFirst="0" w:colLast="0"/>
      <w:bookmarkStart w:id="69" w:name="_Toc449643228"/>
      <w:bookmarkEnd w:id="68"/>
      <w:r>
        <w:t>API Design Modeling</w:t>
      </w:r>
      <w:bookmarkEnd w:id="69"/>
    </w:p>
    <w:p w:rsidR="00C258BF" w:rsidRDefault="00741C89" w:rsidP="003F7918">
      <w:pPr>
        <w:pStyle w:val="FinalReportNormal"/>
      </w:pPr>
      <w:r>
        <w:t xml:space="preserve">At its inception, the </w:t>
      </w:r>
      <w:proofErr w:type="spellStart"/>
      <w:r>
        <w:t>JavaSpecs</w:t>
      </w:r>
      <w:proofErr w:type="spellEnd"/>
      <w:r>
        <w:t xml:space="preserve"> API was designed to emulate the </w:t>
      </w:r>
      <w:r w:rsidR="00230D00">
        <w:t>Stack Exchange</w:t>
      </w:r>
      <w:r>
        <w:t xml:space="preserve"> API system all but completely for simple integration with existing data mining software.  Over time, it was determined that the resulting API calls were not flexible enough for advanced query processing.  Therefore, the decision was made to model the </w:t>
      </w:r>
      <w:proofErr w:type="spellStart"/>
      <w:r>
        <w:t>JavaSpecs</w:t>
      </w:r>
      <w:proofErr w:type="spellEnd"/>
      <w:r>
        <w:t xml:space="preserve"> API calls ‘conditions’ parameter after the GitHub repository search API call in order to expand the versatility of submitted queries.</w:t>
      </w:r>
    </w:p>
    <w:p w:rsidR="00C258BF" w:rsidRDefault="00741C89">
      <w:pPr>
        <w:pStyle w:val="Heading1"/>
        <w:contextualSpacing w:val="0"/>
      </w:pPr>
      <w:bookmarkStart w:id="70" w:name="h.ebm0qiq3xynp" w:colFirst="0" w:colLast="0"/>
      <w:bookmarkStart w:id="71" w:name="_Toc449643229"/>
      <w:bookmarkEnd w:id="70"/>
      <w:r>
        <w:lastRenderedPageBreak/>
        <w:t>Testing Processes</w:t>
      </w:r>
      <w:bookmarkEnd w:id="71"/>
    </w:p>
    <w:p w:rsidR="00C258BF" w:rsidRDefault="00741C89">
      <w:pPr>
        <w:pStyle w:val="Heading2"/>
        <w:contextualSpacing w:val="0"/>
      </w:pPr>
      <w:bookmarkStart w:id="72" w:name="h.ou4vn2oxcql6" w:colFirst="0" w:colLast="0"/>
      <w:bookmarkStart w:id="73" w:name="_Toc449643230"/>
      <w:bookmarkEnd w:id="72"/>
      <w:r>
        <w:t>Verification Procedures</w:t>
      </w:r>
      <w:bookmarkEnd w:id="73"/>
    </w:p>
    <w:p w:rsidR="00C258BF" w:rsidRDefault="00741C89">
      <w:pPr>
        <w:pStyle w:val="Heading3"/>
        <w:contextualSpacing w:val="0"/>
      </w:pPr>
      <w:bookmarkStart w:id="74" w:name="h.kgudsmfxzaet" w:colFirst="0" w:colLast="0"/>
      <w:bookmarkStart w:id="75" w:name="_Toc449643231"/>
      <w:bookmarkEnd w:id="74"/>
      <w:r>
        <w:t>Test Driven Development</w:t>
      </w:r>
      <w:bookmarkEnd w:id="75"/>
    </w:p>
    <w:p w:rsidR="00C258BF" w:rsidRDefault="00741C89" w:rsidP="003F7918">
      <w:pPr>
        <w:pStyle w:val="FinalReportNormal"/>
      </w:pPr>
      <w:r>
        <w:t xml:space="preserve">Team May1639 employed the Test Driven Development, or TDD, methodology to develop the multiple components of </w:t>
      </w:r>
      <w:proofErr w:type="spellStart"/>
      <w:r>
        <w:t>JavaSpecs</w:t>
      </w:r>
      <w:proofErr w:type="spellEnd"/>
      <w:r>
        <w:t>.  By capitalizing on the incremental addition of functionality, the team was able to generate flexible, powerful software that will prove easy for future developers to extend and improve.</w:t>
      </w:r>
    </w:p>
    <w:p w:rsidR="00C258BF" w:rsidRDefault="00741C89">
      <w:pPr>
        <w:pStyle w:val="Heading3"/>
        <w:contextualSpacing w:val="0"/>
      </w:pPr>
      <w:bookmarkStart w:id="76" w:name="h.ir3mhu53qn73" w:colFirst="0" w:colLast="0"/>
      <w:bookmarkStart w:id="77" w:name="_Toc449643232"/>
      <w:bookmarkEnd w:id="76"/>
      <w:r>
        <w:t>Modular Unit Testing</w:t>
      </w:r>
      <w:bookmarkEnd w:id="77"/>
    </w:p>
    <w:p w:rsidR="00C258BF" w:rsidRDefault="00741C89" w:rsidP="003F7918">
      <w:pPr>
        <w:pStyle w:val="FinalReportNormal"/>
      </w:pPr>
      <w:r>
        <w:t>Given the highly modular nature of the individual components, unit testing comprised the majority of the verification process. As the components have very low coupling in this project, software failures were most likely to occur within a component rather than between components.  Thorough testing of each module at the end of a development cycle was performed before integrating with the main repository.</w:t>
      </w:r>
    </w:p>
    <w:p w:rsidR="00C258BF" w:rsidRDefault="00C258BF"/>
    <w:p w:rsidR="00C258BF" w:rsidRDefault="00741C89">
      <w:pPr>
        <w:pStyle w:val="Heading2"/>
        <w:contextualSpacing w:val="0"/>
      </w:pPr>
      <w:bookmarkStart w:id="78" w:name="h.ae2cvghy8t4" w:colFirst="0" w:colLast="0"/>
      <w:bookmarkStart w:id="79" w:name="_Toc449643233"/>
      <w:bookmarkEnd w:id="78"/>
      <w:r>
        <w:t>Validation Procedures</w:t>
      </w:r>
      <w:bookmarkEnd w:id="79"/>
    </w:p>
    <w:p w:rsidR="00C258BF" w:rsidRDefault="00741C89">
      <w:pPr>
        <w:pStyle w:val="Heading3"/>
        <w:contextualSpacing w:val="0"/>
      </w:pPr>
      <w:bookmarkStart w:id="80" w:name="h.k6l43r4rklny" w:colFirst="0" w:colLast="0"/>
      <w:bookmarkStart w:id="81" w:name="_Toc449643234"/>
      <w:bookmarkEnd w:id="80"/>
      <w:r>
        <w:t>Customer Testing</w:t>
      </w:r>
      <w:bookmarkEnd w:id="81"/>
    </w:p>
    <w:p w:rsidR="00C258BF" w:rsidRDefault="00741C89" w:rsidP="003F7918">
      <w:pPr>
        <w:pStyle w:val="FinalReportNormal"/>
      </w:pPr>
      <w:r>
        <w:t xml:space="preserve">Throughout the development of </w:t>
      </w:r>
      <w:proofErr w:type="spellStart"/>
      <w:r>
        <w:t>JavaSpecs</w:t>
      </w:r>
      <w:proofErr w:type="spellEnd"/>
      <w:r>
        <w:t>, team May1639 met with their client on a regular biweekly (once every other week) basis to demonstrate the progress made by the end of the sprint.  This provided us with immediate feedback on the validity of the progress made at that point, as well as which areas should be improved.</w:t>
      </w:r>
    </w:p>
    <w:p w:rsidR="00C258BF" w:rsidRDefault="00741C89">
      <w:pPr>
        <w:pStyle w:val="Heading3"/>
        <w:contextualSpacing w:val="0"/>
      </w:pPr>
      <w:bookmarkStart w:id="82" w:name="h.6cex8f2r7iv6" w:colFirst="0" w:colLast="0"/>
      <w:bookmarkStart w:id="83" w:name="_Toc449643235"/>
      <w:bookmarkEnd w:id="82"/>
      <w:r>
        <w:t>Prototype Testing</w:t>
      </w:r>
      <w:bookmarkEnd w:id="83"/>
    </w:p>
    <w:p w:rsidR="00C258BF" w:rsidRDefault="00741C89" w:rsidP="003F7918">
      <w:pPr>
        <w:pStyle w:val="FinalReportNormal"/>
      </w:pPr>
      <w:r>
        <w:t xml:space="preserve">Team May1639 constantly maintained a valid functional implementation of the </w:t>
      </w:r>
      <w:proofErr w:type="spellStart"/>
      <w:r>
        <w:t>JavaSpecs</w:t>
      </w:r>
      <w:proofErr w:type="spellEnd"/>
      <w:r>
        <w:t xml:space="preserve"> website throughout the development process, extending and adding to it in increments along the way.  This granted the team an opportunity to test the effectiveness of the added functionality during the development process, instead of after the software had been completely developed.</w:t>
      </w:r>
    </w:p>
    <w:p w:rsidR="00C258BF" w:rsidRDefault="00741C89">
      <w:pPr>
        <w:pStyle w:val="Heading1"/>
        <w:contextualSpacing w:val="0"/>
      </w:pPr>
      <w:bookmarkStart w:id="84" w:name="h.qg44ymc9a5zr" w:colFirst="0" w:colLast="0"/>
      <w:bookmarkStart w:id="85" w:name="_Toc449643236"/>
      <w:bookmarkEnd w:id="84"/>
      <w:r>
        <w:lastRenderedPageBreak/>
        <w:t>Conclusion</w:t>
      </w:r>
      <w:bookmarkEnd w:id="85"/>
    </w:p>
    <w:p w:rsidR="00C258BF" w:rsidRDefault="00741C89" w:rsidP="003F7918">
      <w:pPr>
        <w:pStyle w:val="FinalReportNormal"/>
      </w:pPr>
      <w:r>
        <w:t>The direct result of this project is a web platform to host formal specifications for commonly used Java libraries.  In addition, the platform is of a Q&amp;A format allowing human users to validate and edit existing or computer generated specifications as well as propose and manually create new specifications.  The platform is planned for use past the departure of the developing senior design students, and development will proceed with the intention of passing the work on to the community for future upkeep and extension.</w:t>
      </w:r>
    </w:p>
    <w:p w:rsidR="00C258BF" w:rsidRDefault="00C258BF"/>
    <w:p w:rsidR="00C258BF" w:rsidRDefault="00741C89" w:rsidP="003F7918">
      <w:pPr>
        <w:pStyle w:val="FinalReportNormal"/>
      </w:pPr>
      <w:r>
        <w:t>Currently, there are no such services that meet the needs outlined above, so in addition to providing a working platform with the described functionality, it will also serve as a proof of concept that such platforms are feasible, ideally prompting further development in the area of formal specifications.</w:t>
      </w:r>
    </w:p>
    <w:p w:rsidR="00C258BF" w:rsidRDefault="00C258BF">
      <w:bookmarkStart w:id="86" w:name="h.uluolcnak2u8" w:colFirst="0" w:colLast="0"/>
      <w:bookmarkEnd w:id="86"/>
    </w:p>
    <w:p w:rsidR="00953004" w:rsidRDefault="00953004" w:rsidP="00953004">
      <w:pPr>
        <w:pStyle w:val="Heading1"/>
        <w:contextualSpacing w:val="0"/>
      </w:pPr>
      <w:bookmarkStart w:id="87" w:name="h.bkruf85umdyy" w:colFirst="0" w:colLast="0"/>
      <w:bookmarkStart w:id="88" w:name="_Toc449643237"/>
      <w:bookmarkEnd w:id="87"/>
      <w:r>
        <w:t>References</w:t>
      </w:r>
      <w:bookmarkEnd w:id="88"/>
    </w:p>
    <w:p w:rsidR="00953004" w:rsidRPr="00CA79AB" w:rsidRDefault="00953004" w:rsidP="00CA79AB">
      <w:pPr>
        <w:pStyle w:val="FinalReportNormal"/>
        <w:numPr>
          <w:ilvl w:val="0"/>
          <w:numId w:val="41"/>
        </w:numPr>
        <w:rPr>
          <w:sz w:val="48"/>
        </w:rPr>
      </w:pPr>
      <w:bookmarkStart w:id="89" w:name="_Toc449285534"/>
      <w:proofErr w:type="spellStart"/>
      <w:r w:rsidRPr="00953004">
        <w:rPr>
          <w:shd w:val="clear" w:color="auto" w:fill="FFFFFF"/>
        </w:rPr>
        <w:t>Rajan</w:t>
      </w:r>
      <w:proofErr w:type="spellEnd"/>
      <w:r w:rsidRPr="00953004">
        <w:rPr>
          <w:shd w:val="clear" w:color="auto" w:fill="FFFFFF"/>
        </w:rPr>
        <w:t xml:space="preserve">, </w:t>
      </w:r>
      <w:proofErr w:type="spellStart"/>
      <w:r w:rsidRPr="00953004">
        <w:rPr>
          <w:shd w:val="clear" w:color="auto" w:fill="FFFFFF"/>
        </w:rPr>
        <w:t>Hridesh</w:t>
      </w:r>
      <w:proofErr w:type="spellEnd"/>
      <w:r w:rsidRPr="00953004">
        <w:rPr>
          <w:shd w:val="clear" w:color="auto" w:fill="FFFFFF"/>
        </w:rPr>
        <w:t>, Tien N. Nguyen, Gary T. Leavens, and Robert Dyer. "Inferring Behavioral Specifications from Large-scale Repositories by Leveraging Collective Intelligence." “37th International Conference on Software Engineering: NIER Track” May 2015, ICSE’15, Florence, Italy.</w:t>
      </w:r>
      <w:bookmarkEnd w:id="89"/>
    </w:p>
    <w:p w:rsidR="00C258BF" w:rsidRDefault="00741C89">
      <w:pPr>
        <w:pStyle w:val="Heading1"/>
        <w:contextualSpacing w:val="0"/>
      </w:pPr>
      <w:bookmarkStart w:id="90" w:name="_Toc449643238"/>
      <w:r>
        <w:t>Appendix I: Operation Manual</w:t>
      </w:r>
      <w:bookmarkEnd w:id="90"/>
    </w:p>
    <w:p w:rsidR="008C1634" w:rsidRDefault="008C1634">
      <w:pPr>
        <w:pStyle w:val="Heading2"/>
        <w:contextualSpacing w:val="0"/>
      </w:pPr>
      <w:bookmarkStart w:id="91" w:name="h.l8cv9y563lwk" w:colFirst="0" w:colLast="0"/>
      <w:bookmarkStart w:id="92" w:name="_Toc449643239"/>
      <w:bookmarkEnd w:id="91"/>
      <w:r>
        <w:t>Project Website URL</w:t>
      </w:r>
      <w:bookmarkEnd w:id="92"/>
    </w:p>
    <w:p w:rsidR="008C1634" w:rsidRPr="008C1634" w:rsidRDefault="0086187B" w:rsidP="008C1634">
      <w:pPr>
        <w:pStyle w:val="FinalReportNormal"/>
      </w:pPr>
      <w:hyperlink r:id="rId13" w:history="1">
        <w:r w:rsidR="008C1634" w:rsidRPr="00E93F15">
          <w:rPr>
            <w:rStyle w:val="Hyperlink"/>
          </w:rPr>
          <w:t>http://may1639.github.io/</w:t>
        </w:r>
      </w:hyperlink>
    </w:p>
    <w:p w:rsidR="00C258BF" w:rsidRDefault="008C1634">
      <w:pPr>
        <w:pStyle w:val="Heading2"/>
        <w:contextualSpacing w:val="0"/>
      </w:pPr>
      <w:bookmarkStart w:id="93" w:name="_Toc449643240"/>
      <w:proofErr w:type="spellStart"/>
      <w:r>
        <w:t>JavaSpecs</w:t>
      </w:r>
      <w:proofErr w:type="spellEnd"/>
      <w:r>
        <w:t xml:space="preserve"> </w:t>
      </w:r>
      <w:r w:rsidR="00741C89">
        <w:t>URL</w:t>
      </w:r>
      <w:bookmarkEnd w:id="93"/>
    </w:p>
    <w:p w:rsidR="00C258BF" w:rsidRPr="008C1634" w:rsidRDefault="0086187B" w:rsidP="008C1634">
      <w:pPr>
        <w:pStyle w:val="FinalReportNormal"/>
      </w:pPr>
      <w:hyperlink r:id="rId14" w:history="1">
        <w:r w:rsidR="008C1634" w:rsidRPr="00E93F15">
          <w:rPr>
            <w:rStyle w:val="Hyperlink"/>
          </w:rPr>
          <w:t>http://may1639-2.ece.iastate.edu/q2a/</w:t>
        </w:r>
      </w:hyperlink>
    </w:p>
    <w:p w:rsidR="00AF7C69" w:rsidRDefault="00AF7C69">
      <w:pPr>
        <w:rPr>
          <w:sz w:val="32"/>
          <w:szCs w:val="32"/>
        </w:rPr>
      </w:pPr>
      <w:bookmarkStart w:id="94" w:name="h.x2q3ardhv5hy" w:colFirst="0" w:colLast="0"/>
      <w:bookmarkEnd w:id="94"/>
      <w:r>
        <w:br w:type="page"/>
      </w:r>
    </w:p>
    <w:p w:rsidR="00C258BF" w:rsidRDefault="00741C89">
      <w:pPr>
        <w:pStyle w:val="Heading2"/>
        <w:contextualSpacing w:val="0"/>
      </w:pPr>
      <w:bookmarkStart w:id="95" w:name="_Toc449643241"/>
      <w:r>
        <w:lastRenderedPageBreak/>
        <w:t>How to use the API</w:t>
      </w:r>
      <w:bookmarkEnd w:id="95"/>
    </w:p>
    <w:p w:rsidR="00B01482" w:rsidRDefault="00741C89" w:rsidP="003F7918">
      <w:pPr>
        <w:pStyle w:val="FinalReportNormal"/>
      </w:pPr>
      <w:r>
        <w:t>The API can be called using the fo</w:t>
      </w:r>
      <w:r w:rsidR="00B01482">
        <w:t>llowing URL:</w:t>
      </w:r>
    </w:p>
    <w:p w:rsidR="00C258BF" w:rsidRDefault="00B01482" w:rsidP="003F7918">
      <w:pPr>
        <w:pStyle w:val="FinalReportNormal"/>
      </w:pPr>
      <w:r>
        <w:tab/>
      </w:r>
      <w:hyperlink r:id="rId15">
        <w:r w:rsidR="00741C89">
          <w:rPr>
            <w:color w:val="1155CC"/>
            <w:u w:val="single"/>
          </w:rPr>
          <w:t>http://may1639-2.ece.iastate.edu/q2a/api.php</w:t>
        </w:r>
      </w:hyperlink>
    </w:p>
    <w:p w:rsidR="00C258BF" w:rsidRDefault="00741C89" w:rsidP="00C1391D">
      <w:pPr>
        <w:pStyle w:val="FinalReportNormal"/>
      </w:pPr>
      <w:r>
        <w:t xml:space="preserve">All data objects that can be returned from an API call can have one or more variables, and these variables can be either a </w:t>
      </w:r>
      <w:proofErr w:type="spellStart"/>
      <w:proofErr w:type="gramStart"/>
      <w:r>
        <w:t>boolean</w:t>
      </w:r>
      <w:proofErr w:type="spellEnd"/>
      <w:proofErr w:type="gramEnd"/>
      <w:r>
        <w:t xml:space="preserve"> value, a date and time value, an integer value, and a string value.</w:t>
      </w:r>
      <w:bookmarkStart w:id="96" w:name="h.s6ajt1ekccxf" w:colFirst="0" w:colLast="0"/>
      <w:bookmarkStart w:id="97" w:name="h.9p1vhcxybd1l" w:colFirst="0" w:colLast="0"/>
      <w:bookmarkEnd w:id="96"/>
      <w:bookmarkEnd w:id="97"/>
    </w:p>
    <w:p w:rsidR="00C258BF" w:rsidRDefault="00741C89">
      <w:pPr>
        <w:pStyle w:val="Heading3"/>
        <w:contextualSpacing w:val="0"/>
      </w:pPr>
      <w:bookmarkStart w:id="98" w:name="h.13iltcghucqx" w:colFirst="0" w:colLast="0"/>
      <w:bookmarkStart w:id="99" w:name="_Toc449643242"/>
      <w:bookmarkEnd w:id="98"/>
      <w:r>
        <w:t>API GET Parameters</w:t>
      </w:r>
      <w:bookmarkEnd w:id="99"/>
    </w:p>
    <w:p w:rsidR="00C258BF" w:rsidRDefault="00C1391D" w:rsidP="003F7918">
      <w:pPr>
        <w:pStyle w:val="Heading4"/>
      </w:pPr>
      <w:bookmarkStart w:id="100" w:name="h.qxjaiyxethko" w:colFirst="0" w:colLast="0"/>
      <w:bookmarkEnd w:id="100"/>
      <w:r>
        <w:t>The ‘</w:t>
      </w:r>
      <w:r w:rsidR="00741C89" w:rsidRPr="003F7918">
        <w:t>conditions</w:t>
      </w:r>
      <w:r>
        <w:t>’ parameter</w:t>
      </w:r>
    </w:p>
    <w:p w:rsidR="00C258BF" w:rsidRDefault="00953004" w:rsidP="003F7918">
      <w:pPr>
        <w:pStyle w:val="FinalReportNormal"/>
      </w:pPr>
      <w:r>
        <w:t>This parameter allows the user</w:t>
      </w:r>
      <w:r w:rsidR="00741C89">
        <w:t xml:space="preserve"> to enter any number of conditions and/or search terms to filter the results receive</w:t>
      </w:r>
      <w:r>
        <w:t>d</w:t>
      </w:r>
      <w:r w:rsidR="00741C89">
        <w:t>.</w:t>
      </w:r>
    </w:p>
    <w:p w:rsidR="00C258BF" w:rsidRDefault="00C1391D">
      <w:pPr>
        <w:pStyle w:val="Heading5"/>
        <w:contextualSpacing w:val="0"/>
      </w:pPr>
      <w:bookmarkStart w:id="101" w:name="h.29xxqdc1in0y" w:colFirst="0" w:colLast="0"/>
      <w:bookmarkEnd w:id="101"/>
      <w:r>
        <w:t>What is a ‘</w:t>
      </w:r>
      <w:r w:rsidR="00741C89">
        <w:t>condition</w:t>
      </w:r>
      <w:r>
        <w:t>’?</w:t>
      </w:r>
    </w:p>
    <w:p w:rsidR="00C258BF" w:rsidRDefault="00741C89" w:rsidP="003F7918">
      <w:pPr>
        <w:pStyle w:val="FinalReportNormal"/>
      </w:pPr>
      <w:r>
        <w:t>A condition is a constraint on a specific variable of the type of object being called.  A condition has the general form;</w:t>
      </w:r>
    </w:p>
    <w:p w:rsidR="00A80BB7" w:rsidRDefault="00A80BB7" w:rsidP="003F7918">
      <w:pPr>
        <w:pStyle w:val="FinalReportNormal"/>
        <w:rPr>
          <w:rFonts w:ascii="Ubuntu" w:eastAsia="Ubuntu" w:hAnsi="Ubuntu" w:cs="Ubuntu"/>
          <w:szCs w:val="24"/>
        </w:rPr>
      </w:pPr>
    </w:p>
    <w:p w:rsidR="00C258BF" w:rsidRDefault="003F7918" w:rsidP="003F7918">
      <w:pPr>
        <w:pStyle w:val="FinalReportNormal"/>
      </w:pPr>
      <w:r>
        <w:rPr>
          <w:rFonts w:ascii="Ubuntu" w:eastAsia="Ubuntu" w:hAnsi="Ubuntu" w:cs="Ubuntu"/>
          <w:szCs w:val="24"/>
        </w:rPr>
        <w:tab/>
      </w:r>
      <w:proofErr w:type="spellStart"/>
      <w:r w:rsidR="00741C89">
        <w:rPr>
          <w:rFonts w:ascii="Ubuntu" w:eastAsia="Ubuntu" w:hAnsi="Ubuntu" w:cs="Ubuntu"/>
          <w:szCs w:val="24"/>
        </w:rPr>
        <w:t>variable_name</w:t>
      </w:r>
      <w:proofErr w:type="gramStart"/>
      <w:r w:rsidR="00741C89">
        <w:rPr>
          <w:rFonts w:ascii="Ubuntu" w:eastAsia="Ubuntu" w:hAnsi="Ubuntu" w:cs="Ubuntu"/>
          <w:szCs w:val="24"/>
        </w:rPr>
        <w:t>:argument</w:t>
      </w:r>
      <w:proofErr w:type="spellEnd"/>
      <w:proofErr w:type="gramEnd"/>
    </w:p>
    <w:p w:rsidR="00A80BB7" w:rsidRDefault="00A80BB7" w:rsidP="003F7918">
      <w:pPr>
        <w:pStyle w:val="FinalReportNormal"/>
        <w:rPr>
          <w:rFonts w:ascii="Ubuntu" w:eastAsia="Ubuntu" w:hAnsi="Ubuntu" w:cs="Ubuntu"/>
          <w:szCs w:val="24"/>
        </w:rPr>
      </w:pPr>
    </w:p>
    <w:p w:rsidR="00C258BF" w:rsidRDefault="00741C89" w:rsidP="003F7918">
      <w:pPr>
        <w:pStyle w:val="FinalReportNormal"/>
      </w:pPr>
      <w:r>
        <w:rPr>
          <w:rFonts w:ascii="Ubuntu" w:eastAsia="Ubuntu" w:hAnsi="Ubuntu" w:cs="Ubuntu"/>
          <w:szCs w:val="24"/>
        </w:rPr>
        <w:t xml:space="preserve">For example, the condition “Only return results that have </w:t>
      </w:r>
      <w:proofErr w:type="spellStart"/>
      <w:r>
        <w:rPr>
          <w:rFonts w:ascii="Ubuntu" w:eastAsia="Ubuntu" w:hAnsi="Ubuntu" w:cs="Ubuntu"/>
          <w:szCs w:val="24"/>
        </w:rPr>
        <w:t>view_</w:t>
      </w:r>
      <w:r w:rsidR="003F7918">
        <w:rPr>
          <w:rFonts w:ascii="Ubuntu" w:eastAsia="Ubuntu" w:hAnsi="Ubuntu" w:cs="Ubuntu"/>
          <w:szCs w:val="24"/>
        </w:rPr>
        <w:t>count</w:t>
      </w:r>
      <w:proofErr w:type="spellEnd"/>
      <w:r w:rsidR="003F7918">
        <w:rPr>
          <w:rFonts w:ascii="Ubuntu" w:eastAsia="Ubuntu" w:hAnsi="Ubuntu" w:cs="Ubuntu"/>
          <w:szCs w:val="24"/>
        </w:rPr>
        <w:t xml:space="preserve"> values greater than 10.” </w:t>
      </w:r>
      <w:r>
        <w:rPr>
          <w:rFonts w:ascii="Ubuntu" w:eastAsia="Ubuntu" w:hAnsi="Ubuntu" w:cs="Ubuntu"/>
          <w:szCs w:val="24"/>
        </w:rPr>
        <w:t>is represented as</w:t>
      </w:r>
    </w:p>
    <w:p w:rsidR="00A80BB7" w:rsidRDefault="00A80BB7" w:rsidP="003F7918">
      <w:pPr>
        <w:pStyle w:val="FinalReportNormal"/>
        <w:rPr>
          <w:rFonts w:ascii="Ubuntu" w:eastAsia="Ubuntu" w:hAnsi="Ubuntu" w:cs="Ubuntu"/>
          <w:szCs w:val="24"/>
        </w:rPr>
      </w:pPr>
    </w:p>
    <w:p w:rsidR="00C258BF" w:rsidRDefault="003F7918" w:rsidP="003F7918">
      <w:pPr>
        <w:pStyle w:val="FinalReportNormal"/>
      </w:pPr>
      <w:r>
        <w:rPr>
          <w:rFonts w:ascii="Ubuntu" w:eastAsia="Ubuntu" w:hAnsi="Ubuntu" w:cs="Ubuntu"/>
          <w:szCs w:val="24"/>
        </w:rPr>
        <w:tab/>
      </w:r>
      <w:proofErr w:type="spellStart"/>
      <w:r w:rsidR="00741C89">
        <w:rPr>
          <w:rFonts w:ascii="Ubuntu" w:eastAsia="Ubuntu" w:hAnsi="Ubuntu" w:cs="Ubuntu"/>
          <w:szCs w:val="24"/>
        </w:rPr>
        <w:t>view_</w:t>
      </w:r>
      <w:proofErr w:type="gramStart"/>
      <w:r w:rsidR="00741C89">
        <w:rPr>
          <w:rFonts w:ascii="Ubuntu" w:eastAsia="Ubuntu" w:hAnsi="Ubuntu" w:cs="Ubuntu"/>
          <w:szCs w:val="24"/>
        </w:rPr>
        <w:t>count</w:t>
      </w:r>
      <w:proofErr w:type="spellEnd"/>
      <w:r w:rsidR="00741C89">
        <w:rPr>
          <w:rFonts w:ascii="Ubuntu" w:eastAsia="Ubuntu" w:hAnsi="Ubuntu" w:cs="Ubuntu"/>
          <w:szCs w:val="24"/>
        </w:rPr>
        <w:t>:</w:t>
      </w:r>
      <w:proofErr w:type="gramEnd"/>
      <w:r w:rsidR="00741C89">
        <w:rPr>
          <w:rFonts w:ascii="Ubuntu" w:eastAsia="Ubuntu" w:hAnsi="Ubuntu" w:cs="Ubuntu"/>
          <w:szCs w:val="24"/>
        </w:rPr>
        <w:t>&gt;10</w:t>
      </w:r>
    </w:p>
    <w:p w:rsidR="00A80BB7" w:rsidRDefault="00A80BB7" w:rsidP="003F7918">
      <w:pPr>
        <w:pStyle w:val="FinalReportNormal"/>
        <w:rPr>
          <w:rFonts w:ascii="Ubuntu" w:eastAsia="Ubuntu" w:hAnsi="Ubuntu" w:cs="Ubuntu"/>
          <w:szCs w:val="24"/>
        </w:rPr>
      </w:pPr>
    </w:p>
    <w:p w:rsidR="00C258BF" w:rsidRDefault="00741C89" w:rsidP="003F7918">
      <w:pPr>
        <w:pStyle w:val="FinalReportNormal"/>
      </w:pPr>
      <w:r>
        <w:rPr>
          <w:rFonts w:ascii="Ubuntu" w:eastAsia="Ubuntu" w:hAnsi="Ubuntu" w:cs="Ubuntu"/>
          <w:szCs w:val="24"/>
        </w:rPr>
        <w:t>Any condition can be negated by prefixing it with -.  For example, the condition;</w:t>
      </w:r>
    </w:p>
    <w:p w:rsidR="00A80BB7" w:rsidRDefault="00A80BB7" w:rsidP="003F7918">
      <w:pPr>
        <w:pStyle w:val="FinalReportNormal"/>
        <w:rPr>
          <w:rFonts w:ascii="Ubuntu" w:eastAsia="Ubuntu" w:hAnsi="Ubuntu" w:cs="Ubuntu"/>
          <w:b/>
          <w:szCs w:val="24"/>
        </w:rPr>
      </w:pPr>
    </w:p>
    <w:p w:rsidR="00C258BF" w:rsidRDefault="003F7918" w:rsidP="003F7918">
      <w:pPr>
        <w:pStyle w:val="FinalReportNormal"/>
      </w:pPr>
      <w:r>
        <w:rPr>
          <w:rFonts w:ascii="Ubuntu" w:eastAsia="Ubuntu" w:hAnsi="Ubuntu" w:cs="Ubuntu"/>
          <w:b/>
          <w:szCs w:val="24"/>
        </w:rPr>
        <w:tab/>
      </w:r>
      <w:r w:rsidR="00741C89">
        <w:rPr>
          <w:rFonts w:ascii="Ubuntu" w:eastAsia="Ubuntu" w:hAnsi="Ubuntu" w:cs="Ubuntu"/>
          <w:b/>
          <w:szCs w:val="24"/>
        </w:rPr>
        <w:t>-</w:t>
      </w:r>
      <w:proofErr w:type="spellStart"/>
      <w:r w:rsidR="00741C89">
        <w:rPr>
          <w:rFonts w:ascii="Ubuntu" w:eastAsia="Ubuntu" w:hAnsi="Ubuntu" w:cs="Ubuntu"/>
          <w:szCs w:val="24"/>
        </w:rPr>
        <w:t>view_</w:t>
      </w:r>
      <w:proofErr w:type="gramStart"/>
      <w:r w:rsidR="00741C89">
        <w:rPr>
          <w:rFonts w:ascii="Ubuntu" w:eastAsia="Ubuntu" w:hAnsi="Ubuntu" w:cs="Ubuntu"/>
          <w:szCs w:val="24"/>
        </w:rPr>
        <w:t>count</w:t>
      </w:r>
      <w:proofErr w:type="spellEnd"/>
      <w:r w:rsidR="00741C89">
        <w:rPr>
          <w:rFonts w:ascii="Ubuntu" w:eastAsia="Ubuntu" w:hAnsi="Ubuntu" w:cs="Ubuntu"/>
          <w:szCs w:val="24"/>
        </w:rPr>
        <w:t>:</w:t>
      </w:r>
      <w:proofErr w:type="gramEnd"/>
      <w:r w:rsidR="00741C89">
        <w:rPr>
          <w:rFonts w:ascii="Ubuntu" w:eastAsia="Ubuntu" w:hAnsi="Ubuntu" w:cs="Ubuntu"/>
          <w:szCs w:val="24"/>
        </w:rPr>
        <w:t>&gt;10</w:t>
      </w:r>
    </w:p>
    <w:p w:rsidR="00A80BB7" w:rsidRDefault="00A80BB7" w:rsidP="003F7918">
      <w:pPr>
        <w:pStyle w:val="FinalReportNormal"/>
        <w:rPr>
          <w:rFonts w:ascii="Ubuntu" w:eastAsia="Ubuntu" w:hAnsi="Ubuntu" w:cs="Ubuntu"/>
          <w:szCs w:val="24"/>
        </w:rPr>
      </w:pPr>
    </w:p>
    <w:p w:rsidR="00C258BF" w:rsidRDefault="00741C89" w:rsidP="003F7918">
      <w:pPr>
        <w:pStyle w:val="FinalReportNormal"/>
      </w:pPr>
      <w:proofErr w:type="gramStart"/>
      <w:r>
        <w:rPr>
          <w:rFonts w:ascii="Ubuntu" w:eastAsia="Ubuntu" w:hAnsi="Ubuntu" w:cs="Ubuntu"/>
          <w:szCs w:val="24"/>
        </w:rPr>
        <w:t>means</w:t>
      </w:r>
      <w:proofErr w:type="gramEnd"/>
      <w:r>
        <w:rPr>
          <w:rFonts w:ascii="Ubuntu" w:eastAsia="Ubuntu" w:hAnsi="Ubuntu" w:cs="Ubuntu"/>
          <w:szCs w:val="24"/>
        </w:rPr>
        <w:t xml:space="preserve"> “Only return results that </w:t>
      </w:r>
      <w:r w:rsidR="00953004">
        <w:rPr>
          <w:rFonts w:ascii="Ubuntu" w:eastAsia="Ubuntu" w:hAnsi="Ubuntu" w:cs="Ubuntu"/>
          <w:b/>
          <w:szCs w:val="24"/>
        </w:rPr>
        <w:t>do no</w:t>
      </w:r>
      <w:r>
        <w:rPr>
          <w:rFonts w:ascii="Ubuntu" w:eastAsia="Ubuntu" w:hAnsi="Ubuntu" w:cs="Ubuntu"/>
          <w:b/>
          <w:szCs w:val="24"/>
        </w:rPr>
        <w:t>t</w:t>
      </w:r>
      <w:r>
        <w:rPr>
          <w:rFonts w:ascii="Ubuntu" w:eastAsia="Ubuntu" w:hAnsi="Ubuntu" w:cs="Ubuntu"/>
          <w:szCs w:val="24"/>
        </w:rPr>
        <w:t xml:space="preserve"> have </w:t>
      </w:r>
      <w:proofErr w:type="spellStart"/>
      <w:r>
        <w:rPr>
          <w:rFonts w:ascii="Ubuntu" w:eastAsia="Ubuntu" w:hAnsi="Ubuntu" w:cs="Ubuntu"/>
          <w:szCs w:val="24"/>
        </w:rPr>
        <w:t>view_count</w:t>
      </w:r>
      <w:proofErr w:type="spellEnd"/>
      <w:r>
        <w:rPr>
          <w:rFonts w:ascii="Ubuntu" w:eastAsia="Ubuntu" w:hAnsi="Ubuntu" w:cs="Ubuntu"/>
          <w:szCs w:val="24"/>
        </w:rPr>
        <w:t xml:space="preserve"> values greater than 10.”</w:t>
      </w:r>
      <w:r w:rsidR="00C1391D">
        <w:t xml:space="preserve">  </w:t>
      </w:r>
      <w:r>
        <w:rPr>
          <w:rFonts w:ascii="Ubuntu" w:eastAsia="Ubuntu" w:hAnsi="Ubuntu" w:cs="Ubuntu"/>
          <w:szCs w:val="24"/>
        </w:rPr>
        <w:t>If the argument contains whitespace, the argument needs to be surrounded with double-quotes.  For example, the condition</w:t>
      </w:r>
    </w:p>
    <w:p w:rsidR="00A80BB7" w:rsidRDefault="00A80BB7" w:rsidP="003F7918">
      <w:pPr>
        <w:pStyle w:val="FinalReportNormal"/>
        <w:rPr>
          <w:rFonts w:ascii="Ubuntu" w:eastAsia="Ubuntu" w:hAnsi="Ubuntu" w:cs="Ubuntu"/>
          <w:szCs w:val="24"/>
        </w:rPr>
      </w:pPr>
    </w:p>
    <w:p w:rsidR="00C258BF" w:rsidRDefault="003F7918" w:rsidP="003F7918">
      <w:pPr>
        <w:pStyle w:val="FinalReportNormal"/>
      </w:pPr>
      <w:r>
        <w:rPr>
          <w:rFonts w:ascii="Ubuntu" w:eastAsia="Ubuntu" w:hAnsi="Ubuntu" w:cs="Ubuntu"/>
          <w:szCs w:val="24"/>
        </w:rPr>
        <w:tab/>
      </w:r>
      <w:proofErr w:type="spellStart"/>
      <w:r w:rsidR="00741C89">
        <w:rPr>
          <w:rFonts w:ascii="Ubuntu" w:eastAsia="Ubuntu" w:hAnsi="Ubuntu" w:cs="Ubuntu"/>
          <w:szCs w:val="24"/>
        </w:rPr>
        <w:t>view_count</w:t>
      </w:r>
      <w:proofErr w:type="spellEnd"/>
      <w:r w:rsidR="00741C89">
        <w:rPr>
          <w:rFonts w:ascii="Ubuntu" w:eastAsia="Ubuntu" w:hAnsi="Ubuntu" w:cs="Ubuntu"/>
          <w:szCs w:val="24"/>
        </w:rPr>
        <w:t>:</w:t>
      </w:r>
      <w:proofErr w:type="gramStart"/>
      <w:r w:rsidR="00741C89">
        <w:rPr>
          <w:rFonts w:ascii="Ubuntu" w:eastAsia="Ubuntu" w:hAnsi="Ubuntu" w:cs="Ubuntu"/>
          <w:szCs w:val="24"/>
        </w:rPr>
        <w:t>“ 20</w:t>
      </w:r>
      <w:proofErr w:type="gramEnd"/>
      <w:r w:rsidR="00741C89">
        <w:rPr>
          <w:rFonts w:ascii="Ubuntu" w:eastAsia="Ubuntu" w:hAnsi="Ubuntu" w:cs="Ubuntu"/>
          <w:szCs w:val="24"/>
        </w:rPr>
        <w:t xml:space="preserve"> .. </w:t>
      </w:r>
      <w:proofErr w:type="gramStart"/>
      <w:r w:rsidR="00741C89">
        <w:rPr>
          <w:rFonts w:ascii="Ubuntu" w:eastAsia="Ubuntu" w:hAnsi="Ubuntu" w:cs="Ubuntu"/>
          <w:szCs w:val="24"/>
        </w:rPr>
        <w:t>30 ”</w:t>
      </w:r>
      <w:proofErr w:type="gramEnd"/>
    </w:p>
    <w:p w:rsidR="00A80BB7" w:rsidRDefault="00A80BB7" w:rsidP="003F7918">
      <w:pPr>
        <w:pStyle w:val="FinalReportNormal"/>
        <w:rPr>
          <w:rFonts w:ascii="Ubuntu" w:eastAsia="Ubuntu" w:hAnsi="Ubuntu" w:cs="Ubuntu"/>
          <w:szCs w:val="24"/>
        </w:rPr>
      </w:pPr>
    </w:p>
    <w:p w:rsidR="00C258BF" w:rsidRDefault="00741C89" w:rsidP="003F7918">
      <w:pPr>
        <w:pStyle w:val="FinalReportNormal"/>
      </w:pPr>
      <w:proofErr w:type="gramStart"/>
      <w:r>
        <w:rPr>
          <w:rFonts w:ascii="Ubuntu" w:eastAsia="Ubuntu" w:hAnsi="Ubuntu" w:cs="Ubuntu"/>
          <w:szCs w:val="24"/>
        </w:rPr>
        <w:t>equates</w:t>
      </w:r>
      <w:proofErr w:type="gramEnd"/>
      <w:r>
        <w:rPr>
          <w:rFonts w:ascii="Ubuntu" w:eastAsia="Ubuntu" w:hAnsi="Ubuntu" w:cs="Ubuntu"/>
          <w:szCs w:val="24"/>
        </w:rPr>
        <w:t xml:space="preserve"> to “Only return results that have </w:t>
      </w:r>
      <w:proofErr w:type="spellStart"/>
      <w:r>
        <w:rPr>
          <w:rFonts w:ascii="Ubuntu" w:eastAsia="Ubuntu" w:hAnsi="Ubuntu" w:cs="Ubuntu"/>
          <w:szCs w:val="24"/>
        </w:rPr>
        <w:t>view_count</w:t>
      </w:r>
      <w:proofErr w:type="spellEnd"/>
      <w:r>
        <w:rPr>
          <w:rFonts w:ascii="Ubuntu" w:eastAsia="Ubuntu" w:hAnsi="Ubuntu" w:cs="Ubuntu"/>
          <w:szCs w:val="24"/>
        </w:rPr>
        <w:t xml:space="preserve"> values between 20 and 30, inclusive.”</w:t>
      </w:r>
    </w:p>
    <w:p w:rsidR="00C258BF" w:rsidRDefault="00C258BF" w:rsidP="003F7918">
      <w:pPr>
        <w:pStyle w:val="FinalReportNormal"/>
      </w:pPr>
    </w:p>
    <w:p w:rsidR="00C258BF" w:rsidRDefault="00741C89" w:rsidP="003F7918">
      <w:pPr>
        <w:pStyle w:val="FinalReportNormal"/>
      </w:pPr>
      <w:r>
        <w:rPr>
          <w:rFonts w:ascii="Ubuntu" w:eastAsia="Ubuntu" w:hAnsi="Ubuntu" w:cs="Ubuntu"/>
          <w:szCs w:val="24"/>
        </w:rPr>
        <w:t xml:space="preserve">A note about </w:t>
      </w:r>
      <w:proofErr w:type="spellStart"/>
      <w:r>
        <w:rPr>
          <w:rFonts w:ascii="Ubuntu" w:eastAsia="Ubuntu" w:hAnsi="Ubuntu" w:cs="Ubuntu"/>
          <w:szCs w:val="24"/>
        </w:rPr>
        <w:t>datetime</w:t>
      </w:r>
      <w:proofErr w:type="spellEnd"/>
      <w:r>
        <w:rPr>
          <w:rFonts w:ascii="Ubuntu" w:eastAsia="Ubuntu" w:hAnsi="Ubuntu" w:cs="Ubuntu"/>
          <w:szCs w:val="24"/>
        </w:rPr>
        <w:t xml:space="preserve"> or integer conditions: if there is more than one “the value is equal to” condition in the same call, an object only has to be satisfy one of them in order to be returned.</w:t>
      </w:r>
    </w:p>
    <w:p w:rsidR="00C258BF" w:rsidRDefault="00C258BF">
      <w:bookmarkStart w:id="102" w:name="h.xm9z1f1qcsif" w:colFirst="0" w:colLast="0"/>
      <w:bookmarkEnd w:id="102"/>
    </w:p>
    <w:p w:rsidR="00C258BF" w:rsidRDefault="00741C89">
      <w:pPr>
        <w:pStyle w:val="Heading6"/>
        <w:contextualSpacing w:val="0"/>
      </w:pPr>
      <w:bookmarkStart w:id="103" w:name="h.8ldv5nrypdxz" w:colFirst="0" w:colLast="0"/>
      <w:bookmarkEnd w:id="103"/>
      <w:r>
        <w:lastRenderedPageBreak/>
        <w:t>Boolean Condition</w:t>
      </w:r>
      <w:r w:rsidR="00A80BB7">
        <w:t>s</w:t>
      </w:r>
    </w:p>
    <w:p w:rsidR="002C2460" w:rsidRPr="00AF7C69" w:rsidRDefault="00741C89" w:rsidP="00AF7C69">
      <w:pPr>
        <w:pStyle w:val="FinalReportNormal"/>
      </w:pPr>
      <w:r>
        <w:t xml:space="preserve">The argument of a valid </w:t>
      </w:r>
      <w:proofErr w:type="spellStart"/>
      <w:proofErr w:type="gramStart"/>
      <w:r>
        <w:t>boolean</w:t>
      </w:r>
      <w:proofErr w:type="spellEnd"/>
      <w:proofErr w:type="gramEnd"/>
      <w:r>
        <w:t xml:space="preserve"> condition is either “true” or “false”.  For example, the condition “</w:t>
      </w:r>
      <w:proofErr w:type="spellStart"/>
      <w:r>
        <w:t>is_answered</w:t>
      </w:r>
      <w:proofErr w:type="gramStart"/>
      <w:r>
        <w:t>:false</w:t>
      </w:r>
      <w:proofErr w:type="spellEnd"/>
      <w:proofErr w:type="gramEnd"/>
      <w:r>
        <w:t xml:space="preserve">” means “Only return results whose </w:t>
      </w:r>
      <w:proofErr w:type="spellStart"/>
      <w:r>
        <w:t>is_answered</w:t>
      </w:r>
      <w:proofErr w:type="spellEnd"/>
      <w:r>
        <w:t xml:space="preserve"> value is false.”</w:t>
      </w:r>
      <w:bookmarkStart w:id="104" w:name="h.vauawx9cpm59" w:colFirst="0" w:colLast="0"/>
      <w:bookmarkStart w:id="105" w:name="h.6tktso7kmxxt" w:colFirst="0" w:colLast="0"/>
      <w:bookmarkStart w:id="106" w:name="h.w2lieqy4mlba" w:colFirst="0" w:colLast="0"/>
      <w:bookmarkEnd w:id="104"/>
      <w:bookmarkEnd w:id="105"/>
      <w:bookmarkEnd w:id="106"/>
    </w:p>
    <w:p w:rsidR="00C258BF" w:rsidRDefault="00741C89">
      <w:pPr>
        <w:pStyle w:val="Heading6"/>
        <w:contextualSpacing w:val="0"/>
      </w:pPr>
      <w:proofErr w:type="spellStart"/>
      <w:r>
        <w:t>Datetime</w:t>
      </w:r>
      <w:proofErr w:type="spellEnd"/>
      <w:r>
        <w:t xml:space="preserve"> Condition</w:t>
      </w:r>
      <w:r w:rsidR="00A80BB7">
        <w:t>s</w:t>
      </w:r>
    </w:p>
    <w:p w:rsidR="00C258BF" w:rsidRPr="003F7918" w:rsidRDefault="00741C89" w:rsidP="003F7918">
      <w:pPr>
        <w:pStyle w:val="FinalReportNormal"/>
      </w:pPr>
      <w:r w:rsidRPr="003F7918">
        <w:t xml:space="preserve">The argument of a valid </w:t>
      </w:r>
      <w:proofErr w:type="spellStart"/>
      <w:r w:rsidRPr="003F7918">
        <w:t>datetime</w:t>
      </w:r>
      <w:proofErr w:type="spellEnd"/>
      <w:r w:rsidRPr="003F7918">
        <w:t xml:space="preserve"> condition is one of the following;</w:t>
      </w:r>
    </w:p>
    <w:p w:rsidR="00C258BF" w:rsidRPr="003F7918" w:rsidRDefault="00741C89" w:rsidP="003F7918">
      <w:pPr>
        <w:pStyle w:val="FinalReportNormal"/>
        <w:numPr>
          <w:ilvl w:val="0"/>
          <w:numId w:val="25"/>
        </w:numPr>
      </w:pPr>
      <w:r w:rsidRPr="003F7918">
        <w:t>A date (and time, optionally) (same as operator being ‘=’)</w:t>
      </w:r>
    </w:p>
    <w:p w:rsidR="00C258BF" w:rsidRPr="003F7918" w:rsidRDefault="00741C89" w:rsidP="003F7918">
      <w:pPr>
        <w:pStyle w:val="FinalReportNormal"/>
        <w:numPr>
          <w:ilvl w:val="1"/>
          <w:numId w:val="25"/>
        </w:numPr>
      </w:pPr>
      <w:r w:rsidRPr="003F7918">
        <w:t>Examples:</w:t>
      </w:r>
    </w:p>
    <w:p w:rsidR="00C258BF" w:rsidRPr="003F7918" w:rsidRDefault="00741C89" w:rsidP="003F7918">
      <w:pPr>
        <w:pStyle w:val="FinalReportNormal"/>
        <w:numPr>
          <w:ilvl w:val="2"/>
          <w:numId w:val="25"/>
        </w:numPr>
      </w:pPr>
      <w:r w:rsidRPr="003F7918">
        <w:t>creation_date:2016-01-01</w:t>
      </w:r>
    </w:p>
    <w:p w:rsidR="00C258BF" w:rsidRPr="003F7918" w:rsidRDefault="00741C89" w:rsidP="003F7918">
      <w:pPr>
        <w:pStyle w:val="FinalReportNormal"/>
        <w:numPr>
          <w:ilvl w:val="2"/>
          <w:numId w:val="25"/>
        </w:numPr>
      </w:pPr>
      <w:r w:rsidRPr="003F7918">
        <w:t>last_modified_date:“2016-02-05 12:34:56”</w:t>
      </w:r>
    </w:p>
    <w:p w:rsidR="00C258BF" w:rsidRPr="003F7918" w:rsidRDefault="00741C89" w:rsidP="003F7918">
      <w:pPr>
        <w:pStyle w:val="FinalReportNormal"/>
        <w:numPr>
          <w:ilvl w:val="0"/>
          <w:numId w:val="25"/>
        </w:numPr>
      </w:pPr>
      <w:r w:rsidRPr="003F7918">
        <w:t>An accepted operator followed by a date (and time, optionally)</w:t>
      </w:r>
    </w:p>
    <w:p w:rsidR="00C258BF" w:rsidRPr="003F7918" w:rsidRDefault="00741C89" w:rsidP="003F7918">
      <w:pPr>
        <w:pStyle w:val="FinalReportNormal"/>
        <w:numPr>
          <w:ilvl w:val="1"/>
          <w:numId w:val="25"/>
        </w:numPr>
      </w:pPr>
      <w:r w:rsidRPr="003F7918">
        <w:t>Accepted operators</w:t>
      </w:r>
      <w:r w:rsidR="003F7918">
        <w:t>: ‘</w:t>
      </w:r>
      <w:r w:rsidRPr="003F7918">
        <w:t>=</w:t>
      </w:r>
      <w:r w:rsidR="003F7918">
        <w:t>’,</w:t>
      </w:r>
      <w:r w:rsidRPr="003F7918">
        <w:t xml:space="preserve"> (same net effect as no operator</w:t>
      </w:r>
      <w:r w:rsidR="003F7918">
        <w:t>,</w:t>
      </w:r>
      <w:r w:rsidRPr="003F7918">
        <w:t>)</w:t>
      </w:r>
      <w:r w:rsidR="003F7918">
        <w:t xml:space="preserve"> ‘</w:t>
      </w:r>
      <w:proofErr w:type="gramStart"/>
      <w:r w:rsidRPr="003F7918">
        <w:t>!=</w:t>
      </w:r>
      <w:proofErr w:type="gramEnd"/>
      <w:r w:rsidR="003F7918">
        <w:t>’, ‘</w:t>
      </w:r>
      <w:r w:rsidRPr="003F7918">
        <w:t>&lt;</w:t>
      </w:r>
      <w:r w:rsidR="003F7918">
        <w:t>’, ‘</w:t>
      </w:r>
      <w:r w:rsidRPr="003F7918">
        <w:t>&gt;=</w:t>
      </w:r>
      <w:r w:rsidR="003F7918">
        <w:t>’, ‘</w:t>
      </w:r>
      <w:r w:rsidRPr="003F7918">
        <w:t>&gt;</w:t>
      </w:r>
      <w:r w:rsidR="003F7918">
        <w:t>’, ‘</w:t>
      </w:r>
      <w:r w:rsidRPr="003F7918">
        <w:t>&lt;=</w:t>
      </w:r>
      <w:r w:rsidR="003F7918">
        <w:t>’</w:t>
      </w:r>
    </w:p>
    <w:p w:rsidR="00C258BF" w:rsidRPr="003F7918" w:rsidRDefault="003F7918" w:rsidP="003F7918">
      <w:pPr>
        <w:pStyle w:val="FinalReportNormal"/>
        <w:numPr>
          <w:ilvl w:val="1"/>
          <w:numId w:val="25"/>
        </w:numPr>
      </w:pPr>
      <w:r>
        <w:t>Example</w:t>
      </w:r>
      <w:r w:rsidR="00741C89" w:rsidRPr="003F7918">
        <w:t>:</w:t>
      </w:r>
    </w:p>
    <w:p w:rsidR="00C258BF" w:rsidRPr="003F7918" w:rsidRDefault="00741C89" w:rsidP="003F7918">
      <w:pPr>
        <w:pStyle w:val="FinalReportNormal"/>
        <w:numPr>
          <w:ilvl w:val="2"/>
          <w:numId w:val="25"/>
        </w:numPr>
      </w:pPr>
      <w:proofErr w:type="spellStart"/>
      <w:r w:rsidRPr="003F7918">
        <w:t>last_access_date</w:t>
      </w:r>
      <w:proofErr w:type="spellEnd"/>
      <w:r w:rsidRPr="003F7918">
        <w:t>:&lt;=2014-07-23</w:t>
      </w:r>
    </w:p>
    <w:p w:rsidR="00C258BF" w:rsidRPr="003F7918" w:rsidRDefault="00741C89" w:rsidP="003F7918">
      <w:pPr>
        <w:pStyle w:val="FinalReportNormal"/>
        <w:numPr>
          <w:ilvl w:val="0"/>
          <w:numId w:val="25"/>
        </w:numPr>
      </w:pPr>
      <w:r w:rsidRPr="003F7918">
        <w:t>A date (and time, optionally) followed by the range operator</w:t>
      </w:r>
      <w:r w:rsidR="003F7918">
        <w:t xml:space="preserve"> ‘..’</w:t>
      </w:r>
      <w:r w:rsidRPr="003F7918">
        <w:t xml:space="preserve"> followed by another date (and time, optionally)</w:t>
      </w:r>
    </w:p>
    <w:p w:rsidR="00C258BF" w:rsidRPr="003F7918" w:rsidRDefault="003F7918" w:rsidP="003F7918">
      <w:pPr>
        <w:pStyle w:val="FinalReportNormal"/>
        <w:numPr>
          <w:ilvl w:val="1"/>
          <w:numId w:val="25"/>
        </w:numPr>
      </w:pPr>
      <w:r>
        <w:t>Example</w:t>
      </w:r>
      <w:r w:rsidR="00741C89" w:rsidRPr="003F7918">
        <w:t>:</w:t>
      </w:r>
    </w:p>
    <w:p w:rsidR="00C258BF" w:rsidRDefault="00741C89" w:rsidP="00490B28">
      <w:pPr>
        <w:pStyle w:val="FinalReportNormal"/>
        <w:numPr>
          <w:ilvl w:val="2"/>
          <w:numId w:val="25"/>
        </w:numPr>
      </w:pPr>
      <w:r w:rsidRPr="003F7918">
        <w:t>last_edit_date:2000-01-01..2016-01-01</w:t>
      </w:r>
    </w:p>
    <w:p w:rsidR="00C258BF" w:rsidRDefault="00741C89" w:rsidP="00490B28">
      <w:pPr>
        <w:pStyle w:val="Heading6"/>
      </w:pPr>
      <w:bookmarkStart w:id="107" w:name="h.vnnv5wxc85qv" w:colFirst="0" w:colLast="0"/>
      <w:bookmarkStart w:id="108" w:name="h.lt59ai1ij0wb" w:colFirst="0" w:colLast="0"/>
      <w:bookmarkStart w:id="109" w:name="h.572cba7dtdcr" w:colFirst="0" w:colLast="0"/>
      <w:bookmarkEnd w:id="107"/>
      <w:bookmarkEnd w:id="108"/>
      <w:bookmarkEnd w:id="109"/>
      <w:r>
        <w:t>Integer Condition</w:t>
      </w:r>
      <w:r w:rsidR="00A80BB7">
        <w:t>s</w:t>
      </w:r>
    </w:p>
    <w:p w:rsidR="00C258BF" w:rsidRDefault="00741C89" w:rsidP="003F7918">
      <w:pPr>
        <w:pStyle w:val="FinalReportNormal"/>
      </w:pPr>
      <w:r>
        <w:t>The argument of a valid integer condition is one of the following;</w:t>
      </w:r>
    </w:p>
    <w:p w:rsidR="00C258BF" w:rsidRDefault="00741C89" w:rsidP="003F7918">
      <w:pPr>
        <w:pStyle w:val="FinalReportNormal"/>
        <w:numPr>
          <w:ilvl w:val="0"/>
          <w:numId w:val="26"/>
        </w:numPr>
      </w:pPr>
      <w:r>
        <w:t>A number (same as operator being ‘=’)</w:t>
      </w:r>
    </w:p>
    <w:p w:rsidR="00C258BF" w:rsidRDefault="00741C89" w:rsidP="003F7918">
      <w:pPr>
        <w:pStyle w:val="FinalReportNormal"/>
        <w:numPr>
          <w:ilvl w:val="1"/>
          <w:numId w:val="26"/>
        </w:numPr>
      </w:pPr>
      <w:r>
        <w:t>Examples:</w:t>
      </w:r>
    </w:p>
    <w:p w:rsidR="00C258BF" w:rsidRDefault="00741C89" w:rsidP="003F7918">
      <w:pPr>
        <w:pStyle w:val="FinalReportNormal"/>
        <w:numPr>
          <w:ilvl w:val="2"/>
          <w:numId w:val="26"/>
        </w:numPr>
      </w:pPr>
      <w:r>
        <w:t>question_id:100</w:t>
      </w:r>
    </w:p>
    <w:p w:rsidR="00C258BF" w:rsidRDefault="00741C89" w:rsidP="003F7918">
      <w:pPr>
        <w:pStyle w:val="FinalReportNormal"/>
        <w:numPr>
          <w:ilvl w:val="2"/>
          <w:numId w:val="26"/>
        </w:numPr>
      </w:pPr>
      <w:proofErr w:type="spellStart"/>
      <w:r>
        <w:t>view_count</w:t>
      </w:r>
      <w:proofErr w:type="spellEnd"/>
      <w:r>
        <w:t>:“ 125 ”</w:t>
      </w:r>
    </w:p>
    <w:p w:rsidR="00C258BF" w:rsidRDefault="00741C89" w:rsidP="003F7918">
      <w:pPr>
        <w:pStyle w:val="FinalReportNormal"/>
        <w:numPr>
          <w:ilvl w:val="0"/>
          <w:numId w:val="26"/>
        </w:numPr>
      </w:pPr>
      <w:r>
        <w:t>An accepted operator followed by an integer</w:t>
      </w:r>
    </w:p>
    <w:p w:rsidR="00C258BF" w:rsidRPr="003F7918" w:rsidRDefault="00741C89" w:rsidP="003F7918">
      <w:pPr>
        <w:pStyle w:val="FinalReportNormal"/>
        <w:numPr>
          <w:ilvl w:val="1"/>
          <w:numId w:val="26"/>
        </w:numPr>
      </w:pPr>
      <w:r>
        <w:t>Accepted operators</w:t>
      </w:r>
      <w:r w:rsidR="003F7918">
        <w:t>: ‘</w:t>
      </w:r>
      <w:r w:rsidRPr="003F7918">
        <w:t>=</w:t>
      </w:r>
      <w:r w:rsidR="003F7918" w:rsidRPr="003F7918">
        <w:t xml:space="preserve">’ </w:t>
      </w:r>
      <w:r w:rsidRPr="003F7918">
        <w:t>(same net effect as no operator)</w:t>
      </w:r>
      <w:r w:rsidR="003F7918" w:rsidRPr="003F7918">
        <w:t>, ‘</w:t>
      </w:r>
      <w:proofErr w:type="gramStart"/>
      <w:r w:rsidRPr="003F7918">
        <w:t>!=</w:t>
      </w:r>
      <w:proofErr w:type="gramEnd"/>
      <w:r w:rsidR="003F7918" w:rsidRPr="003F7918">
        <w:t>’, ‘</w:t>
      </w:r>
      <w:r w:rsidRPr="003F7918">
        <w:t>&lt;</w:t>
      </w:r>
      <w:r w:rsidR="003F7918" w:rsidRPr="003F7918">
        <w:t>’, ‘</w:t>
      </w:r>
      <w:r w:rsidRPr="003F7918">
        <w:t>&gt;=</w:t>
      </w:r>
      <w:r w:rsidR="003F7918" w:rsidRPr="003F7918">
        <w:t>’, ‘</w:t>
      </w:r>
      <w:r w:rsidRPr="003F7918">
        <w:t>&gt;</w:t>
      </w:r>
      <w:r w:rsidR="003F7918" w:rsidRPr="003F7918">
        <w:t>’, ‘</w:t>
      </w:r>
      <w:r w:rsidRPr="003F7918">
        <w:t>&lt;=</w:t>
      </w:r>
      <w:r w:rsidR="003F7918" w:rsidRPr="003F7918">
        <w:t>’</w:t>
      </w:r>
    </w:p>
    <w:p w:rsidR="00C258BF" w:rsidRDefault="00741C89" w:rsidP="003F7918">
      <w:pPr>
        <w:pStyle w:val="FinalReportNormal"/>
        <w:numPr>
          <w:ilvl w:val="1"/>
          <w:numId w:val="26"/>
        </w:numPr>
      </w:pPr>
      <w:r>
        <w:t>Examples:</w:t>
      </w:r>
    </w:p>
    <w:p w:rsidR="00C258BF" w:rsidRDefault="00741C89" w:rsidP="003F7918">
      <w:pPr>
        <w:pStyle w:val="FinalReportNormal"/>
        <w:numPr>
          <w:ilvl w:val="2"/>
          <w:numId w:val="26"/>
        </w:numPr>
      </w:pPr>
      <w:proofErr w:type="spellStart"/>
      <w:r>
        <w:t>answer_id</w:t>
      </w:r>
      <w:proofErr w:type="spellEnd"/>
      <w:r>
        <w:t>:&gt;9000</w:t>
      </w:r>
    </w:p>
    <w:p w:rsidR="00C258BF" w:rsidRDefault="00741C89" w:rsidP="003F7918">
      <w:pPr>
        <w:pStyle w:val="FinalReportNormal"/>
        <w:numPr>
          <w:ilvl w:val="2"/>
          <w:numId w:val="26"/>
        </w:numPr>
      </w:pPr>
      <w:proofErr w:type="spellStart"/>
      <w:r>
        <w:t>user_id</w:t>
      </w:r>
      <w:proofErr w:type="spellEnd"/>
      <w:r>
        <w:t>:“ != 42 ”</w:t>
      </w:r>
    </w:p>
    <w:p w:rsidR="00C258BF" w:rsidRDefault="00741C89" w:rsidP="003F7918">
      <w:pPr>
        <w:pStyle w:val="FinalReportNormal"/>
        <w:numPr>
          <w:ilvl w:val="0"/>
          <w:numId w:val="26"/>
        </w:numPr>
      </w:pPr>
      <w:r>
        <w:t>An integer followed</w:t>
      </w:r>
      <w:r w:rsidR="003F7918">
        <w:t xml:space="preserve"> by the range operator ‘</w:t>
      </w:r>
      <w:proofErr w:type="gramStart"/>
      <w:r w:rsidR="003F7918">
        <w:t>..’</w:t>
      </w:r>
      <w:proofErr w:type="gramEnd"/>
      <w:r w:rsidR="003F7918">
        <w:t xml:space="preserve"> </w:t>
      </w:r>
      <w:r>
        <w:t xml:space="preserve"> followed by another integer</w:t>
      </w:r>
    </w:p>
    <w:p w:rsidR="00C258BF" w:rsidRDefault="003F7918" w:rsidP="003F7918">
      <w:pPr>
        <w:pStyle w:val="FinalReportNormal"/>
        <w:numPr>
          <w:ilvl w:val="1"/>
          <w:numId w:val="26"/>
        </w:numPr>
      </w:pPr>
      <w:r>
        <w:t>Example</w:t>
      </w:r>
      <w:r w:rsidR="00741C89">
        <w:t>:</w:t>
      </w:r>
    </w:p>
    <w:p w:rsidR="00C258BF" w:rsidRDefault="00741C89" w:rsidP="003F7918">
      <w:pPr>
        <w:pStyle w:val="FinalReportNormal"/>
        <w:numPr>
          <w:ilvl w:val="2"/>
          <w:numId w:val="26"/>
        </w:numPr>
      </w:pPr>
      <w:proofErr w:type="spellStart"/>
      <w:r>
        <w:t>accept_rate</w:t>
      </w:r>
      <w:proofErr w:type="spellEnd"/>
      <w:r>
        <w:t>:</w:t>
      </w:r>
      <w:proofErr w:type="gramStart"/>
      <w:r>
        <w:t>“ 40</w:t>
      </w:r>
      <w:proofErr w:type="gramEnd"/>
      <w:r>
        <w:t xml:space="preserve"> .. 400 ”</w:t>
      </w:r>
    </w:p>
    <w:p w:rsidR="00C258BF" w:rsidRDefault="00C258BF"/>
    <w:p w:rsidR="002C2460" w:rsidRDefault="002C2460">
      <w:pPr>
        <w:rPr>
          <w:i/>
          <w:color w:val="666666"/>
        </w:rPr>
      </w:pPr>
      <w:bookmarkStart w:id="110" w:name="h.yeysk69ekgzy" w:colFirst="0" w:colLast="0"/>
      <w:bookmarkEnd w:id="110"/>
      <w:r>
        <w:br w:type="page"/>
      </w:r>
    </w:p>
    <w:p w:rsidR="00C258BF" w:rsidRDefault="00741C89">
      <w:pPr>
        <w:pStyle w:val="Heading6"/>
        <w:contextualSpacing w:val="0"/>
      </w:pPr>
      <w:r>
        <w:lastRenderedPageBreak/>
        <w:t>String Condition</w:t>
      </w:r>
      <w:r w:rsidR="00A80BB7">
        <w:t>s</w:t>
      </w:r>
    </w:p>
    <w:p w:rsidR="00C258BF" w:rsidRDefault="00741C89" w:rsidP="003F7918">
      <w:pPr>
        <w:pStyle w:val="FinalReportNormal"/>
      </w:pPr>
      <w:r>
        <w:t>The argument of a valid string condition is a non-empty string that does not contain a double quote.  Only objects which contain the specified argument in the specified string variable will fulfill this condition.  Some examples:</w:t>
      </w:r>
    </w:p>
    <w:p w:rsidR="003F7918" w:rsidRDefault="00741C89" w:rsidP="003F7918">
      <w:pPr>
        <w:pStyle w:val="FinalReportNormal"/>
        <w:numPr>
          <w:ilvl w:val="0"/>
          <w:numId w:val="28"/>
        </w:numPr>
      </w:pPr>
      <w:proofErr w:type="spellStart"/>
      <w:r>
        <w:t>title:search_term_to_look_for</w:t>
      </w:r>
      <w:proofErr w:type="spellEnd"/>
    </w:p>
    <w:p w:rsidR="00C258BF" w:rsidRDefault="00741C89" w:rsidP="003F7918">
      <w:pPr>
        <w:pStyle w:val="FinalReportNormal"/>
        <w:numPr>
          <w:ilvl w:val="0"/>
          <w:numId w:val="28"/>
        </w:numPr>
      </w:pPr>
      <w:r>
        <w:t>body:“ search phrase to look for ”</w:t>
      </w:r>
      <w:bookmarkStart w:id="111" w:name="h.qtiinuvk3dio" w:colFirst="0" w:colLast="0"/>
      <w:bookmarkStart w:id="112" w:name="h.ts4vkjrdfbjq" w:colFirst="0" w:colLast="0"/>
      <w:bookmarkEnd w:id="111"/>
      <w:bookmarkEnd w:id="112"/>
    </w:p>
    <w:p w:rsidR="00C258BF" w:rsidRDefault="00A80BB7">
      <w:pPr>
        <w:pStyle w:val="Heading5"/>
        <w:contextualSpacing w:val="0"/>
      </w:pPr>
      <w:bookmarkStart w:id="113" w:name="h.hjytelxy2j6s" w:colFirst="0" w:colLast="0"/>
      <w:bookmarkEnd w:id="113"/>
      <w:r>
        <w:t>What do we mean by ‘search term’?</w:t>
      </w:r>
    </w:p>
    <w:p w:rsidR="00C258BF" w:rsidRDefault="00741C89" w:rsidP="003F7918">
      <w:pPr>
        <w:pStyle w:val="FinalReportNormal"/>
      </w:pPr>
      <w:r>
        <w:t>A search term is any string in the ‘conditions’ parameter that is not part of a condition, does not consist entirely of whitespace, and does not contain a double quote (“) within it.  For an object to be returned from an API call, all search terms must occur at least once in any of the string variables specified in the ‘in’ parameter (defaults to all string variables the object has if the ‘in’ parameter is not specified)  Any search term can contain whitespace if contained within double-quotes.</w:t>
      </w:r>
    </w:p>
    <w:p w:rsidR="00C258BF" w:rsidRDefault="00C258BF"/>
    <w:p w:rsidR="00C258BF" w:rsidRDefault="00741C89" w:rsidP="003F7918">
      <w:pPr>
        <w:pStyle w:val="FinalReportNormal"/>
      </w:pPr>
      <w:r>
        <w:t>Any search term can be negated by prefixing the string with NOT and a white space; for an object to be returned from an API call, no negated search term can occur even once in any of the string variables specified in the ‘in’ parameter (defaults to all string variables the object has if the ‘in’ parameter is not specified)</w:t>
      </w:r>
    </w:p>
    <w:p w:rsidR="00C258BF" w:rsidRDefault="00A80BB7">
      <w:pPr>
        <w:pStyle w:val="Heading4"/>
        <w:contextualSpacing w:val="0"/>
      </w:pPr>
      <w:bookmarkStart w:id="114" w:name="h.hhki4c4kxprl" w:colFirst="0" w:colLast="0"/>
      <w:bookmarkEnd w:id="114"/>
      <w:r>
        <w:t>The ‘</w:t>
      </w:r>
      <w:r w:rsidR="00741C89">
        <w:t>in</w:t>
      </w:r>
      <w:r>
        <w:t>’ parameter</w:t>
      </w:r>
    </w:p>
    <w:p w:rsidR="00C258BF" w:rsidRDefault="00741C89" w:rsidP="003F7918">
      <w:pPr>
        <w:pStyle w:val="FinalReportNormal"/>
      </w:pPr>
      <w:r>
        <w:t>This parameter contains a comma-delimited list of string variables that specify which string variables get searched in by the search terms.  Defaults to all string variables that the object has if the ‘in’ parameter is unspecified.</w:t>
      </w:r>
    </w:p>
    <w:p w:rsidR="00C258BF" w:rsidRDefault="00A80BB7">
      <w:pPr>
        <w:pStyle w:val="Heading4"/>
        <w:contextualSpacing w:val="0"/>
      </w:pPr>
      <w:bookmarkStart w:id="115" w:name="h.czlac4v28fbk" w:colFirst="0" w:colLast="0"/>
      <w:bookmarkEnd w:id="115"/>
      <w:r>
        <w:t>The ‘</w:t>
      </w:r>
      <w:r w:rsidR="00741C89">
        <w:t>page</w:t>
      </w:r>
      <w:r>
        <w:t>’ parameter</w:t>
      </w:r>
    </w:p>
    <w:p w:rsidR="00C258BF" w:rsidRDefault="00741C89" w:rsidP="003F7918">
      <w:pPr>
        <w:pStyle w:val="FinalReportNormal"/>
      </w:pPr>
      <w:r>
        <w:t>This parameter takes a positive integer representing the page of results the user rece</w:t>
      </w:r>
      <w:r w:rsidR="003F7918">
        <w:t>ives.  The default page is 1. (T</w:t>
      </w:r>
      <w:r w:rsidR="00490B28">
        <w:t>he first page of results)</w:t>
      </w:r>
    </w:p>
    <w:p w:rsidR="00C258BF" w:rsidRDefault="00A80BB7">
      <w:pPr>
        <w:pStyle w:val="Heading4"/>
        <w:contextualSpacing w:val="0"/>
      </w:pPr>
      <w:bookmarkStart w:id="116" w:name="h.cji1kfwko82s" w:colFirst="0" w:colLast="0"/>
      <w:bookmarkEnd w:id="116"/>
      <w:r>
        <w:t>The ‘</w:t>
      </w:r>
      <w:proofErr w:type="spellStart"/>
      <w:r w:rsidR="00741C89">
        <w:t>pagesize</w:t>
      </w:r>
      <w:proofErr w:type="spellEnd"/>
      <w:r>
        <w:t>’ parameter</w:t>
      </w:r>
    </w:p>
    <w:p w:rsidR="00C258BF" w:rsidRDefault="00741C89" w:rsidP="003F7918">
      <w:pPr>
        <w:pStyle w:val="FinalReportNormal"/>
      </w:pPr>
      <w:r>
        <w:t>This parameter takes an integer from 1 to 100 (inclusive) representing the number of objects returned per page.  Defaults to 30.</w:t>
      </w:r>
    </w:p>
    <w:p w:rsidR="002C2460" w:rsidRDefault="002C2460">
      <w:pPr>
        <w:rPr>
          <w:color w:val="666666"/>
          <w:sz w:val="24"/>
          <w:szCs w:val="24"/>
        </w:rPr>
      </w:pPr>
      <w:bookmarkStart w:id="117" w:name="h.93gpn6z7qbt7" w:colFirst="0" w:colLast="0"/>
      <w:bookmarkEnd w:id="117"/>
      <w:r>
        <w:br w:type="page"/>
      </w:r>
    </w:p>
    <w:p w:rsidR="00C258BF" w:rsidRDefault="00A80BB7">
      <w:pPr>
        <w:pStyle w:val="Heading4"/>
        <w:contextualSpacing w:val="0"/>
      </w:pPr>
      <w:r>
        <w:lastRenderedPageBreak/>
        <w:t>The ‘</w:t>
      </w:r>
      <w:r w:rsidR="00741C89">
        <w:t>sort</w:t>
      </w:r>
      <w:r>
        <w:t>’ parameter</w:t>
      </w:r>
    </w:p>
    <w:p w:rsidR="00C1391D" w:rsidRPr="00CA79AB" w:rsidRDefault="00741C89" w:rsidP="00CA79AB">
      <w:pPr>
        <w:pStyle w:val="FinalReportNormal"/>
      </w:pPr>
      <w:r>
        <w:t xml:space="preserve">This parameter takes a comma-delimited list of sorting arguments, read left to right, that determines how the </w:t>
      </w:r>
      <w:r w:rsidRPr="00490B28">
        <w:t>results</w:t>
      </w:r>
      <w:r>
        <w:t xml:space="preserve"> will be sorted.  Each sorting argument contains a variable name, optionally followed by a colon and either ASC or DESC, which changes the order of the sort.  For example, the ‘sort’ parameter “reputation, </w:t>
      </w:r>
      <w:proofErr w:type="spellStart"/>
      <w:r>
        <w:t>display_name</w:t>
      </w:r>
      <w:proofErr w:type="spellEnd"/>
      <w:r>
        <w:t xml:space="preserve"> ASC” means “Sort the results by the reputation value in descending order, and sub</w:t>
      </w:r>
      <w:r w:rsidR="00490B28">
        <w:t>-</w:t>
      </w:r>
      <w:r>
        <w:t xml:space="preserve">sort by the </w:t>
      </w:r>
      <w:proofErr w:type="spellStart"/>
      <w:r>
        <w:t>display_name</w:t>
      </w:r>
      <w:proofErr w:type="spellEnd"/>
      <w:r>
        <w:t xml:space="preserve"> value in ascending order.” (Default order of sort is DESC)</w:t>
      </w:r>
      <w:bookmarkStart w:id="118" w:name="h.vrfz7hwxxkjc" w:colFirst="0" w:colLast="0"/>
      <w:bookmarkStart w:id="119" w:name="h.c71ltbyg2i0w" w:colFirst="0" w:colLast="0"/>
      <w:bookmarkStart w:id="120" w:name="h.u49858utzmuq" w:colFirst="0" w:colLast="0"/>
      <w:bookmarkEnd w:id="118"/>
      <w:bookmarkEnd w:id="119"/>
      <w:bookmarkEnd w:id="120"/>
    </w:p>
    <w:p w:rsidR="00C258BF" w:rsidRDefault="00741C89" w:rsidP="00C1391D">
      <w:pPr>
        <w:pStyle w:val="Heading3"/>
      </w:pPr>
      <w:bookmarkStart w:id="121" w:name="_Toc449643243"/>
      <w:r>
        <w:t>Callable Data Types</w:t>
      </w:r>
      <w:bookmarkEnd w:id="121"/>
    </w:p>
    <w:p w:rsidR="00C258BF" w:rsidRDefault="00741C89">
      <w:pPr>
        <w:pStyle w:val="Heading4"/>
        <w:contextualSpacing w:val="0"/>
      </w:pPr>
      <w:bookmarkStart w:id="122" w:name="h.mrggp1zcbgsy" w:colFirst="0" w:colLast="0"/>
      <w:bookmarkEnd w:id="122"/>
      <w:r>
        <w:t>Answer</w:t>
      </w:r>
    </w:p>
    <w:p w:rsidR="00C258BF" w:rsidRDefault="00741C89" w:rsidP="00490B28">
      <w:pPr>
        <w:pStyle w:val="FinalReportNormal"/>
        <w:numPr>
          <w:ilvl w:val="0"/>
          <w:numId w:val="29"/>
        </w:numPr>
      </w:pPr>
      <w:r>
        <w:t>API Call URL</w:t>
      </w:r>
    </w:p>
    <w:p w:rsidR="00C258BF" w:rsidRDefault="0086187B" w:rsidP="00490B28">
      <w:pPr>
        <w:pStyle w:val="FinalReportNormal"/>
        <w:numPr>
          <w:ilvl w:val="1"/>
          <w:numId w:val="29"/>
        </w:numPr>
      </w:pPr>
      <w:hyperlink r:id="rId16">
        <w:r w:rsidR="00741C89">
          <w:rPr>
            <w:color w:val="1155CC"/>
            <w:u w:val="single"/>
          </w:rPr>
          <w:t>http://may1639-2.ece.iastate.edu/q2a/api.php/answers</w:t>
        </w:r>
      </w:hyperlink>
    </w:p>
    <w:p w:rsidR="00C258BF" w:rsidRDefault="00741C89" w:rsidP="00490B28">
      <w:pPr>
        <w:pStyle w:val="FinalReportNormal"/>
        <w:numPr>
          <w:ilvl w:val="0"/>
          <w:numId w:val="29"/>
        </w:numPr>
      </w:pPr>
      <w:r>
        <w:t>Primary Key</w:t>
      </w:r>
    </w:p>
    <w:p w:rsidR="00C258BF" w:rsidRDefault="00741C89" w:rsidP="00490B28">
      <w:pPr>
        <w:pStyle w:val="FinalReportNormal"/>
        <w:numPr>
          <w:ilvl w:val="1"/>
          <w:numId w:val="29"/>
        </w:numPr>
      </w:pPr>
      <w:proofErr w:type="spellStart"/>
      <w:r>
        <w:t>answer_id</w:t>
      </w:r>
      <w:proofErr w:type="spellEnd"/>
      <w:r>
        <w:t xml:space="preserve"> (Integer)</w:t>
      </w:r>
    </w:p>
    <w:p w:rsidR="00C258BF" w:rsidRDefault="00741C89" w:rsidP="00490B28">
      <w:pPr>
        <w:pStyle w:val="FinalReportNormal"/>
        <w:numPr>
          <w:ilvl w:val="0"/>
          <w:numId w:val="29"/>
        </w:numPr>
      </w:pPr>
      <w:r>
        <w:t>Foreign Key(s)</w:t>
      </w:r>
    </w:p>
    <w:p w:rsidR="00C258BF" w:rsidRDefault="00741C89" w:rsidP="00490B28">
      <w:pPr>
        <w:pStyle w:val="FinalReportNormal"/>
        <w:numPr>
          <w:ilvl w:val="1"/>
          <w:numId w:val="29"/>
        </w:numPr>
      </w:pPr>
      <w:r>
        <w:t>owner  REFERENCES  User  (</w:t>
      </w:r>
      <w:proofErr w:type="spellStart"/>
      <w:r>
        <w:t>user_id</w:t>
      </w:r>
      <w:proofErr w:type="spellEnd"/>
      <w:r>
        <w:t>)</w:t>
      </w:r>
    </w:p>
    <w:p w:rsidR="00C258BF" w:rsidRDefault="00741C89" w:rsidP="00490B28">
      <w:pPr>
        <w:pStyle w:val="FinalReportNormal"/>
        <w:numPr>
          <w:ilvl w:val="1"/>
          <w:numId w:val="29"/>
        </w:numPr>
      </w:pPr>
      <w:proofErr w:type="spellStart"/>
      <w:r>
        <w:t>question_id</w:t>
      </w:r>
      <w:proofErr w:type="spellEnd"/>
      <w:r>
        <w:t xml:space="preserve">  REFERENCES  Question  (</w:t>
      </w:r>
      <w:proofErr w:type="spellStart"/>
      <w:r>
        <w:t>question_id</w:t>
      </w:r>
      <w:proofErr w:type="spellEnd"/>
      <w:r>
        <w:t>)</w:t>
      </w:r>
    </w:p>
    <w:p w:rsidR="00C258BF" w:rsidRDefault="00741C89" w:rsidP="00490B28">
      <w:pPr>
        <w:pStyle w:val="FinalReportNormal"/>
        <w:numPr>
          <w:ilvl w:val="0"/>
          <w:numId w:val="29"/>
        </w:numPr>
      </w:pPr>
      <w:r>
        <w:t>Boolean Variables  (N/A)</w:t>
      </w:r>
    </w:p>
    <w:p w:rsidR="00C258BF" w:rsidRDefault="00741C89" w:rsidP="00490B28">
      <w:pPr>
        <w:pStyle w:val="FinalReportNormal"/>
        <w:numPr>
          <w:ilvl w:val="0"/>
          <w:numId w:val="29"/>
        </w:numPr>
      </w:pPr>
      <w:proofErr w:type="spellStart"/>
      <w:r>
        <w:t>Datetime</w:t>
      </w:r>
      <w:proofErr w:type="spellEnd"/>
      <w:r>
        <w:t xml:space="preserve"> Variables</w:t>
      </w:r>
    </w:p>
    <w:p w:rsidR="00C258BF" w:rsidRDefault="00741C89" w:rsidP="00490B28">
      <w:pPr>
        <w:pStyle w:val="FinalReportNormal"/>
        <w:numPr>
          <w:ilvl w:val="1"/>
          <w:numId w:val="29"/>
        </w:numPr>
      </w:pPr>
      <w:proofErr w:type="spellStart"/>
      <w:proofErr w:type="gramStart"/>
      <w:r>
        <w:t>creation_date</w:t>
      </w:r>
      <w:proofErr w:type="spellEnd"/>
      <w:proofErr w:type="gramEnd"/>
      <w:r>
        <w:tab/>
        <w:t>The date that the Answer was created.</w:t>
      </w:r>
    </w:p>
    <w:p w:rsidR="00C258BF" w:rsidRDefault="00741C89" w:rsidP="00490B28">
      <w:pPr>
        <w:pStyle w:val="FinalReportNormal"/>
        <w:numPr>
          <w:ilvl w:val="1"/>
          <w:numId w:val="29"/>
        </w:numPr>
      </w:pPr>
      <w:proofErr w:type="spellStart"/>
      <w:proofErr w:type="gramStart"/>
      <w:r>
        <w:t>last_activity_date</w:t>
      </w:r>
      <w:proofErr w:type="spellEnd"/>
      <w:proofErr w:type="gramEnd"/>
      <w:r>
        <w:tab/>
        <w:t>The last time the Answer was created or edited.</w:t>
      </w:r>
    </w:p>
    <w:p w:rsidR="00C258BF" w:rsidRDefault="00741C89" w:rsidP="00490B28">
      <w:pPr>
        <w:pStyle w:val="FinalReportNormal"/>
        <w:numPr>
          <w:ilvl w:val="1"/>
          <w:numId w:val="29"/>
        </w:numPr>
      </w:pPr>
      <w:proofErr w:type="spellStart"/>
      <w:proofErr w:type="gramStart"/>
      <w:r>
        <w:t>last_edit_date</w:t>
      </w:r>
      <w:proofErr w:type="spellEnd"/>
      <w:proofErr w:type="gramEnd"/>
      <w:r>
        <w:tab/>
        <w:t>The last time the Answer was edited.</w:t>
      </w:r>
    </w:p>
    <w:p w:rsidR="00C258BF" w:rsidRDefault="00741C89" w:rsidP="00490B28">
      <w:pPr>
        <w:pStyle w:val="FinalReportNormal"/>
        <w:numPr>
          <w:ilvl w:val="0"/>
          <w:numId w:val="29"/>
        </w:numPr>
      </w:pPr>
      <w:r>
        <w:t>Integer Variables</w:t>
      </w:r>
    </w:p>
    <w:p w:rsidR="00C258BF" w:rsidRDefault="00741C89" w:rsidP="00490B28">
      <w:pPr>
        <w:pStyle w:val="FinalReportNormal"/>
        <w:numPr>
          <w:ilvl w:val="1"/>
          <w:numId w:val="29"/>
        </w:numPr>
      </w:pPr>
      <w:proofErr w:type="spellStart"/>
      <w:proofErr w:type="gramStart"/>
      <w:r>
        <w:t>answer_id</w:t>
      </w:r>
      <w:proofErr w:type="spellEnd"/>
      <w:proofErr w:type="gramEnd"/>
      <w:r>
        <w:tab/>
      </w:r>
      <w:r>
        <w:tab/>
        <w:t>The unique identifier for this Answer.</w:t>
      </w:r>
    </w:p>
    <w:p w:rsidR="00C258BF" w:rsidRDefault="00741C89" w:rsidP="00490B28">
      <w:pPr>
        <w:pStyle w:val="FinalReportNormal"/>
        <w:numPr>
          <w:ilvl w:val="1"/>
          <w:numId w:val="29"/>
        </w:numPr>
      </w:pPr>
      <w:proofErr w:type="spellStart"/>
      <w:proofErr w:type="gramStart"/>
      <w:r>
        <w:t>down_vote_count</w:t>
      </w:r>
      <w:proofErr w:type="spellEnd"/>
      <w:proofErr w:type="gramEnd"/>
      <w:r>
        <w:tab/>
        <w:t xml:space="preserve">The number of </w:t>
      </w:r>
      <w:proofErr w:type="spellStart"/>
      <w:r>
        <w:t>downvotes</w:t>
      </w:r>
      <w:proofErr w:type="spellEnd"/>
      <w:r>
        <w:t xml:space="preserve"> this Answer has.</w:t>
      </w:r>
    </w:p>
    <w:p w:rsidR="00C258BF" w:rsidRDefault="00741C89" w:rsidP="00490B28">
      <w:pPr>
        <w:pStyle w:val="FinalReportNormal"/>
        <w:numPr>
          <w:ilvl w:val="1"/>
          <w:numId w:val="29"/>
        </w:numPr>
      </w:pPr>
      <w:proofErr w:type="gramStart"/>
      <w:r>
        <w:t>owner</w:t>
      </w:r>
      <w:proofErr w:type="gramEnd"/>
      <w:r>
        <w:tab/>
      </w:r>
      <w:r>
        <w:tab/>
      </w:r>
      <w:r>
        <w:tab/>
        <w:t xml:space="preserve">The </w:t>
      </w:r>
      <w:proofErr w:type="spellStart"/>
      <w:r>
        <w:t>user_id</w:t>
      </w:r>
      <w:proofErr w:type="spellEnd"/>
      <w:r>
        <w:t xml:space="preserve"> of the User that owns the Answer.</w:t>
      </w:r>
    </w:p>
    <w:p w:rsidR="00C258BF" w:rsidRDefault="00741C89" w:rsidP="00490B28">
      <w:pPr>
        <w:pStyle w:val="FinalReportNormal"/>
        <w:numPr>
          <w:ilvl w:val="1"/>
          <w:numId w:val="29"/>
        </w:numPr>
      </w:pPr>
      <w:proofErr w:type="spellStart"/>
      <w:proofErr w:type="gramStart"/>
      <w:r>
        <w:t>question_id</w:t>
      </w:r>
      <w:proofErr w:type="spellEnd"/>
      <w:proofErr w:type="gramEnd"/>
      <w:r>
        <w:tab/>
      </w:r>
      <w:r>
        <w:tab/>
        <w:t xml:space="preserve">The </w:t>
      </w:r>
      <w:proofErr w:type="spellStart"/>
      <w:r>
        <w:t>question_id</w:t>
      </w:r>
      <w:proofErr w:type="spellEnd"/>
      <w:r>
        <w:t xml:space="preserve"> of the Question that the Answer is for.</w:t>
      </w:r>
    </w:p>
    <w:p w:rsidR="00C258BF" w:rsidRDefault="00741C89" w:rsidP="00490B28">
      <w:pPr>
        <w:pStyle w:val="FinalReportNormal"/>
        <w:numPr>
          <w:ilvl w:val="1"/>
          <w:numId w:val="29"/>
        </w:numPr>
      </w:pPr>
      <w:proofErr w:type="gramStart"/>
      <w:r>
        <w:t>score</w:t>
      </w:r>
      <w:proofErr w:type="gramEnd"/>
      <w:r>
        <w:tab/>
      </w:r>
      <w:r>
        <w:tab/>
      </w:r>
      <w:r>
        <w:tab/>
        <w:t>The Answer’s score (</w:t>
      </w:r>
      <w:proofErr w:type="spellStart"/>
      <w:r>
        <w:t>up_vote_count</w:t>
      </w:r>
      <w:proofErr w:type="spellEnd"/>
      <w:r>
        <w:t xml:space="preserve"> - </w:t>
      </w:r>
      <w:proofErr w:type="spellStart"/>
      <w:r>
        <w:t>down_vote_count</w:t>
      </w:r>
      <w:proofErr w:type="spellEnd"/>
      <w:r>
        <w:t>).</w:t>
      </w:r>
    </w:p>
    <w:p w:rsidR="00C258BF" w:rsidRDefault="00741C89" w:rsidP="00490B28">
      <w:pPr>
        <w:pStyle w:val="FinalReportNormal"/>
        <w:numPr>
          <w:ilvl w:val="1"/>
          <w:numId w:val="29"/>
        </w:numPr>
      </w:pPr>
      <w:proofErr w:type="spellStart"/>
      <w:proofErr w:type="gramStart"/>
      <w:r>
        <w:t>up_vote_count</w:t>
      </w:r>
      <w:proofErr w:type="spellEnd"/>
      <w:proofErr w:type="gramEnd"/>
      <w:r>
        <w:tab/>
        <w:t xml:space="preserve">The number of </w:t>
      </w:r>
      <w:proofErr w:type="spellStart"/>
      <w:r>
        <w:t>upvotes</w:t>
      </w:r>
      <w:proofErr w:type="spellEnd"/>
      <w:r>
        <w:t xml:space="preserve"> this Answer has.</w:t>
      </w:r>
    </w:p>
    <w:p w:rsidR="00C258BF" w:rsidRDefault="00741C89" w:rsidP="00490B28">
      <w:pPr>
        <w:pStyle w:val="FinalReportNormal"/>
        <w:numPr>
          <w:ilvl w:val="0"/>
          <w:numId w:val="29"/>
        </w:numPr>
      </w:pPr>
      <w:r>
        <w:t>String Variables</w:t>
      </w:r>
    </w:p>
    <w:p w:rsidR="00C1391D" w:rsidRPr="00CA79AB" w:rsidRDefault="00741C89" w:rsidP="00CA79AB">
      <w:pPr>
        <w:pStyle w:val="FinalReportNormal"/>
        <w:numPr>
          <w:ilvl w:val="1"/>
          <w:numId w:val="29"/>
        </w:numPr>
      </w:pPr>
      <w:proofErr w:type="gramStart"/>
      <w:r>
        <w:t>body</w:t>
      </w:r>
      <w:proofErr w:type="gramEnd"/>
      <w:r>
        <w:tab/>
      </w:r>
      <w:r>
        <w:tab/>
      </w:r>
      <w:r>
        <w:tab/>
        <w:t>The main body of the Answer.</w:t>
      </w:r>
      <w:bookmarkStart w:id="123" w:name="h.2augsbhp5f5j" w:colFirst="0" w:colLast="0"/>
      <w:bookmarkStart w:id="124" w:name="h.iqu5knrfpgl7" w:colFirst="0" w:colLast="0"/>
      <w:bookmarkEnd w:id="123"/>
      <w:bookmarkEnd w:id="124"/>
    </w:p>
    <w:p w:rsidR="002C2460" w:rsidRDefault="002C2460">
      <w:pPr>
        <w:rPr>
          <w:color w:val="666666"/>
          <w:sz w:val="24"/>
          <w:szCs w:val="24"/>
        </w:rPr>
      </w:pPr>
      <w:r>
        <w:br w:type="page"/>
      </w:r>
    </w:p>
    <w:p w:rsidR="00C258BF" w:rsidRDefault="00741C89">
      <w:pPr>
        <w:pStyle w:val="Heading4"/>
        <w:contextualSpacing w:val="0"/>
      </w:pPr>
      <w:r>
        <w:lastRenderedPageBreak/>
        <w:t>Comment</w:t>
      </w:r>
    </w:p>
    <w:p w:rsidR="00C258BF" w:rsidRDefault="00741C89" w:rsidP="00490B28">
      <w:pPr>
        <w:pStyle w:val="FinalReportNormal"/>
        <w:numPr>
          <w:ilvl w:val="0"/>
          <w:numId w:val="30"/>
        </w:numPr>
      </w:pPr>
      <w:r>
        <w:t>API Call URL</w:t>
      </w:r>
    </w:p>
    <w:p w:rsidR="00C258BF" w:rsidRDefault="0086187B" w:rsidP="00490B28">
      <w:pPr>
        <w:pStyle w:val="FinalReportNormal"/>
        <w:numPr>
          <w:ilvl w:val="1"/>
          <w:numId w:val="30"/>
        </w:numPr>
      </w:pPr>
      <w:hyperlink r:id="rId17">
        <w:r w:rsidR="00741C89">
          <w:rPr>
            <w:color w:val="1155CC"/>
            <w:u w:val="single"/>
          </w:rPr>
          <w:t>http://may1639-2.ece.iastate.edu/q2a/api.php/comments</w:t>
        </w:r>
      </w:hyperlink>
    </w:p>
    <w:p w:rsidR="00C258BF" w:rsidRDefault="00741C89" w:rsidP="00490B28">
      <w:pPr>
        <w:pStyle w:val="FinalReportNormal"/>
        <w:numPr>
          <w:ilvl w:val="0"/>
          <w:numId w:val="30"/>
        </w:numPr>
      </w:pPr>
      <w:r>
        <w:t>Primary Key</w:t>
      </w:r>
    </w:p>
    <w:p w:rsidR="00C258BF" w:rsidRDefault="00741C89" w:rsidP="00490B28">
      <w:pPr>
        <w:pStyle w:val="FinalReportNormal"/>
        <w:numPr>
          <w:ilvl w:val="1"/>
          <w:numId w:val="30"/>
        </w:numPr>
      </w:pPr>
      <w:proofErr w:type="spellStart"/>
      <w:r>
        <w:t>comment_id</w:t>
      </w:r>
      <w:proofErr w:type="spellEnd"/>
      <w:r>
        <w:t xml:space="preserve"> (Integer)</w:t>
      </w:r>
    </w:p>
    <w:p w:rsidR="00C258BF" w:rsidRDefault="00741C89" w:rsidP="00490B28">
      <w:pPr>
        <w:pStyle w:val="FinalReportNormal"/>
        <w:numPr>
          <w:ilvl w:val="0"/>
          <w:numId w:val="30"/>
        </w:numPr>
      </w:pPr>
      <w:r>
        <w:t>Foreign Key(s)</w:t>
      </w:r>
    </w:p>
    <w:p w:rsidR="00C258BF" w:rsidRDefault="00741C89" w:rsidP="00490B28">
      <w:pPr>
        <w:pStyle w:val="FinalReportNormal"/>
        <w:numPr>
          <w:ilvl w:val="1"/>
          <w:numId w:val="30"/>
        </w:numPr>
      </w:pPr>
      <w:r>
        <w:t>owner  REFERENCES  User  (</w:t>
      </w:r>
      <w:proofErr w:type="spellStart"/>
      <w:r>
        <w:t>user_id</w:t>
      </w:r>
      <w:proofErr w:type="spellEnd"/>
      <w:r>
        <w:t>)</w:t>
      </w:r>
    </w:p>
    <w:p w:rsidR="00C258BF" w:rsidRDefault="00741C89" w:rsidP="00490B28">
      <w:pPr>
        <w:pStyle w:val="FinalReportNormal"/>
        <w:numPr>
          <w:ilvl w:val="1"/>
          <w:numId w:val="30"/>
        </w:numPr>
      </w:pPr>
      <w:proofErr w:type="spellStart"/>
      <w:r>
        <w:t>post_id</w:t>
      </w:r>
      <w:proofErr w:type="spellEnd"/>
      <w:r>
        <w:t xml:space="preserve">  REFERENCES  Post  (</w:t>
      </w:r>
      <w:proofErr w:type="spellStart"/>
      <w:r>
        <w:t>post_id</w:t>
      </w:r>
      <w:proofErr w:type="spellEnd"/>
      <w:r>
        <w:t>)</w:t>
      </w:r>
    </w:p>
    <w:p w:rsidR="00C258BF" w:rsidRDefault="00741C89" w:rsidP="00490B28">
      <w:pPr>
        <w:pStyle w:val="FinalReportNormal"/>
        <w:numPr>
          <w:ilvl w:val="0"/>
          <w:numId w:val="30"/>
        </w:numPr>
      </w:pPr>
      <w:r>
        <w:t>Boolean Variables</w:t>
      </w:r>
    </w:p>
    <w:p w:rsidR="00C258BF" w:rsidRDefault="00741C89" w:rsidP="00490B28">
      <w:pPr>
        <w:pStyle w:val="FinalReportNormal"/>
        <w:numPr>
          <w:ilvl w:val="1"/>
          <w:numId w:val="30"/>
        </w:numPr>
      </w:pPr>
      <w:proofErr w:type="gramStart"/>
      <w:r>
        <w:t>edited</w:t>
      </w:r>
      <w:proofErr w:type="gramEnd"/>
      <w:r>
        <w:tab/>
      </w:r>
      <w:r>
        <w:tab/>
      </w:r>
      <w:r>
        <w:tab/>
        <w:t>Whether or not the Comment has been edited before.</w:t>
      </w:r>
    </w:p>
    <w:p w:rsidR="00C258BF" w:rsidRDefault="00741C89" w:rsidP="00490B28">
      <w:pPr>
        <w:pStyle w:val="FinalReportNormal"/>
        <w:numPr>
          <w:ilvl w:val="0"/>
          <w:numId w:val="30"/>
        </w:numPr>
      </w:pPr>
      <w:proofErr w:type="spellStart"/>
      <w:r>
        <w:t>Datetime</w:t>
      </w:r>
      <w:proofErr w:type="spellEnd"/>
      <w:r>
        <w:t xml:space="preserve"> Variables</w:t>
      </w:r>
    </w:p>
    <w:p w:rsidR="00C258BF" w:rsidRDefault="00741C89" w:rsidP="00490B28">
      <w:pPr>
        <w:pStyle w:val="FinalReportNormal"/>
        <w:numPr>
          <w:ilvl w:val="1"/>
          <w:numId w:val="30"/>
        </w:numPr>
      </w:pPr>
      <w:proofErr w:type="spellStart"/>
      <w:proofErr w:type="gramStart"/>
      <w:r>
        <w:t>creation_date</w:t>
      </w:r>
      <w:proofErr w:type="spellEnd"/>
      <w:proofErr w:type="gramEnd"/>
      <w:r>
        <w:tab/>
        <w:t>The date that the Comment was created.</w:t>
      </w:r>
    </w:p>
    <w:p w:rsidR="00C258BF" w:rsidRDefault="00741C89" w:rsidP="00490B28">
      <w:pPr>
        <w:pStyle w:val="FinalReportNormal"/>
        <w:numPr>
          <w:ilvl w:val="0"/>
          <w:numId w:val="30"/>
        </w:numPr>
      </w:pPr>
      <w:r>
        <w:t>Integer Variables</w:t>
      </w:r>
    </w:p>
    <w:p w:rsidR="00C258BF" w:rsidRDefault="00741C89" w:rsidP="00490B28">
      <w:pPr>
        <w:pStyle w:val="FinalReportNormal"/>
        <w:numPr>
          <w:ilvl w:val="1"/>
          <w:numId w:val="30"/>
        </w:numPr>
      </w:pPr>
      <w:proofErr w:type="spellStart"/>
      <w:proofErr w:type="gramStart"/>
      <w:r>
        <w:t>comment_id</w:t>
      </w:r>
      <w:proofErr w:type="spellEnd"/>
      <w:proofErr w:type="gramEnd"/>
      <w:r>
        <w:tab/>
      </w:r>
      <w:r>
        <w:tab/>
        <w:t>The unique identifier for this Comment.</w:t>
      </w:r>
    </w:p>
    <w:p w:rsidR="00C258BF" w:rsidRDefault="00741C89" w:rsidP="00490B28">
      <w:pPr>
        <w:pStyle w:val="FinalReportNormal"/>
        <w:numPr>
          <w:ilvl w:val="1"/>
          <w:numId w:val="30"/>
        </w:numPr>
      </w:pPr>
      <w:proofErr w:type="gramStart"/>
      <w:r>
        <w:t>owner</w:t>
      </w:r>
      <w:proofErr w:type="gramEnd"/>
      <w:r>
        <w:tab/>
      </w:r>
      <w:r>
        <w:tab/>
      </w:r>
      <w:r>
        <w:tab/>
        <w:t xml:space="preserve">The </w:t>
      </w:r>
      <w:proofErr w:type="spellStart"/>
      <w:r>
        <w:t>user_id</w:t>
      </w:r>
      <w:proofErr w:type="spellEnd"/>
      <w:r>
        <w:t xml:space="preserve"> of the User that owns the Comment.</w:t>
      </w:r>
    </w:p>
    <w:p w:rsidR="00C258BF" w:rsidRDefault="00741C89" w:rsidP="00490B28">
      <w:pPr>
        <w:pStyle w:val="FinalReportNormal"/>
        <w:numPr>
          <w:ilvl w:val="1"/>
          <w:numId w:val="30"/>
        </w:numPr>
      </w:pPr>
      <w:proofErr w:type="spellStart"/>
      <w:proofErr w:type="gramStart"/>
      <w:r>
        <w:t>post_id</w:t>
      </w:r>
      <w:proofErr w:type="spellEnd"/>
      <w:proofErr w:type="gramEnd"/>
      <w:r>
        <w:tab/>
      </w:r>
      <w:r>
        <w:tab/>
        <w:t xml:space="preserve">The </w:t>
      </w:r>
      <w:proofErr w:type="spellStart"/>
      <w:r>
        <w:t>post_id</w:t>
      </w:r>
      <w:proofErr w:type="spellEnd"/>
      <w:r>
        <w:t xml:space="preserve"> of the Post that the Comment is for.</w:t>
      </w:r>
    </w:p>
    <w:p w:rsidR="00C258BF" w:rsidRDefault="00741C89" w:rsidP="00490B28">
      <w:pPr>
        <w:pStyle w:val="FinalReportNormal"/>
        <w:numPr>
          <w:ilvl w:val="1"/>
          <w:numId w:val="30"/>
        </w:numPr>
      </w:pPr>
      <w:proofErr w:type="gramStart"/>
      <w:r>
        <w:t>score</w:t>
      </w:r>
      <w:proofErr w:type="gramEnd"/>
      <w:r>
        <w:tab/>
      </w:r>
      <w:r>
        <w:tab/>
      </w:r>
      <w:r>
        <w:tab/>
        <w:t>The score of the Comment.</w:t>
      </w:r>
    </w:p>
    <w:p w:rsidR="00C258BF" w:rsidRDefault="00741C89" w:rsidP="00490B28">
      <w:pPr>
        <w:pStyle w:val="FinalReportNormal"/>
        <w:numPr>
          <w:ilvl w:val="0"/>
          <w:numId w:val="30"/>
        </w:numPr>
      </w:pPr>
      <w:r>
        <w:t>String Variables</w:t>
      </w:r>
    </w:p>
    <w:p w:rsidR="00C1391D" w:rsidRPr="00CA79AB" w:rsidRDefault="00741C89" w:rsidP="00CA79AB">
      <w:pPr>
        <w:pStyle w:val="FinalReportNormal"/>
        <w:numPr>
          <w:ilvl w:val="1"/>
          <w:numId w:val="30"/>
        </w:numPr>
      </w:pPr>
      <w:proofErr w:type="gramStart"/>
      <w:r>
        <w:t>body</w:t>
      </w:r>
      <w:proofErr w:type="gramEnd"/>
      <w:r>
        <w:tab/>
      </w:r>
      <w:r>
        <w:tab/>
      </w:r>
      <w:r>
        <w:tab/>
        <w:t>The main body of the Comment.</w:t>
      </w:r>
      <w:bookmarkStart w:id="125" w:name="h.jlny60osyu7y" w:colFirst="0" w:colLast="0"/>
      <w:bookmarkStart w:id="126" w:name="h.usol9b38wb80" w:colFirst="0" w:colLast="0"/>
      <w:bookmarkEnd w:id="125"/>
      <w:bookmarkEnd w:id="126"/>
    </w:p>
    <w:p w:rsidR="002C2460" w:rsidRDefault="002C2460">
      <w:pPr>
        <w:rPr>
          <w:color w:val="666666"/>
          <w:sz w:val="24"/>
          <w:szCs w:val="24"/>
        </w:rPr>
      </w:pPr>
      <w:r>
        <w:br w:type="page"/>
      </w:r>
    </w:p>
    <w:p w:rsidR="00C258BF" w:rsidRDefault="00741C89" w:rsidP="00490B28">
      <w:pPr>
        <w:pStyle w:val="Heading4"/>
      </w:pPr>
      <w:r w:rsidRPr="00490B28">
        <w:lastRenderedPageBreak/>
        <w:t>Post</w:t>
      </w:r>
    </w:p>
    <w:p w:rsidR="00C258BF" w:rsidRDefault="00741C89" w:rsidP="00922DA9">
      <w:pPr>
        <w:pStyle w:val="FinalReportNormal"/>
        <w:numPr>
          <w:ilvl w:val="0"/>
          <w:numId w:val="31"/>
        </w:numPr>
      </w:pPr>
      <w:r>
        <w:t>API Call URL</w:t>
      </w:r>
    </w:p>
    <w:p w:rsidR="00C258BF" w:rsidRDefault="0086187B" w:rsidP="00922DA9">
      <w:pPr>
        <w:pStyle w:val="FinalReportNormal"/>
        <w:numPr>
          <w:ilvl w:val="1"/>
          <w:numId w:val="31"/>
        </w:numPr>
      </w:pPr>
      <w:hyperlink r:id="rId18">
        <w:r w:rsidR="00741C89">
          <w:rPr>
            <w:color w:val="1155CC"/>
            <w:u w:val="single"/>
          </w:rPr>
          <w:t>http://may1639-2.ece.iastate.edu/q2a/api.php/posts</w:t>
        </w:r>
      </w:hyperlink>
    </w:p>
    <w:p w:rsidR="00C258BF" w:rsidRDefault="00741C89" w:rsidP="00922DA9">
      <w:pPr>
        <w:pStyle w:val="FinalReportNormal"/>
        <w:numPr>
          <w:ilvl w:val="0"/>
          <w:numId w:val="31"/>
        </w:numPr>
      </w:pPr>
      <w:r>
        <w:t>Primary Key</w:t>
      </w:r>
    </w:p>
    <w:p w:rsidR="00C258BF" w:rsidRDefault="00741C89" w:rsidP="00922DA9">
      <w:pPr>
        <w:pStyle w:val="FinalReportNormal"/>
        <w:numPr>
          <w:ilvl w:val="1"/>
          <w:numId w:val="31"/>
        </w:numPr>
      </w:pPr>
      <w:proofErr w:type="spellStart"/>
      <w:r>
        <w:t>post_id</w:t>
      </w:r>
      <w:proofErr w:type="spellEnd"/>
      <w:r>
        <w:t xml:space="preserve"> (Integer)</w:t>
      </w:r>
    </w:p>
    <w:p w:rsidR="00C258BF" w:rsidRDefault="00741C89" w:rsidP="00922DA9">
      <w:pPr>
        <w:pStyle w:val="FinalReportNormal"/>
        <w:numPr>
          <w:ilvl w:val="0"/>
          <w:numId w:val="31"/>
        </w:numPr>
      </w:pPr>
      <w:r>
        <w:t>Foreign Key(s)</w:t>
      </w:r>
    </w:p>
    <w:p w:rsidR="00C258BF" w:rsidRDefault="00741C89" w:rsidP="00922DA9">
      <w:pPr>
        <w:pStyle w:val="FinalReportNormal"/>
        <w:numPr>
          <w:ilvl w:val="1"/>
          <w:numId w:val="31"/>
        </w:numPr>
      </w:pPr>
      <w:r>
        <w:t>owner  REFERENCES  User  (</w:t>
      </w:r>
      <w:proofErr w:type="spellStart"/>
      <w:r>
        <w:t>user_id</w:t>
      </w:r>
      <w:proofErr w:type="spellEnd"/>
      <w:r>
        <w:t>)</w:t>
      </w:r>
    </w:p>
    <w:p w:rsidR="00C258BF" w:rsidRDefault="00741C89" w:rsidP="00922DA9">
      <w:pPr>
        <w:pStyle w:val="FinalReportNormal"/>
        <w:numPr>
          <w:ilvl w:val="0"/>
          <w:numId w:val="31"/>
        </w:numPr>
      </w:pPr>
      <w:r>
        <w:t>Boolean Variables  (N/A)</w:t>
      </w:r>
    </w:p>
    <w:p w:rsidR="00C258BF" w:rsidRDefault="00741C89" w:rsidP="00922DA9">
      <w:pPr>
        <w:pStyle w:val="FinalReportNormal"/>
        <w:numPr>
          <w:ilvl w:val="0"/>
          <w:numId w:val="31"/>
        </w:numPr>
      </w:pPr>
      <w:proofErr w:type="spellStart"/>
      <w:r>
        <w:t>Datetime</w:t>
      </w:r>
      <w:proofErr w:type="spellEnd"/>
      <w:r>
        <w:t xml:space="preserve"> Variables</w:t>
      </w:r>
    </w:p>
    <w:p w:rsidR="00C258BF" w:rsidRDefault="00741C89" w:rsidP="00922DA9">
      <w:pPr>
        <w:pStyle w:val="FinalReportNormal"/>
        <w:numPr>
          <w:ilvl w:val="1"/>
          <w:numId w:val="31"/>
        </w:numPr>
      </w:pPr>
      <w:proofErr w:type="spellStart"/>
      <w:proofErr w:type="gramStart"/>
      <w:r>
        <w:t>creation_date</w:t>
      </w:r>
      <w:proofErr w:type="spellEnd"/>
      <w:proofErr w:type="gramEnd"/>
      <w:r>
        <w:tab/>
        <w:t>The date that the Post was created.</w:t>
      </w:r>
    </w:p>
    <w:p w:rsidR="00C258BF" w:rsidRDefault="00741C89" w:rsidP="00922DA9">
      <w:pPr>
        <w:pStyle w:val="FinalReportNormal"/>
        <w:numPr>
          <w:ilvl w:val="1"/>
          <w:numId w:val="31"/>
        </w:numPr>
      </w:pPr>
      <w:proofErr w:type="spellStart"/>
      <w:proofErr w:type="gramStart"/>
      <w:r>
        <w:t>last_activity_date</w:t>
      </w:r>
      <w:proofErr w:type="spellEnd"/>
      <w:proofErr w:type="gramEnd"/>
      <w:r>
        <w:tab/>
        <w:t>The last time the Post was created or edited.</w:t>
      </w:r>
    </w:p>
    <w:p w:rsidR="00C258BF" w:rsidRDefault="00741C89" w:rsidP="00922DA9">
      <w:pPr>
        <w:pStyle w:val="FinalReportNormal"/>
        <w:numPr>
          <w:ilvl w:val="1"/>
          <w:numId w:val="31"/>
        </w:numPr>
      </w:pPr>
      <w:proofErr w:type="spellStart"/>
      <w:proofErr w:type="gramStart"/>
      <w:r>
        <w:t>last_edit_date</w:t>
      </w:r>
      <w:proofErr w:type="spellEnd"/>
      <w:proofErr w:type="gramEnd"/>
      <w:r>
        <w:tab/>
        <w:t>The last time the Post was edited.</w:t>
      </w:r>
    </w:p>
    <w:p w:rsidR="00C258BF" w:rsidRDefault="00741C89" w:rsidP="00922DA9">
      <w:pPr>
        <w:pStyle w:val="FinalReportNormal"/>
        <w:numPr>
          <w:ilvl w:val="0"/>
          <w:numId w:val="31"/>
        </w:numPr>
      </w:pPr>
      <w:r>
        <w:t>Integer Variables</w:t>
      </w:r>
    </w:p>
    <w:p w:rsidR="00C258BF" w:rsidRDefault="00741C89" w:rsidP="00922DA9">
      <w:pPr>
        <w:pStyle w:val="FinalReportNormal"/>
        <w:numPr>
          <w:ilvl w:val="1"/>
          <w:numId w:val="31"/>
        </w:numPr>
      </w:pPr>
      <w:proofErr w:type="spellStart"/>
      <w:proofErr w:type="gramStart"/>
      <w:r>
        <w:t>down_vote_count</w:t>
      </w:r>
      <w:proofErr w:type="spellEnd"/>
      <w:proofErr w:type="gramEnd"/>
      <w:r>
        <w:tab/>
        <w:t xml:space="preserve">The number of </w:t>
      </w:r>
      <w:proofErr w:type="spellStart"/>
      <w:r>
        <w:t>downvotes</w:t>
      </w:r>
      <w:proofErr w:type="spellEnd"/>
      <w:r>
        <w:t xml:space="preserve"> this Post has.</w:t>
      </w:r>
    </w:p>
    <w:p w:rsidR="00C258BF" w:rsidRDefault="00741C89" w:rsidP="00922DA9">
      <w:pPr>
        <w:pStyle w:val="FinalReportNormal"/>
        <w:numPr>
          <w:ilvl w:val="1"/>
          <w:numId w:val="31"/>
        </w:numPr>
      </w:pPr>
      <w:proofErr w:type="gramStart"/>
      <w:r>
        <w:t>owner</w:t>
      </w:r>
      <w:proofErr w:type="gramEnd"/>
      <w:r>
        <w:tab/>
      </w:r>
      <w:r>
        <w:tab/>
      </w:r>
      <w:r>
        <w:tab/>
        <w:t xml:space="preserve">The </w:t>
      </w:r>
      <w:proofErr w:type="spellStart"/>
      <w:r>
        <w:t>user_id</w:t>
      </w:r>
      <w:proofErr w:type="spellEnd"/>
      <w:r>
        <w:t xml:space="preserve"> of the User that owns the Post.</w:t>
      </w:r>
    </w:p>
    <w:p w:rsidR="00C258BF" w:rsidRDefault="00741C89" w:rsidP="00922DA9">
      <w:pPr>
        <w:pStyle w:val="FinalReportNormal"/>
        <w:numPr>
          <w:ilvl w:val="1"/>
          <w:numId w:val="31"/>
        </w:numPr>
      </w:pPr>
      <w:proofErr w:type="spellStart"/>
      <w:proofErr w:type="gramStart"/>
      <w:r>
        <w:t>post_id</w:t>
      </w:r>
      <w:proofErr w:type="spellEnd"/>
      <w:proofErr w:type="gramEnd"/>
      <w:r>
        <w:tab/>
      </w:r>
      <w:r>
        <w:tab/>
        <w:t>The unique identifier for this Post.</w:t>
      </w:r>
    </w:p>
    <w:p w:rsidR="00C258BF" w:rsidRDefault="00741C89" w:rsidP="00922DA9">
      <w:pPr>
        <w:pStyle w:val="FinalReportNormal"/>
        <w:numPr>
          <w:ilvl w:val="1"/>
          <w:numId w:val="31"/>
        </w:numPr>
      </w:pPr>
      <w:proofErr w:type="gramStart"/>
      <w:r>
        <w:t>score</w:t>
      </w:r>
      <w:proofErr w:type="gramEnd"/>
      <w:r>
        <w:tab/>
      </w:r>
      <w:r>
        <w:tab/>
      </w:r>
      <w:r>
        <w:tab/>
        <w:t>The Post’s score (</w:t>
      </w:r>
      <w:proofErr w:type="spellStart"/>
      <w:r>
        <w:t>up_vote_count</w:t>
      </w:r>
      <w:proofErr w:type="spellEnd"/>
      <w:r>
        <w:t xml:space="preserve"> - </w:t>
      </w:r>
      <w:proofErr w:type="spellStart"/>
      <w:r>
        <w:t>down_vote_count</w:t>
      </w:r>
      <w:proofErr w:type="spellEnd"/>
      <w:r>
        <w:t>).</w:t>
      </w:r>
    </w:p>
    <w:p w:rsidR="00C258BF" w:rsidRPr="00490B28" w:rsidRDefault="00741C89" w:rsidP="00922DA9">
      <w:pPr>
        <w:pStyle w:val="FinalReportNormal"/>
        <w:numPr>
          <w:ilvl w:val="1"/>
          <w:numId w:val="31"/>
        </w:numPr>
      </w:pPr>
      <w:proofErr w:type="spellStart"/>
      <w:proofErr w:type="gramStart"/>
      <w:r>
        <w:t>up_vote_count</w:t>
      </w:r>
      <w:proofErr w:type="spellEnd"/>
      <w:proofErr w:type="gramEnd"/>
      <w:r>
        <w:tab/>
        <w:t xml:space="preserve">The number of </w:t>
      </w:r>
      <w:proofErr w:type="spellStart"/>
      <w:r>
        <w:t>upvotes</w:t>
      </w:r>
      <w:proofErr w:type="spellEnd"/>
      <w:r>
        <w:t xml:space="preserve"> this Post has.</w:t>
      </w:r>
    </w:p>
    <w:p w:rsidR="00C258BF" w:rsidRDefault="00741C89" w:rsidP="00922DA9">
      <w:pPr>
        <w:pStyle w:val="FinalReportNormal"/>
        <w:numPr>
          <w:ilvl w:val="0"/>
          <w:numId w:val="31"/>
        </w:numPr>
      </w:pPr>
      <w:r>
        <w:t>String Variables</w:t>
      </w:r>
    </w:p>
    <w:p w:rsidR="00C258BF" w:rsidRDefault="00741C89" w:rsidP="00922DA9">
      <w:pPr>
        <w:pStyle w:val="FinalReportNormal"/>
        <w:numPr>
          <w:ilvl w:val="1"/>
          <w:numId w:val="31"/>
        </w:numPr>
      </w:pPr>
      <w:proofErr w:type="gramStart"/>
      <w:r>
        <w:t>body</w:t>
      </w:r>
      <w:proofErr w:type="gramEnd"/>
      <w:r>
        <w:tab/>
      </w:r>
      <w:r>
        <w:tab/>
      </w:r>
      <w:r>
        <w:tab/>
        <w:t>The main body of the Post.</w:t>
      </w:r>
    </w:p>
    <w:p w:rsidR="00C258BF" w:rsidRDefault="00741C89" w:rsidP="00922DA9">
      <w:pPr>
        <w:pStyle w:val="FinalReportNormal"/>
        <w:numPr>
          <w:ilvl w:val="1"/>
          <w:numId w:val="31"/>
        </w:numPr>
      </w:pPr>
      <w:proofErr w:type="spellStart"/>
      <w:r>
        <w:t>post_type</w:t>
      </w:r>
      <w:proofErr w:type="spellEnd"/>
      <w:r>
        <w:tab/>
      </w:r>
      <w:r>
        <w:tab/>
        <w:t>“Question” if the Post represents a Question, “Answer” if the Post represents an Answer.</w:t>
      </w:r>
    </w:p>
    <w:p w:rsidR="00C1391D" w:rsidRPr="00CA79AB" w:rsidRDefault="00741C89" w:rsidP="00CA79AB">
      <w:pPr>
        <w:pStyle w:val="FinalReportNormal"/>
        <w:numPr>
          <w:ilvl w:val="1"/>
          <w:numId w:val="31"/>
        </w:numPr>
      </w:pPr>
      <w:proofErr w:type="gramStart"/>
      <w:r>
        <w:t>title</w:t>
      </w:r>
      <w:proofErr w:type="gramEnd"/>
      <w:r>
        <w:tab/>
      </w:r>
      <w:r>
        <w:tab/>
      </w:r>
      <w:r>
        <w:tab/>
        <w:t>The title of the Post.</w:t>
      </w:r>
      <w:bookmarkStart w:id="127" w:name="h.xh87wucexhbx" w:colFirst="0" w:colLast="0"/>
      <w:bookmarkStart w:id="128" w:name="h.5vbpbg2npnk1" w:colFirst="0" w:colLast="0"/>
      <w:bookmarkEnd w:id="127"/>
      <w:bookmarkEnd w:id="128"/>
    </w:p>
    <w:p w:rsidR="002C2460" w:rsidRDefault="002C2460">
      <w:pPr>
        <w:rPr>
          <w:color w:val="666666"/>
          <w:sz w:val="24"/>
          <w:szCs w:val="24"/>
        </w:rPr>
      </w:pPr>
      <w:r>
        <w:br w:type="page"/>
      </w:r>
    </w:p>
    <w:p w:rsidR="00C258BF" w:rsidRDefault="00741C89">
      <w:pPr>
        <w:pStyle w:val="Heading4"/>
        <w:contextualSpacing w:val="0"/>
      </w:pPr>
      <w:r>
        <w:lastRenderedPageBreak/>
        <w:t>Question</w:t>
      </w:r>
    </w:p>
    <w:p w:rsidR="00C258BF" w:rsidRDefault="00741C89" w:rsidP="00922DA9">
      <w:pPr>
        <w:pStyle w:val="FinalReportNormal"/>
        <w:numPr>
          <w:ilvl w:val="0"/>
          <w:numId w:val="32"/>
        </w:numPr>
      </w:pPr>
      <w:r>
        <w:t>API Call URL</w:t>
      </w:r>
    </w:p>
    <w:p w:rsidR="00C258BF" w:rsidRDefault="0086187B" w:rsidP="00922DA9">
      <w:pPr>
        <w:pStyle w:val="FinalReportNormal"/>
        <w:numPr>
          <w:ilvl w:val="1"/>
          <w:numId w:val="32"/>
        </w:numPr>
      </w:pPr>
      <w:hyperlink r:id="rId19">
        <w:r w:rsidR="00741C89">
          <w:rPr>
            <w:color w:val="1155CC"/>
            <w:u w:val="single"/>
          </w:rPr>
          <w:t>http://may1639-2.ece.iastate.edu/q2a/api.php/questions</w:t>
        </w:r>
      </w:hyperlink>
    </w:p>
    <w:p w:rsidR="00C258BF" w:rsidRDefault="00741C89" w:rsidP="00922DA9">
      <w:pPr>
        <w:pStyle w:val="FinalReportNormal"/>
        <w:numPr>
          <w:ilvl w:val="0"/>
          <w:numId w:val="32"/>
        </w:numPr>
      </w:pPr>
      <w:r>
        <w:t>Primary Key</w:t>
      </w:r>
    </w:p>
    <w:p w:rsidR="00C258BF" w:rsidRDefault="00741C89" w:rsidP="00922DA9">
      <w:pPr>
        <w:pStyle w:val="FinalReportNormal"/>
        <w:numPr>
          <w:ilvl w:val="1"/>
          <w:numId w:val="32"/>
        </w:numPr>
      </w:pPr>
      <w:proofErr w:type="spellStart"/>
      <w:r>
        <w:t>question_id</w:t>
      </w:r>
      <w:proofErr w:type="spellEnd"/>
      <w:r>
        <w:t xml:space="preserve">  (Integer)</w:t>
      </w:r>
    </w:p>
    <w:p w:rsidR="00C258BF" w:rsidRDefault="00741C89" w:rsidP="00922DA9">
      <w:pPr>
        <w:pStyle w:val="FinalReportNormal"/>
        <w:numPr>
          <w:ilvl w:val="0"/>
          <w:numId w:val="32"/>
        </w:numPr>
      </w:pPr>
      <w:r>
        <w:t>Foreign Key(s)</w:t>
      </w:r>
    </w:p>
    <w:p w:rsidR="00C258BF" w:rsidRDefault="00741C89" w:rsidP="00922DA9">
      <w:pPr>
        <w:pStyle w:val="FinalReportNormal"/>
        <w:numPr>
          <w:ilvl w:val="1"/>
          <w:numId w:val="32"/>
        </w:numPr>
      </w:pPr>
      <w:proofErr w:type="spellStart"/>
      <w:r>
        <w:t>accepted_answer_id</w:t>
      </w:r>
      <w:proofErr w:type="spellEnd"/>
      <w:r>
        <w:t xml:space="preserve">  REFERENCES  Answer  (</w:t>
      </w:r>
      <w:proofErr w:type="spellStart"/>
      <w:r>
        <w:t>answer_id</w:t>
      </w:r>
      <w:proofErr w:type="spellEnd"/>
      <w:r>
        <w:t>)</w:t>
      </w:r>
    </w:p>
    <w:p w:rsidR="00C258BF" w:rsidRDefault="00741C89" w:rsidP="00922DA9">
      <w:pPr>
        <w:pStyle w:val="FinalReportNormal"/>
        <w:numPr>
          <w:ilvl w:val="1"/>
          <w:numId w:val="32"/>
        </w:numPr>
      </w:pPr>
      <w:r>
        <w:t>owner  REFERENCES  User  (</w:t>
      </w:r>
      <w:proofErr w:type="spellStart"/>
      <w:r>
        <w:t>user_id</w:t>
      </w:r>
      <w:proofErr w:type="spellEnd"/>
      <w:r>
        <w:t>)</w:t>
      </w:r>
    </w:p>
    <w:p w:rsidR="00C258BF" w:rsidRDefault="00741C89" w:rsidP="00922DA9">
      <w:pPr>
        <w:pStyle w:val="FinalReportNormal"/>
        <w:numPr>
          <w:ilvl w:val="1"/>
          <w:numId w:val="32"/>
        </w:numPr>
      </w:pPr>
      <w:r>
        <w:t>tags  REFERENCES  (multiple)  Tag(s)  (name)</w:t>
      </w:r>
    </w:p>
    <w:p w:rsidR="00C258BF" w:rsidRDefault="00741C89" w:rsidP="00922DA9">
      <w:pPr>
        <w:pStyle w:val="FinalReportNormal"/>
        <w:numPr>
          <w:ilvl w:val="0"/>
          <w:numId w:val="32"/>
        </w:numPr>
      </w:pPr>
      <w:r>
        <w:t>Boolean Variables</w:t>
      </w:r>
    </w:p>
    <w:p w:rsidR="00C258BF" w:rsidRDefault="00741C89" w:rsidP="00922DA9">
      <w:pPr>
        <w:pStyle w:val="FinalReportNormal"/>
        <w:numPr>
          <w:ilvl w:val="1"/>
          <w:numId w:val="32"/>
        </w:numPr>
      </w:pPr>
      <w:proofErr w:type="spellStart"/>
      <w:proofErr w:type="gramStart"/>
      <w:r>
        <w:t>is_answered</w:t>
      </w:r>
      <w:proofErr w:type="spellEnd"/>
      <w:proofErr w:type="gramEnd"/>
      <w:r>
        <w:tab/>
      </w:r>
      <w:r>
        <w:tab/>
      </w:r>
      <w:r>
        <w:tab/>
        <w:t>Whether or not the Question has any Answers.</w:t>
      </w:r>
    </w:p>
    <w:p w:rsidR="00C258BF" w:rsidRDefault="00741C89" w:rsidP="00922DA9">
      <w:pPr>
        <w:pStyle w:val="FinalReportNormal"/>
        <w:numPr>
          <w:ilvl w:val="0"/>
          <w:numId w:val="32"/>
        </w:numPr>
      </w:pPr>
      <w:proofErr w:type="spellStart"/>
      <w:r>
        <w:t>Datetime</w:t>
      </w:r>
      <w:proofErr w:type="spellEnd"/>
      <w:r>
        <w:t xml:space="preserve"> Variables</w:t>
      </w:r>
    </w:p>
    <w:p w:rsidR="00C258BF" w:rsidRDefault="00741C89" w:rsidP="00922DA9">
      <w:pPr>
        <w:pStyle w:val="FinalReportNormal"/>
        <w:numPr>
          <w:ilvl w:val="1"/>
          <w:numId w:val="32"/>
        </w:numPr>
      </w:pPr>
      <w:proofErr w:type="spellStart"/>
      <w:proofErr w:type="gramStart"/>
      <w:r>
        <w:t>creation_date</w:t>
      </w:r>
      <w:proofErr w:type="spellEnd"/>
      <w:proofErr w:type="gramEnd"/>
      <w:r>
        <w:tab/>
      </w:r>
      <w:r>
        <w:tab/>
        <w:t>The date that the Question was created.</w:t>
      </w:r>
    </w:p>
    <w:p w:rsidR="00C258BF" w:rsidRDefault="00741C89" w:rsidP="00922DA9">
      <w:pPr>
        <w:pStyle w:val="FinalReportNormal"/>
        <w:numPr>
          <w:ilvl w:val="1"/>
          <w:numId w:val="32"/>
        </w:numPr>
      </w:pPr>
      <w:proofErr w:type="spellStart"/>
      <w:proofErr w:type="gramStart"/>
      <w:r>
        <w:t>last_activity_date</w:t>
      </w:r>
      <w:proofErr w:type="spellEnd"/>
      <w:proofErr w:type="gramEnd"/>
      <w:r>
        <w:tab/>
      </w:r>
      <w:r>
        <w:tab/>
        <w:t>The last time the Question was created or edited.</w:t>
      </w:r>
    </w:p>
    <w:p w:rsidR="00C258BF" w:rsidRDefault="00741C89" w:rsidP="00922DA9">
      <w:pPr>
        <w:pStyle w:val="FinalReportNormal"/>
        <w:numPr>
          <w:ilvl w:val="1"/>
          <w:numId w:val="32"/>
        </w:numPr>
      </w:pPr>
      <w:proofErr w:type="spellStart"/>
      <w:proofErr w:type="gramStart"/>
      <w:r>
        <w:t>last_edit_date</w:t>
      </w:r>
      <w:proofErr w:type="spellEnd"/>
      <w:proofErr w:type="gramEnd"/>
      <w:r>
        <w:tab/>
      </w:r>
      <w:r>
        <w:tab/>
        <w:t>The last time the Question was edited.</w:t>
      </w:r>
    </w:p>
    <w:p w:rsidR="00C258BF" w:rsidRDefault="00741C89" w:rsidP="00922DA9">
      <w:pPr>
        <w:pStyle w:val="FinalReportNormal"/>
        <w:numPr>
          <w:ilvl w:val="0"/>
          <w:numId w:val="32"/>
        </w:numPr>
      </w:pPr>
      <w:r>
        <w:t>Integer Variables</w:t>
      </w:r>
    </w:p>
    <w:p w:rsidR="00C258BF" w:rsidRDefault="00741C89" w:rsidP="00922DA9">
      <w:pPr>
        <w:pStyle w:val="FinalReportNormal"/>
        <w:numPr>
          <w:ilvl w:val="1"/>
          <w:numId w:val="32"/>
        </w:numPr>
      </w:pPr>
      <w:proofErr w:type="spellStart"/>
      <w:proofErr w:type="gramStart"/>
      <w:r>
        <w:t>accepted_answer_id</w:t>
      </w:r>
      <w:proofErr w:type="spellEnd"/>
      <w:proofErr w:type="gramEnd"/>
      <w:r>
        <w:tab/>
        <w:t xml:space="preserve">The </w:t>
      </w:r>
      <w:proofErr w:type="spellStart"/>
      <w:r>
        <w:t>answer_id</w:t>
      </w:r>
      <w:proofErr w:type="spellEnd"/>
      <w:r>
        <w:t xml:space="preserve"> of the accepted Answer.</w:t>
      </w:r>
    </w:p>
    <w:p w:rsidR="00C258BF" w:rsidRDefault="00741C89" w:rsidP="00922DA9">
      <w:pPr>
        <w:pStyle w:val="FinalReportNormal"/>
        <w:numPr>
          <w:ilvl w:val="1"/>
          <w:numId w:val="32"/>
        </w:numPr>
      </w:pPr>
      <w:proofErr w:type="spellStart"/>
      <w:proofErr w:type="gramStart"/>
      <w:r>
        <w:t>answer_count</w:t>
      </w:r>
      <w:proofErr w:type="spellEnd"/>
      <w:proofErr w:type="gramEnd"/>
      <w:r>
        <w:tab/>
      </w:r>
      <w:r>
        <w:tab/>
        <w:t>The number of Answers this Question has.</w:t>
      </w:r>
    </w:p>
    <w:p w:rsidR="00C258BF" w:rsidRDefault="00741C89" w:rsidP="00922DA9">
      <w:pPr>
        <w:pStyle w:val="FinalReportNormal"/>
        <w:numPr>
          <w:ilvl w:val="1"/>
          <w:numId w:val="32"/>
        </w:numPr>
      </w:pPr>
      <w:proofErr w:type="spellStart"/>
      <w:proofErr w:type="gramStart"/>
      <w:r>
        <w:t>down_vote_count</w:t>
      </w:r>
      <w:proofErr w:type="spellEnd"/>
      <w:proofErr w:type="gramEnd"/>
      <w:r>
        <w:tab/>
      </w:r>
      <w:r>
        <w:tab/>
        <w:t xml:space="preserve">The number of </w:t>
      </w:r>
      <w:proofErr w:type="spellStart"/>
      <w:r>
        <w:t>downvotes</w:t>
      </w:r>
      <w:proofErr w:type="spellEnd"/>
      <w:r>
        <w:t xml:space="preserve"> this Question has.</w:t>
      </w:r>
    </w:p>
    <w:p w:rsidR="00C258BF" w:rsidRDefault="00741C89" w:rsidP="00922DA9">
      <w:pPr>
        <w:pStyle w:val="FinalReportNormal"/>
        <w:numPr>
          <w:ilvl w:val="1"/>
          <w:numId w:val="32"/>
        </w:numPr>
      </w:pPr>
      <w:proofErr w:type="gramStart"/>
      <w:r>
        <w:t>owner</w:t>
      </w:r>
      <w:proofErr w:type="gramEnd"/>
      <w:r>
        <w:tab/>
      </w:r>
      <w:r>
        <w:tab/>
      </w:r>
      <w:r>
        <w:tab/>
      </w:r>
      <w:r>
        <w:tab/>
        <w:t xml:space="preserve">The </w:t>
      </w:r>
      <w:proofErr w:type="spellStart"/>
      <w:r>
        <w:t>user_id</w:t>
      </w:r>
      <w:proofErr w:type="spellEnd"/>
      <w:r>
        <w:t xml:space="preserve"> of the User that owns the Question.</w:t>
      </w:r>
    </w:p>
    <w:p w:rsidR="00C258BF" w:rsidRDefault="00741C89" w:rsidP="00922DA9">
      <w:pPr>
        <w:pStyle w:val="FinalReportNormal"/>
        <w:numPr>
          <w:ilvl w:val="1"/>
          <w:numId w:val="32"/>
        </w:numPr>
      </w:pPr>
      <w:proofErr w:type="spellStart"/>
      <w:proofErr w:type="gramStart"/>
      <w:r>
        <w:t>question_id</w:t>
      </w:r>
      <w:proofErr w:type="spellEnd"/>
      <w:proofErr w:type="gramEnd"/>
      <w:r>
        <w:tab/>
      </w:r>
      <w:r>
        <w:tab/>
      </w:r>
      <w:r>
        <w:tab/>
        <w:t>The unique identifier of this Question.</w:t>
      </w:r>
    </w:p>
    <w:p w:rsidR="00C258BF" w:rsidRDefault="00741C89" w:rsidP="00922DA9">
      <w:pPr>
        <w:pStyle w:val="FinalReportNormal"/>
        <w:numPr>
          <w:ilvl w:val="1"/>
          <w:numId w:val="32"/>
        </w:numPr>
      </w:pPr>
      <w:proofErr w:type="gramStart"/>
      <w:r>
        <w:t>score</w:t>
      </w:r>
      <w:proofErr w:type="gramEnd"/>
      <w:r>
        <w:tab/>
      </w:r>
      <w:r>
        <w:tab/>
      </w:r>
      <w:r>
        <w:tab/>
      </w:r>
      <w:r>
        <w:tab/>
        <w:t>The Question’s score (</w:t>
      </w:r>
      <w:proofErr w:type="spellStart"/>
      <w:r>
        <w:t>up_vote_count</w:t>
      </w:r>
      <w:proofErr w:type="spellEnd"/>
      <w:r>
        <w:t xml:space="preserve"> - </w:t>
      </w:r>
      <w:proofErr w:type="spellStart"/>
      <w:r>
        <w:t>down_vote_count</w:t>
      </w:r>
      <w:proofErr w:type="spellEnd"/>
      <w:r>
        <w:t>).</w:t>
      </w:r>
    </w:p>
    <w:p w:rsidR="00C258BF" w:rsidRDefault="00741C89" w:rsidP="00922DA9">
      <w:pPr>
        <w:pStyle w:val="FinalReportNormal"/>
        <w:numPr>
          <w:ilvl w:val="1"/>
          <w:numId w:val="32"/>
        </w:numPr>
      </w:pPr>
      <w:proofErr w:type="spellStart"/>
      <w:proofErr w:type="gramStart"/>
      <w:r>
        <w:t>up_vote_count</w:t>
      </w:r>
      <w:proofErr w:type="spellEnd"/>
      <w:proofErr w:type="gramEnd"/>
      <w:r>
        <w:tab/>
      </w:r>
      <w:r>
        <w:tab/>
        <w:t xml:space="preserve">The number of </w:t>
      </w:r>
      <w:proofErr w:type="spellStart"/>
      <w:r>
        <w:t>upvotes</w:t>
      </w:r>
      <w:proofErr w:type="spellEnd"/>
      <w:r>
        <w:t xml:space="preserve"> this Question has.</w:t>
      </w:r>
    </w:p>
    <w:p w:rsidR="00C258BF" w:rsidRDefault="00741C89" w:rsidP="00922DA9">
      <w:pPr>
        <w:pStyle w:val="FinalReportNormal"/>
        <w:numPr>
          <w:ilvl w:val="1"/>
          <w:numId w:val="32"/>
        </w:numPr>
      </w:pPr>
      <w:proofErr w:type="spellStart"/>
      <w:proofErr w:type="gramStart"/>
      <w:r>
        <w:t>view_count</w:t>
      </w:r>
      <w:proofErr w:type="spellEnd"/>
      <w:proofErr w:type="gramEnd"/>
      <w:r>
        <w:tab/>
      </w:r>
      <w:r>
        <w:tab/>
      </w:r>
      <w:r>
        <w:tab/>
        <w:t>The number of times this Question has been viewed.</w:t>
      </w:r>
    </w:p>
    <w:p w:rsidR="00C258BF" w:rsidRDefault="00741C89" w:rsidP="00922DA9">
      <w:pPr>
        <w:pStyle w:val="FinalReportNormal"/>
        <w:numPr>
          <w:ilvl w:val="0"/>
          <w:numId w:val="32"/>
        </w:numPr>
      </w:pPr>
      <w:r>
        <w:t>String Variables</w:t>
      </w:r>
    </w:p>
    <w:p w:rsidR="00C258BF" w:rsidRDefault="00741C89" w:rsidP="00922DA9">
      <w:pPr>
        <w:pStyle w:val="FinalReportNormal"/>
        <w:numPr>
          <w:ilvl w:val="1"/>
          <w:numId w:val="32"/>
        </w:numPr>
      </w:pPr>
      <w:proofErr w:type="gramStart"/>
      <w:r>
        <w:t>body</w:t>
      </w:r>
      <w:proofErr w:type="gramEnd"/>
      <w:r>
        <w:tab/>
      </w:r>
      <w:r>
        <w:tab/>
      </w:r>
      <w:r>
        <w:tab/>
      </w:r>
      <w:r>
        <w:tab/>
        <w:t>The main body of the Question.</w:t>
      </w:r>
    </w:p>
    <w:p w:rsidR="00C258BF" w:rsidRDefault="00741C89" w:rsidP="00922DA9">
      <w:pPr>
        <w:pStyle w:val="FinalReportNormal"/>
        <w:numPr>
          <w:ilvl w:val="1"/>
          <w:numId w:val="32"/>
        </w:numPr>
      </w:pPr>
      <w:proofErr w:type="gramStart"/>
      <w:r>
        <w:t>tags</w:t>
      </w:r>
      <w:proofErr w:type="gramEnd"/>
      <w:r>
        <w:tab/>
      </w:r>
      <w:r>
        <w:tab/>
      </w:r>
      <w:r>
        <w:tab/>
      </w:r>
      <w:r>
        <w:tab/>
        <w:t>A semicolon-delimited list of all included Tags.</w:t>
      </w:r>
    </w:p>
    <w:p w:rsidR="00C1391D" w:rsidRPr="00CA79AB" w:rsidRDefault="00741C89" w:rsidP="00CA79AB">
      <w:pPr>
        <w:pStyle w:val="FinalReportNormal"/>
        <w:numPr>
          <w:ilvl w:val="1"/>
          <w:numId w:val="32"/>
        </w:numPr>
      </w:pPr>
      <w:proofErr w:type="gramStart"/>
      <w:r>
        <w:t>title</w:t>
      </w:r>
      <w:proofErr w:type="gramEnd"/>
      <w:r>
        <w:tab/>
      </w:r>
      <w:r>
        <w:tab/>
      </w:r>
      <w:r>
        <w:tab/>
      </w:r>
      <w:r>
        <w:tab/>
        <w:t>The title of the Question.</w:t>
      </w:r>
      <w:bookmarkStart w:id="129" w:name="h.oeancb3ngoxx" w:colFirst="0" w:colLast="0"/>
      <w:bookmarkStart w:id="130" w:name="h.8js665gh3p5z" w:colFirst="0" w:colLast="0"/>
      <w:bookmarkEnd w:id="129"/>
      <w:bookmarkEnd w:id="130"/>
    </w:p>
    <w:p w:rsidR="002C2460" w:rsidRDefault="002C2460">
      <w:pPr>
        <w:rPr>
          <w:color w:val="666666"/>
          <w:sz w:val="24"/>
          <w:szCs w:val="24"/>
        </w:rPr>
      </w:pPr>
      <w:r>
        <w:br w:type="page"/>
      </w:r>
    </w:p>
    <w:p w:rsidR="00C258BF" w:rsidRDefault="00741C89">
      <w:pPr>
        <w:pStyle w:val="Heading4"/>
        <w:contextualSpacing w:val="0"/>
      </w:pPr>
      <w:r>
        <w:lastRenderedPageBreak/>
        <w:t>Tag</w:t>
      </w:r>
    </w:p>
    <w:p w:rsidR="00C258BF" w:rsidRDefault="00741C89" w:rsidP="00922DA9">
      <w:pPr>
        <w:pStyle w:val="FinalReportNormal"/>
        <w:numPr>
          <w:ilvl w:val="0"/>
          <w:numId w:val="33"/>
        </w:numPr>
      </w:pPr>
      <w:r>
        <w:t>API Call URL</w:t>
      </w:r>
    </w:p>
    <w:p w:rsidR="00C258BF" w:rsidRDefault="0086187B" w:rsidP="00922DA9">
      <w:pPr>
        <w:pStyle w:val="FinalReportNormal"/>
        <w:numPr>
          <w:ilvl w:val="1"/>
          <w:numId w:val="33"/>
        </w:numPr>
      </w:pPr>
      <w:hyperlink r:id="rId20">
        <w:r w:rsidR="00741C89">
          <w:rPr>
            <w:color w:val="1155CC"/>
            <w:u w:val="single"/>
          </w:rPr>
          <w:t>http://may1639-2.ece.iastate.edu/q2a/api.php/tags</w:t>
        </w:r>
      </w:hyperlink>
    </w:p>
    <w:p w:rsidR="00C258BF" w:rsidRDefault="00741C89" w:rsidP="00922DA9">
      <w:pPr>
        <w:pStyle w:val="FinalReportNormal"/>
        <w:numPr>
          <w:ilvl w:val="0"/>
          <w:numId w:val="33"/>
        </w:numPr>
      </w:pPr>
      <w:r>
        <w:t>Primary Key</w:t>
      </w:r>
    </w:p>
    <w:p w:rsidR="00C258BF" w:rsidRDefault="00741C89" w:rsidP="00922DA9">
      <w:pPr>
        <w:pStyle w:val="FinalReportNormal"/>
        <w:numPr>
          <w:ilvl w:val="1"/>
          <w:numId w:val="33"/>
        </w:numPr>
      </w:pPr>
      <w:r>
        <w:t>name (String)</w:t>
      </w:r>
    </w:p>
    <w:p w:rsidR="00C258BF" w:rsidRDefault="00741C89" w:rsidP="00922DA9">
      <w:pPr>
        <w:pStyle w:val="FinalReportNormal"/>
        <w:numPr>
          <w:ilvl w:val="0"/>
          <w:numId w:val="33"/>
        </w:numPr>
      </w:pPr>
      <w:r>
        <w:t>Foreign Key(s)  (N/A)</w:t>
      </w:r>
    </w:p>
    <w:p w:rsidR="00C258BF" w:rsidRDefault="00741C89" w:rsidP="00922DA9">
      <w:pPr>
        <w:pStyle w:val="FinalReportNormal"/>
        <w:numPr>
          <w:ilvl w:val="0"/>
          <w:numId w:val="33"/>
        </w:numPr>
      </w:pPr>
      <w:r>
        <w:t>Boolean Variables  (N/A)</w:t>
      </w:r>
    </w:p>
    <w:p w:rsidR="00C258BF" w:rsidRDefault="00741C89" w:rsidP="00922DA9">
      <w:pPr>
        <w:pStyle w:val="FinalReportNormal"/>
        <w:numPr>
          <w:ilvl w:val="0"/>
          <w:numId w:val="33"/>
        </w:numPr>
      </w:pPr>
      <w:proofErr w:type="spellStart"/>
      <w:r>
        <w:t>Datetime</w:t>
      </w:r>
      <w:proofErr w:type="spellEnd"/>
      <w:r>
        <w:t xml:space="preserve"> Variables</w:t>
      </w:r>
    </w:p>
    <w:p w:rsidR="00C258BF" w:rsidRDefault="00741C89" w:rsidP="00922DA9">
      <w:pPr>
        <w:pStyle w:val="FinalReportNormal"/>
        <w:numPr>
          <w:ilvl w:val="1"/>
          <w:numId w:val="33"/>
        </w:numPr>
      </w:pPr>
      <w:proofErr w:type="spellStart"/>
      <w:proofErr w:type="gramStart"/>
      <w:r>
        <w:t>last_activity_date</w:t>
      </w:r>
      <w:proofErr w:type="spellEnd"/>
      <w:proofErr w:type="gramEnd"/>
      <w:r>
        <w:tab/>
        <w:t>The last time a Question that has this Tag was created or edited.</w:t>
      </w:r>
    </w:p>
    <w:p w:rsidR="00C258BF" w:rsidRDefault="00741C89" w:rsidP="00922DA9">
      <w:pPr>
        <w:pStyle w:val="FinalReportNormal"/>
        <w:numPr>
          <w:ilvl w:val="0"/>
          <w:numId w:val="33"/>
        </w:numPr>
      </w:pPr>
      <w:r>
        <w:t>Integer Variables</w:t>
      </w:r>
    </w:p>
    <w:p w:rsidR="00C258BF" w:rsidRDefault="00741C89" w:rsidP="00922DA9">
      <w:pPr>
        <w:pStyle w:val="FinalReportNormal"/>
        <w:numPr>
          <w:ilvl w:val="1"/>
          <w:numId w:val="33"/>
        </w:numPr>
      </w:pPr>
      <w:proofErr w:type="gramStart"/>
      <w:r>
        <w:t>count</w:t>
      </w:r>
      <w:proofErr w:type="gramEnd"/>
      <w:r>
        <w:tab/>
      </w:r>
      <w:r>
        <w:tab/>
      </w:r>
      <w:r>
        <w:tab/>
        <w:t>The number of Questions this Tag appears in.</w:t>
      </w:r>
    </w:p>
    <w:p w:rsidR="00C258BF" w:rsidRDefault="00741C89" w:rsidP="00922DA9">
      <w:pPr>
        <w:pStyle w:val="FinalReportNormal"/>
        <w:numPr>
          <w:ilvl w:val="0"/>
          <w:numId w:val="33"/>
        </w:numPr>
      </w:pPr>
      <w:r>
        <w:t>String Variables</w:t>
      </w:r>
    </w:p>
    <w:p w:rsidR="00C258BF" w:rsidRDefault="00741C89" w:rsidP="00922DA9">
      <w:pPr>
        <w:pStyle w:val="FinalReportNormal"/>
        <w:numPr>
          <w:ilvl w:val="1"/>
          <w:numId w:val="33"/>
        </w:numPr>
      </w:pPr>
      <w:proofErr w:type="gramStart"/>
      <w:r>
        <w:t>name</w:t>
      </w:r>
      <w:proofErr w:type="gramEnd"/>
      <w:r>
        <w:tab/>
      </w:r>
      <w:r>
        <w:tab/>
      </w:r>
      <w:r>
        <w:tab/>
        <w:t>The unique identifying word of this Tag.</w:t>
      </w:r>
      <w:bookmarkStart w:id="131" w:name="h.fiq6fexjermu" w:colFirst="0" w:colLast="0"/>
      <w:bookmarkEnd w:id="131"/>
    </w:p>
    <w:p w:rsidR="00C258BF" w:rsidRDefault="00741C89">
      <w:pPr>
        <w:pStyle w:val="Heading4"/>
        <w:contextualSpacing w:val="0"/>
      </w:pPr>
      <w:bookmarkStart w:id="132" w:name="h.z6yy6hdz1h08" w:colFirst="0" w:colLast="0"/>
      <w:bookmarkEnd w:id="132"/>
      <w:r>
        <w:t>User</w:t>
      </w:r>
    </w:p>
    <w:p w:rsidR="00C258BF" w:rsidRDefault="00741C89" w:rsidP="00922DA9">
      <w:pPr>
        <w:pStyle w:val="FinalReportNormal"/>
        <w:numPr>
          <w:ilvl w:val="0"/>
          <w:numId w:val="34"/>
        </w:numPr>
      </w:pPr>
      <w:r>
        <w:t>API Call URL</w:t>
      </w:r>
    </w:p>
    <w:p w:rsidR="00C258BF" w:rsidRDefault="0086187B" w:rsidP="00922DA9">
      <w:pPr>
        <w:pStyle w:val="FinalReportNormal"/>
        <w:numPr>
          <w:ilvl w:val="1"/>
          <w:numId w:val="34"/>
        </w:numPr>
      </w:pPr>
      <w:hyperlink r:id="rId21">
        <w:r w:rsidR="00741C89">
          <w:rPr>
            <w:color w:val="1155CC"/>
            <w:u w:val="single"/>
          </w:rPr>
          <w:t>http://may1639-2.ece.iastate.edu/q2a/api.php/users</w:t>
        </w:r>
      </w:hyperlink>
    </w:p>
    <w:p w:rsidR="00C258BF" w:rsidRDefault="00741C89" w:rsidP="00922DA9">
      <w:pPr>
        <w:pStyle w:val="FinalReportNormal"/>
        <w:numPr>
          <w:ilvl w:val="0"/>
          <w:numId w:val="34"/>
        </w:numPr>
      </w:pPr>
      <w:r>
        <w:t>Primary Key</w:t>
      </w:r>
    </w:p>
    <w:p w:rsidR="00C258BF" w:rsidRDefault="00741C89" w:rsidP="00922DA9">
      <w:pPr>
        <w:pStyle w:val="FinalReportNormal"/>
        <w:numPr>
          <w:ilvl w:val="1"/>
          <w:numId w:val="34"/>
        </w:numPr>
      </w:pPr>
      <w:proofErr w:type="spellStart"/>
      <w:r>
        <w:t>user_id</w:t>
      </w:r>
      <w:proofErr w:type="spellEnd"/>
      <w:r>
        <w:t xml:space="preserve">  (Integer)</w:t>
      </w:r>
    </w:p>
    <w:p w:rsidR="00C258BF" w:rsidRDefault="00741C89" w:rsidP="00922DA9">
      <w:pPr>
        <w:pStyle w:val="FinalReportNormal"/>
        <w:numPr>
          <w:ilvl w:val="0"/>
          <w:numId w:val="34"/>
        </w:numPr>
      </w:pPr>
      <w:r>
        <w:t>Foreign Key(s)</w:t>
      </w:r>
      <w:r w:rsidR="00922DA9">
        <w:t xml:space="preserve">  (N/A)</w:t>
      </w:r>
    </w:p>
    <w:p w:rsidR="00C258BF" w:rsidRDefault="00741C89" w:rsidP="00922DA9">
      <w:pPr>
        <w:pStyle w:val="FinalReportNormal"/>
        <w:numPr>
          <w:ilvl w:val="0"/>
          <w:numId w:val="34"/>
        </w:numPr>
      </w:pPr>
      <w:r>
        <w:t>Boolean Variables  (N/A)</w:t>
      </w:r>
    </w:p>
    <w:p w:rsidR="00C258BF" w:rsidRDefault="00741C89" w:rsidP="00922DA9">
      <w:pPr>
        <w:pStyle w:val="FinalReportNormal"/>
        <w:numPr>
          <w:ilvl w:val="0"/>
          <w:numId w:val="34"/>
        </w:numPr>
      </w:pPr>
      <w:proofErr w:type="spellStart"/>
      <w:r>
        <w:t>Datetime</w:t>
      </w:r>
      <w:proofErr w:type="spellEnd"/>
      <w:r>
        <w:t xml:space="preserve"> Variables</w:t>
      </w:r>
    </w:p>
    <w:p w:rsidR="00C258BF" w:rsidRDefault="00741C89" w:rsidP="00922DA9">
      <w:pPr>
        <w:pStyle w:val="FinalReportNormal"/>
        <w:numPr>
          <w:ilvl w:val="1"/>
          <w:numId w:val="34"/>
        </w:numPr>
      </w:pPr>
      <w:proofErr w:type="spellStart"/>
      <w:proofErr w:type="gramStart"/>
      <w:r>
        <w:t>creation_date</w:t>
      </w:r>
      <w:proofErr w:type="spellEnd"/>
      <w:proofErr w:type="gramEnd"/>
      <w:r>
        <w:tab/>
      </w:r>
      <w:r>
        <w:tab/>
        <w:t>The date that the User was created.</w:t>
      </w:r>
    </w:p>
    <w:p w:rsidR="00C258BF" w:rsidRDefault="00741C89" w:rsidP="00922DA9">
      <w:pPr>
        <w:pStyle w:val="FinalReportNormal"/>
        <w:numPr>
          <w:ilvl w:val="1"/>
          <w:numId w:val="34"/>
        </w:numPr>
      </w:pPr>
      <w:proofErr w:type="spellStart"/>
      <w:proofErr w:type="gramStart"/>
      <w:r>
        <w:t>last_access_date</w:t>
      </w:r>
      <w:proofErr w:type="spellEnd"/>
      <w:proofErr w:type="gramEnd"/>
      <w:r>
        <w:tab/>
      </w:r>
      <w:r>
        <w:tab/>
        <w:t>The last time the User was created or modified.</w:t>
      </w:r>
    </w:p>
    <w:p w:rsidR="00C258BF" w:rsidRDefault="00741C89" w:rsidP="00922DA9">
      <w:pPr>
        <w:pStyle w:val="FinalReportNormal"/>
        <w:numPr>
          <w:ilvl w:val="1"/>
          <w:numId w:val="34"/>
        </w:numPr>
      </w:pPr>
      <w:proofErr w:type="spellStart"/>
      <w:proofErr w:type="gramStart"/>
      <w:r>
        <w:t>last_modified_date</w:t>
      </w:r>
      <w:proofErr w:type="spellEnd"/>
      <w:proofErr w:type="gramEnd"/>
      <w:r>
        <w:tab/>
      </w:r>
      <w:r>
        <w:tab/>
        <w:t>The last time the User changed their settings.</w:t>
      </w:r>
    </w:p>
    <w:p w:rsidR="00C258BF" w:rsidRDefault="00741C89" w:rsidP="00922DA9">
      <w:pPr>
        <w:pStyle w:val="FinalReportNormal"/>
        <w:numPr>
          <w:ilvl w:val="0"/>
          <w:numId w:val="34"/>
        </w:numPr>
      </w:pPr>
      <w:r>
        <w:t>Integer Variables</w:t>
      </w:r>
    </w:p>
    <w:p w:rsidR="00C258BF" w:rsidRDefault="00741C89" w:rsidP="00922DA9">
      <w:pPr>
        <w:pStyle w:val="FinalReportNormal"/>
        <w:numPr>
          <w:ilvl w:val="1"/>
          <w:numId w:val="34"/>
        </w:numPr>
      </w:pPr>
      <w:proofErr w:type="spellStart"/>
      <w:proofErr w:type="gramStart"/>
      <w:r>
        <w:t>accept_rate</w:t>
      </w:r>
      <w:proofErr w:type="spellEnd"/>
      <w:proofErr w:type="gramEnd"/>
      <w:r>
        <w:tab/>
      </w:r>
      <w:r>
        <w:tab/>
      </w:r>
      <w:r>
        <w:tab/>
        <w:t>The rate at which this User’s Answers are accepted.</w:t>
      </w:r>
    </w:p>
    <w:p w:rsidR="00C258BF" w:rsidRDefault="00741C89" w:rsidP="00922DA9">
      <w:pPr>
        <w:pStyle w:val="FinalReportNormal"/>
        <w:numPr>
          <w:ilvl w:val="1"/>
          <w:numId w:val="34"/>
        </w:numPr>
      </w:pPr>
      <w:proofErr w:type="spellStart"/>
      <w:proofErr w:type="gramStart"/>
      <w:r>
        <w:t>answer_count</w:t>
      </w:r>
      <w:proofErr w:type="spellEnd"/>
      <w:proofErr w:type="gramEnd"/>
      <w:r>
        <w:tab/>
      </w:r>
      <w:r>
        <w:tab/>
        <w:t>The number of Answers this User owns.</w:t>
      </w:r>
    </w:p>
    <w:p w:rsidR="00C258BF" w:rsidRDefault="00741C89" w:rsidP="00922DA9">
      <w:pPr>
        <w:pStyle w:val="FinalReportNormal"/>
        <w:numPr>
          <w:ilvl w:val="1"/>
          <w:numId w:val="34"/>
        </w:numPr>
      </w:pPr>
      <w:proofErr w:type="spellStart"/>
      <w:proofErr w:type="gramStart"/>
      <w:r>
        <w:t>badge_count</w:t>
      </w:r>
      <w:proofErr w:type="spellEnd"/>
      <w:proofErr w:type="gramEnd"/>
      <w:r>
        <w:tab/>
      </w:r>
      <w:r>
        <w:tab/>
      </w:r>
      <w:r>
        <w:tab/>
        <w:t>The number of badges this User owns.</w:t>
      </w:r>
    </w:p>
    <w:p w:rsidR="00C258BF" w:rsidRDefault="00741C89" w:rsidP="00922DA9">
      <w:pPr>
        <w:pStyle w:val="FinalReportNormal"/>
        <w:numPr>
          <w:ilvl w:val="1"/>
          <w:numId w:val="34"/>
        </w:numPr>
      </w:pPr>
      <w:proofErr w:type="spellStart"/>
      <w:proofErr w:type="gramStart"/>
      <w:r>
        <w:t>down_vote_count</w:t>
      </w:r>
      <w:proofErr w:type="spellEnd"/>
      <w:proofErr w:type="gramEnd"/>
      <w:r>
        <w:tab/>
      </w:r>
      <w:r>
        <w:tab/>
        <w:t xml:space="preserve">The number of </w:t>
      </w:r>
      <w:proofErr w:type="spellStart"/>
      <w:r>
        <w:t>downvotes</w:t>
      </w:r>
      <w:proofErr w:type="spellEnd"/>
      <w:r>
        <w:t xml:space="preserve"> this User has.</w:t>
      </w:r>
    </w:p>
    <w:p w:rsidR="00C258BF" w:rsidRDefault="00741C89" w:rsidP="00922DA9">
      <w:pPr>
        <w:pStyle w:val="FinalReportNormal"/>
        <w:numPr>
          <w:ilvl w:val="1"/>
          <w:numId w:val="34"/>
        </w:numPr>
      </w:pPr>
      <w:proofErr w:type="spellStart"/>
      <w:proofErr w:type="gramStart"/>
      <w:r>
        <w:t>question_count</w:t>
      </w:r>
      <w:proofErr w:type="spellEnd"/>
      <w:proofErr w:type="gramEnd"/>
      <w:r>
        <w:tab/>
      </w:r>
      <w:r>
        <w:tab/>
        <w:t>The number of Questions this User owns.</w:t>
      </w:r>
    </w:p>
    <w:p w:rsidR="00C258BF" w:rsidRDefault="00741C89" w:rsidP="00922DA9">
      <w:pPr>
        <w:pStyle w:val="FinalReportNormal"/>
        <w:numPr>
          <w:ilvl w:val="1"/>
          <w:numId w:val="34"/>
        </w:numPr>
      </w:pPr>
      <w:proofErr w:type="gramStart"/>
      <w:r>
        <w:t>reputation</w:t>
      </w:r>
      <w:proofErr w:type="gramEnd"/>
      <w:r>
        <w:tab/>
      </w:r>
      <w:r>
        <w:tab/>
      </w:r>
      <w:r>
        <w:tab/>
        <w:t>The User’s score (</w:t>
      </w:r>
      <w:proofErr w:type="spellStart"/>
      <w:r>
        <w:t>up_vote_count</w:t>
      </w:r>
      <w:proofErr w:type="spellEnd"/>
      <w:r>
        <w:t xml:space="preserve"> - </w:t>
      </w:r>
      <w:proofErr w:type="spellStart"/>
      <w:r>
        <w:t>down_vote_count</w:t>
      </w:r>
      <w:proofErr w:type="spellEnd"/>
      <w:r>
        <w:t>).</w:t>
      </w:r>
    </w:p>
    <w:p w:rsidR="00C258BF" w:rsidRDefault="00741C89" w:rsidP="00922DA9">
      <w:pPr>
        <w:pStyle w:val="FinalReportNormal"/>
        <w:numPr>
          <w:ilvl w:val="1"/>
          <w:numId w:val="34"/>
        </w:numPr>
      </w:pPr>
      <w:proofErr w:type="spellStart"/>
      <w:proofErr w:type="gramStart"/>
      <w:r>
        <w:t>up_vote_count</w:t>
      </w:r>
      <w:proofErr w:type="spellEnd"/>
      <w:proofErr w:type="gramEnd"/>
      <w:r>
        <w:tab/>
      </w:r>
      <w:r>
        <w:tab/>
        <w:t xml:space="preserve">The number of </w:t>
      </w:r>
      <w:proofErr w:type="spellStart"/>
      <w:r>
        <w:t>upvotes</w:t>
      </w:r>
      <w:proofErr w:type="spellEnd"/>
      <w:r>
        <w:t xml:space="preserve"> this User has.</w:t>
      </w:r>
    </w:p>
    <w:p w:rsidR="00C258BF" w:rsidRDefault="00741C89" w:rsidP="00922DA9">
      <w:pPr>
        <w:pStyle w:val="FinalReportNormal"/>
        <w:numPr>
          <w:ilvl w:val="1"/>
          <w:numId w:val="34"/>
        </w:numPr>
      </w:pPr>
      <w:proofErr w:type="spellStart"/>
      <w:proofErr w:type="gramStart"/>
      <w:r>
        <w:t>user_id</w:t>
      </w:r>
      <w:proofErr w:type="spellEnd"/>
      <w:proofErr w:type="gramEnd"/>
      <w:r>
        <w:tab/>
      </w:r>
      <w:r>
        <w:tab/>
      </w:r>
      <w:r>
        <w:tab/>
        <w:t>The unique identifier for this User.</w:t>
      </w:r>
    </w:p>
    <w:p w:rsidR="00C258BF" w:rsidRDefault="00741C89" w:rsidP="00922DA9">
      <w:pPr>
        <w:pStyle w:val="FinalReportNormal"/>
        <w:numPr>
          <w:ilvl w:val="0"/>
          <w:numId w:val="34"/>
        </w:numPr>
      </w:pPr>
      <w:r>
        <w:t>String Variables</w:t>
      </w:r>
    </w:p>
    <w:p w:rsidR="00C258BF" w:rsidRDefault="00741C89" w:rsidP="00922DA9">
      <w:pPr>
        <w:pStyle w:val="FinalReportNormal"/>
        <w:numPr>
          <w:ilvl w:val="1"/>
          <w:numId w:val="34"/>
        </w:numPr>
      </w:pPr>
      <w:proofErr w:type="spellStart"/>
      <w:proofErr w:type="gramStart"/>
      <w:r>
        <w:t>display_name</w:t>
      </w:r>
      <w:proofErr w:type="spellEnd"/>
      <w:proofErr w:type="gramEnd"/>
      <w:r>
        <w:tab/>
      </w:r>
      <w:r>
        <w:tab/>
        <w:t>The displayed name of the User.</w:t>
      </w:r>
      <w:bookmarkStart w:id="133" w:name="h.2f1zoc11ngvt" w:colFirst="0" w:colLast="0"/>
      <w:bookmarkStart w:id="134" w:name="h.k22j1khnbbg4" w:colFirst="0" w:colLast="0"/>
      <w:bookmarkEnd w:id="133"/>
      <w:bookmarkEnd w:id="134"/>
    </w:p>
    <w:p w:rsidR="00C258BF" w:rsidRDefault="00741C89">
      <w:pPr>
        <w:pStyle w:val="Heading1"/>
        <w:contextualSpacing w:val="0"/>
      </w:pPr>
      <w:bookmarkStart w:id="135" w:name="h.8cbojerfspls" w:colFirst="0" w:colLast="0"/>
      <w:bookmarkStart w:id="136" w:name="_Toc449643244"/>
      <w:bookmarkEnd w:id="135"/>
      <w:r>
        <w:lastRenderedPageBreak/>
        <w:t>Appendix II: Other Considered Designs</w:t>
      </w:r>
      <w:bookmarkEnd w:id="136"/>
    </w:p>
    <w:p w:rsidR="00C258BF" w:rsidRDefault="00741C89">
      <w:pPr>
        <w:pStyle w:val="Heading2"/>
        <w:contextualSpacing w:val="0"/>
      </w:pPr>
      <w:bookmarkStart w:id="137" w:name="h.rgx6vnbqlbe5" w:colFirst="0" w:colLast="0"/>
      <w:bookmarkStart w:id="138" w:name="_Toc449643245"/>
      <w:bookmarkEnd w:id="137"/>
      <w:r>
        <w:t>Web Platform</w:t>
      </w:r>
      <w:bookmarkEnd w:id="138"/>
    </w:p>
    <w:p w:rsidR="00C258BF" w:rsidRDefault="00741C89" w:rsidP="00D026A7">
      <w:pPr>
        <w:pStyle w:val="FinalReportNormal"/>
        <w:numPr>
          <w:ilvl w:val="0"/>
          <w:numId w:val="35"/>
        </w:numPr>
      </w:pPr>
      <w:proofErr w:type="spellStart"/>
      <w:r>
        <w:t>MyBB</w:t>
      </w:r>
      <w:proofErr w:type="spellEnd"/>
      <w:r>
        <w:tab/>
      </w:r>
      <w:r>
        <w:tab/>
      </w:r>
      <w:r>
        <w:tab/>
      </w:r>
      <w:r>
        <w:tab/>
        <w:t>Large differences from the required Q&amp;A design</w:t>
      </w:r>
    </w:p>
    <w:p w:rsidR="00C258BF" w:rsidRDefault="00741C89" w:rsidP="00D026A7">
      <w:pPr>
        <w:pStyle w:val="FinalReportNormal"/>
        <w:numPr>
          <w:ilvl w:val="0"/>
          <w:numId w:val="35"/>
        </w:numPr>
      </w:pPr>
      <w:r>
        <w:t>Custom-built</w:t>
      </w:r>
      <w:r>
        <w:tab/>
      </w:r>
      <w:r>
        <w:tab/>
      </w:r>
      <w:r>
        <w:tab/>
        <w:t>Time and resource constraints</w:t>
      </w:r>
    </w:p>
    <w:p w:rsidR="00C258BF" w:rsidRDefault="00741C89" w:rsidP="00D026A7">
      <w:pPr>
        <w:pStyle w:val="FinalReportNormal"/>
        <w:numPr>
          <w:ilvl w:val="0"/>
          <w:numId w:val="35"/>
        </w:numPr>
      </w:pPr>
      <w:r>
        <w:t>Stack</w:t>
      </w:r>
      <w:r w:rsidR="00230D00">
        <w:t xml:space="preserve"> </w:t>
      </w:r>
      <w:r>
        <w:t>Exchange site</w:t>
      </w:r>
      <w:r>
        <w:tab/>
        <w:t>Lack of flexibility</w:t>
      </w:r>
    </w:p>
    <w:p w:rsidR="00C258BF" w:rsidRDefault="00741C89" w:rsidP="00D026A7">
      <w:pPr>
        <w:pStyle w:val="FinalReportNormal"/>
        <w:numPr>
          <w:ilvl w:val="0"/>
          <w:numId w:val="35"/>
        </w:numPr>
      </w:pPr>
      <w:r>
        <w:t>question2answer</w:t>
      </w:r>
      <w:r>
        <w:tab/>
      </w:r>
      <w:r>
        <w:tab/>
        <w:t>Chosen solution</w:t>
      </w:r>
    </w:p>
    <w:p w:rsidR="00C258BF" w:rsidRDefault="00741C89">
      <w:pPr>
        <w:pStyle w:val="Heading2"/>
        <w:contextualSpacing w:val="0"/>
      </w:pPr>
      <w:bookmarkStart w:id="139" w:name="h.cbvnocqzee8c" w:colFirst="0" w:colLast="0"/>
      <w:bookmarkStart w:id="140" w:name="_Toc449643246"/>
      <w:bookmarkEnd w:id="139"/>
      <w:r>
        <w:t>Source Code Display</w:t>
      </w:r>
      <w:bookmarkEnd w:id="140"/>
    </w:p>
    <w:p w:rsidR="00C258BF" w:rsidRDefault="00741C89" w:rsidP="00D026A7">
      <w:pPr>
        <w:pStyle w:val="FinalReportNormal"/>
        <w:numPr>
          <w:ilvl w:val="0"/>
          <w:numId w:val="36"/>
        </w:numPr>
      </w:pPr>
      <w:proofErr w:type="spellStart"/>
      <w:r>
        <w:t>Grepcode</w:t>
      </w:r>
      <w:proofErr w:type="spellEnd"/>
      <w:r>
        <w:tab/>
      </w:r>
      <w:r>
        <w:tab/>
      </w:r>
      <w:r>
        <w:tab/>
        <w:t>Limited searching options</w:t>
      </w:r>
    </w:p>
    <w:p w:rsidR="00C258BF" w:rsidRDefault="00741C89" w:rsidP="00D026A7">
      <w:pPr>
        <w:pStyle w:val="FinalReportNormal"/>
        <w:numPr>
          <w:ilvl w:val="0"/>
          <w:numId w:val="36"/>
        </w:numPr>
      </w:pPr>
      <w:r>
        <w:t>Reflection API</w:t>
      </w:r>
      <w:r>
        <w:tab/>
      </w:r>
      <w:r>
        <w:tab/>
        <w:t>Insufficient data extraction from Java code</w:t>
      </w:r>
    </w:p>
    <w:p w:rsidR="00C258BF" w:rsidRDefault="00741C89" w:rsidP="00D026A7">
      <w:pPr>
        <w:pStyle w:val="FinalReportNormal"/>
        <w:numPr>
          <w:ilvl w:val="0"/>
          <w:numId w:val="36"/>
        </w:numPr>
      </w:pPr>
      <w:r>
        <w:t>Custom JDT Parser</w:t>
      </w:r>
      <w:r>
        <w:tab/>
      </w:r>
      <w:r>
        <w:tab/>
        <w:t>Chosen solution</w:t>
      </w:r>
    </w:p>
    <w:p w:rsidR="00C258BF" w:rsidRDefault="00741C89">
      <w:pPr>
        <w:pStyle w:val="Heading2"/>
        <w:contextualSpacing w:val="0"/>
      </w:pPr>
      <w:bookmarkStart w:id="141" w:name="h.z2v19pkd0mda" w:colFirst="0" w:colLast="0"/>
      <w:bookmarkStart w:id="142" w:name="_Toc449643247"/>
      <w:bookmarkEnd w:id="141"/>
      <w:r>
        <w:t>API Design</w:t>
      </w:r>
      <w:bookmarkEnd w:id="142"/>
    </w:p>
    <w:p w:rsidR="00C258BF" w:rsidRDefault="00230D00" w:rsidP="00D026A7">
      <w:pPr>
        <w:pStyle w:val="FinalReportNormal"/>
        <w:numPr>
          <w:ilvl w:val="0"/>
          <w:numId w:val="37"/>
        </w:numPr>
      </w:pPr>
      <w:r>
        <w:t>Stack Exchange</w:t>
      </w:r>
      <w:r w:rsidR="00741C89">
        <w:tab/>
      </w:r>
      <w:r w:rsidR="00741C89">
        <w:tab/>
        <w:t>Limited query abilities</w:t>
      </w:r>
    </w:p>
    <w:p w:rsidR="00C258BF" w:rsidRDefault="00741C89" w:rsidP="00D026A7">
      <w:pPr>
        <w:pStyle w:val="FinalReportNormal"/>
        <w:numPr>
          <w:ilvl w:val="0"/>
          <w:numId w:val="37"/>
        </w:numPr>
      </w:pPr>
      <w:r>
        <w:t>GitHub</w:t>
      </w:r>
      <w:r>
        <w:tab/>
      </w:r>
      <w:r>
        <w:tab/>
      </w:r>
      <w:r>
        <w:tab/>
        <w:t>Difference in relevance between API calls</w:t>
      </w:r>
    </w:p>
    <w:p w:rsidR="00C258BF" w:rsidRDefault="00230D00" w:rsidP="00D026A7">
      <w:pPr>
        <w:pStyle w:val="FinalReportNormal"/>
        <w:numPr>
          <w:ilvl w:val="0"/>
          <w:numId w:val="37"/>
        </w:numPr>
      </w:pPr>
      <w:r>
        <w:t>Stack Exchange</w:t>
      </w:r>
      <w:r w:rsidR="00741C89">
        <w:t xml:space="preserve"> + GitHub</w:t>
      </w:r>
      <w:r w:rsidR="00741C89">
        <w:tab/>
        <w:t>Chosen solution</w:t>
      </w:r>
    </w:p>
    <w:p w:rsidR="00C258BF" w:rsidRDefault="00741C89">
      <w:pPr>
        <w:pStyle w:val="Heading2"/>
        <w:contextualSpacing w:val="0"/>
      </w:pPr>
      <w:bookmarkStart w:id="143" w:name="h.wtuwdjrgafjf" w:colFirst="0" w:colLast="0"/>
      <w:bookmarkStart w:id="144" w:name="_Toc449643248"/>
      <w:bookmarkEnd w:id="143"/>
      <w:r>
        <w:t>Related Posts</w:t>
      </w:r>
      <w:bookmarkEnd w:id="144"/>
    </w:p>
    <w:p w:rsidR="00C258BF" w:rsidRDefault="00230D00" w:rsidP="00D026A7">
      <w:pPr>
        <w:pStyle w:val="FinalReportNormal"/>
        <w:numPr>
          <w:ilvl w:val="0"/>
          <w:numId w:val="38"/>
        </w:numPr>
      </w:pPr>
      <w:r>
        <w:t>Stack Exchange</w:t>
      </w:r>
      <w:r w:rsidR="00AF7C69">
        <w:t xml:space="preserve"> API</w:t>
      </w:r>
      <w:r w:rsidR="00AF7C69">
        <w:tab/>
      </w:r>
      <w:r w:rsidR="00741C89">
        <w:t>Limited calls per day</w:t>
      </w:r>
    </w:p>
    <w:p w:rsidR="00C258BF" w:rsidRDefault="00741C89" w:rsidP="00D026A7">
      <w:pPr>
        <w:pStyle w:val="FinalReportNormal"/>
        <w:numPr>
          <w:ilvl w:val="0"/>
          <w:numId w:val="38"/>
        </w:numPr>
      </w:pPr>
      <w:r>
        <w:t>Local Posts dictionary</w:t>
      </w:r>
      <w:r>
        <w:tab/>
        <w:t>Chosen solution</w:t>
      </w:r>
    </w:p>
    <w:p w:rsidR="00C258BF" w:rsidRDefault="00741C89" w:rsidP="00D026A7">
      <w:pPr>
        <w:pStyle w:val="Heading1"/>
      </w:pPr>
      <w:bookmarkStart w:id="145" w:name="h.fm8ulzr9lc7" w:colFirst="0" w:colLast="0"/>
      <w:bookmarkStart w:id="146" w:name="_Toc449643249"/>
      <w:bookmarkEnd w:id="145"/>
      <w:r w:rsidRPr="00D026A7">
        <w:t>Appendix</w:t>
      </w:r>
      <w:r>
        <w:t xml:space="preserve"> III: Code</w:t>
      </w:r>
      <w:bookmarkEnd w:id="146"/>
    </w:p>
    <w:p w:rsidR="00C258BF" w:rsidRDefault="00741C89" w:rsidP="00D026A7">
      <w:pPr>
        <w:pStyle w:val="FinalReportNormal"/>
      </w:pPr>
      <w:r>
        <w:t xml:space="preserve">All of the code for the </w:t>
      </w:r>
      <w:proofErr w:type="spellStart"/>
      <w:r>
        <w:t>JavaSpecs</w:t>
      </w:r>
      <w:proofErr w:type="spellEnd"/>
      <w:r>
        <w:t xml:space="preserve"> project </w:t>
      </w:r>
      <w:r w:rsidR="00D026A7">
        <w:t>has been</w:t>
      </w:r>
      <w:r>
        <w:t xml:space="preserve"> aggregated in a GitHub repository, the link to which can be found here: </w:t>
      </w:r>
      <w:hyperlink r:id="rId22">
        <w:r>
          <w:rPr>
            <w:color w:val="1155CC"/>
            <w:u w:val="single"/>
          </w:rPr>
          <w:t>https://github.com/may1639/may1639.github.io</w:t>
        </w:r>
      </w:hyperlink>
    </w:p>
    <w:sectPr w:rsidR="00C258BF">
      <w:footerReference w:type="default" r:id="rId2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1634" w:rsidRDefault="008C1634">
      <w:pPr>
        <w:spacing w:line="240" w:lineRule="auto"/>
      </w:pPr>
      <w:r>
        <w:separator/>
      </w:r>
    </w:p>
  </w:endnote>
  <w:endnote w:type="continuationSeparator" w:id="0">
    <w:p w:rsidR="008C1634" w:rsidRDefault="008C16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Ubuntu">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634" w:rsidRDefault="008C1634">
    <w:pPr>
      <w:jc w:val="center"/>
    </w:pPr>
    <w:r>
      <w:rPr>
        <w:u w:val="single"/>
      </w:rPr>
      <w:t>_____________________</w:t>
    </w:r>
  </w:p>
  <w:p w:rsidR="008C1634" w:rsidRDefault="008C1634">
    <w:pPr>
      <w:jc w:val="center"/>
    </w:pPr>
    <w:proofErr w:type="spellStart"/>
    <w:r>
      <w:t>JavaSpecs</w:t>
    </w:r>
    <w:proofErr w:type="spellEnd"/>
    <w:r>
      <w:t xml:space="preserve"> | </w:t>
    </w:r>
    <w:proofErr w:type="spellStart"/>
    <w:r>
      <w:t>CprE</w:t>
    </w:r>
    <w:proofErr w:type="spellEnd"/>
    <w:r>
      <w:t>/SE 492</w:t>
    </w:r>
  </w:p>
  <w:p w:rsidR="008C1634" w:rsidRDefault="008C1634">
    <w:pPr>
      <w:jc w:val="center"/>
    </w:pPr>
    <w:r>
      <w:t xml:space="preserve">Page </w:t>
    </w:r>
    <w:r>
      <w:fldChar w:fldCharType="begin"/>
    </w:r>
    <w:r>
      <w:instrText>PAGE</w:instrText>
    </w:r>
    <w:r>
      <w:fldChar w:fldCharType="separate"/>
    </w:r>
    <w:r w:rsidR="0086187B">
      <w:rPr>
        <w:noProof/>
      </w:rPr>
      <w:t>20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1634" w:rsidRDefault="008C1634">
      <w:pPr>
        <w:spacing w:line="240" w:lineRule="auto"/>
      </w:pPr>
      <w:r>
        <w:separator/>
      </w:r>
    </w:p>
  </w:footnote>
  <w:footnote w:type="continuationSeparator" w:id="0">
    <w:p w:rsidR="008C1634" w:rsidRDefault="008C163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7CEE"/>
    <w:multiLevelType w:val="hybridMultilevel"/>
    <w:tmpl w:val="0AA83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3717F"/>
    <w:multiLevelType w:val="hybridMultilevel"/>
    <w:tmpl w:val="D5B2A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82EA5"/>
    <w:multiLevelType w:val="multilevel"/>
    <w:tmpl w:val="63401E72"/>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6980022"/>
    <w:multiLevelType w:val="hybridMultilevel"/>
    <w:tmpl w:val="6C0C6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2B4865"/>
    <w:multiLevelType w:val="multilevel"/>
    <w:tmpl w:val="F9C0E7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6860B38"/>
    <w:multiLevelType w:val="hybridMultilevel"/>
    <w:tmpl w:val="2C06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5357A7"/>
    <w:multiLevelType w:val="hybridMultilevel"/>
    <w:tmpl w:val="C4BE6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4575CC"/>
    <w:multiLevelType w:val="hybridMultilevel"/>
    <w:tmpl w:val="DE54B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163D3A"/>
    <w:multiLevelType w:val="multilevel"/>
    <w:tmpl w:val="52E6C7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BB87B39"/>
    <w:multiLevelType w:val="multilevel"/>
    <w:tmpl w:val="025251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D7055D7"/>
    <w:multiLevelType w:val="multilevel"/>
    <w:tmpl w:val="9D3C70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D7B74BF"/>
    <w:multiLevelType w:val="multilevel"/>
    <w:tmpl w:val="27E4A0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F4B1701"/>
    <w:multiLevelType w:val="hybridMultilevel"/>
    <w:tmpl w:val="887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B4566B"/>
    <w:multiLevelType w:val="hybridMultilevel"/>
    <w:tmpl w:val="4392B430"/>
    <w:lvl w:ilvl="0" w:tplc="1D860350">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783732"/>
    <w:multiLevelType w:val="multilevel"/>
    <w:tmpl w:val="4A4837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5A64E1C"/>
    <w:multiLevelType w:val="hybridMultilevel"/>
    <w:tmpl w:val="91B2C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F3ED1"/>
    <w:multiLevelType w:val="multilevel"/>
    <w:tmpl w:val="119CD5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C612787"/>
    <w:multiLevelType w:val="hybridMultilevel"/>
    <w:tmpl w:val="94BA23F0"/>
    <w:lvl w:ilvl="0" w:tplc="D278D7DC">
      <w:start w:val="1"/>
      <w:numFmt w:val="decimal"/>
      <w:lvlText w:val="%1."/>
      <w:lvlJc w:val="left"/>
      <w:pPr>
        <w:ind w:left="720" w:hanging="360"/>
      </w:pPr>
      <w:rPr>
        <w:rFonts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4657B7"/>
    <w:multiLevelType w:val="hybridMultilevel"/>
    <w:tmpl w:val="A2B0C7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1460E7"/>
    <w:multiLevelType w:val="hybridMultilevel"/>
    <w:tmpl w:val="7F86D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9E4FA5"/>
    <w:multiLevelType w:val="multilevel"/>
    <w:tmpl w:val="6BF4DC7E"/>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4512068F"/>
    <w:multiLevelType w:val="hybridMultilevel"/>
    <w:tmpl w:val="AB405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3C2EE9"/>
    <w:multiLevelType w:val="hybridMultilevel"/>
    <w:tmpl w:val="BD9C9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DE6F04"/>
    <w:multiLevelType w:val="hybridMultilevel"/>
    <w:tmpl w:val="811A6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7933E9"/>
    <w:multiLevelType w:val="multilevel"/>
    <w:tmpl w:val="58841A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4D5B72F5"/>
    <w:multiLevelType w:val="multilevel"/>
    <w:tmpl w:val="D45C59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4F4A1086"/>
    <w:multiLevelType w:val="hybridMultilevel"/>
    <w:tmpl w:val="3F669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A4143E"/>
    <w:multiLevelType w:val="hybridMultilevel"/>
    <w:tmpl w:val="4412E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E76C11"/>
    <w:multiLevelType w:val="multilevel"/>
    <w:tmpl w:val="3B2677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15:restartNumberingAfterBreak="0">
    <w:nsid w:val="51ED2578"/>
    <w:multiLevelType w:val="hybridMultilevel"/>
    <w:tmpl w:val="593CE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1F789B"/>
    <w:multiLevelType w:val="multilevel"/>
    <w:tmpl w:val="52AADA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58D528BB"/>
    <w:multiLevelType w:val="hybridMultilevel"/>
    <w:tmpl w:val="8618D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EA255A"/>
    <w:multiLevelType w:val="multilevel"/>
    <w:tmpl w:val="6944D2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5EAD6AFD"/>
    <w:multiLevelType w:val="hybridMultilevel"/>
    <w:tmpl w:val="72F80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E77B01"/>
    <w:multiLevelType w:val="hybridMultilevel"/>
    <w:tmpl w:val="754C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32043B"/>
    <w:multiLevelType w:val="multilevel"/>
    <w:tmpl w:val="00C26C46"/>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687C2A5C"/>
    <w:multiLevelType w:val="hybridMultilevel"/>
    <w:tmpl w:val="925A0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0C2CB5"/>
    <w:multiLevelType w:val="hybridMultilevel"/>
    <w:tmpl w:val="A5D2F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290BEC"/>
    <w:multiLevelType w:val="multilevel"/>
    <w:tmpl w:val="1F4E66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15:restartNumberingAfterBreak="0">
    <w:nsid w:val="75657A9D"/>
    <w:multiLevelType w:val="hybridMultilevel"/>
    <w:tmpl w:val="4E7096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E11F64"/>
    <w:multiLevelType w:val="multilevel"/>
    <w:tmpl w:val="111A97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5"/>
  </w:num>
  <w:num w:numId="2">
    <w:abstractNumId w:val="8"/>
  </w:num>
  <w:num w:numId="3">
    <w:abstractNumId w:val="30"/>
  </w:num>
  <w:num w:numId="4">
    <w:abstractNumId w:val="32"/>
  </w:num>
  <w:num w:numId="5">
    <w:abstractNumId w:val="2"/>
  </w:num>
  <w:num w:numId="6">
    <w:abstractNumId w:val="20"/>
  </w:num>
  <w:num w:numId="7">
    <w:abstractNumId w:val="9"/>
  </w:num>
  <w:num w:numId="8">
    <w:abstractNumId w:val="25"/>
  </w:num>
  <w:num w:numId="9">
    <w:abstractNumId w:val="16"/>
  </w:num>
  <w:num w:numId="10">
    <w:abstractNumId w:val="40"/>
  </w:num>
  <w:num w:numId="11">
    <w:abstractNumId w:val="4"/>
  </w:num>
  <w:num w:numId="12">
    <w:abstractNumId w:val="14"/>
  </w:num>
  <w:num w:numId="13">
    <w:abstractNumId w:val="28"/>
  </w:num>
  <w:num w:numId="14">
    <w:abstractNumId w:val="38"/>
  </w:num>
  <w:num w:numId="15">
    <w:abstractNumId w:val="11"/>
  </w:num>
  <w:num w:numId="16">
    <w:abstractNumId w:val="24"/>
  </w:num>
  <w:num w:numId="17">
    <w:abstractNumId w:val="10"/>
  </w:num>
  <w:num w:numId="18">
    <w:abstractNumId w:val="7"/>
  </w:num>
  <w:num w:numId="19">
    <w:abstractNumId w:val="22"/>
  </w:num>
  <w:num w:numId="20">
    <w:abstractNumId w:val="5"/>
  </w:num>
  <w:num w:numId="21">
    <w:abstractNumId w:val="37"/>
  </w:num>
  <w:num w:numId="22">
    <w:abstractNumId w:val="27"/>
  </w:num>
  <w:num w:numId="23">
    <w:abstractNumId w:val="0"/>
  </w:num>
  <w:num w:numId="24">
    <w:abstractNumId w:val="26"/>
  </w:num>
  <w:num w:numId="25">
    <w:abstractNumId w:val="18"/>
  </w:num>
  <w:num w:numId="26">
    <w:abstractNumId w:val="39"/>
  </w:num>
  <w:num w:numId="27">
    <w:abstractNumId w:val="29"/>
  </w:num>
  <w:num w:numId="28">
    <w:abstractNumId w:val="21"/>
  </w:num>
  <w:num w:numId="29">
    <w:abstractNumId w:val="15"/>
  </w:num>
  <w:num w:numId="30">
    <w:abstractNumId w:val="1"/>
  </w:num>
  <w:num w:numId="31">
    <w:abstractNumId w:val="31"/>
  </w:num>
  <w:num w:numId="32">
    <w:abstractNumId w:val="33"/>
  </w:num>
  <w:num w:numId="33">
    <w:abstractNumId w:val="36"/>
  </w:num>
  <w:num w:numId="34">
    <w:abstractNumId w:val="6"/>
  </w:num>
  <w:num w:numId="35">
    <w:abstractNumId w:val="12"/>
  </w:num>
  <w:num w:numId="36">
    <w:abstractNumId w:val="34"/>
  </w:num>
  <w:num w:numId="37">
    <w:abstractNumId w:val="3"/>
  </w:num>
  <w:num w:numId="38">
    <w:abstractNumId w:val="19"/>
  </w:num>
  <w:num w:numId="39">
    <w:abstractNumId w:val="17"/>
  </w:num>
  <w:num w:numId="40">
    <w:abstractNumId w:val="23"/>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258BF"/>
    <w:rsid w:val="00036779"/>
    <w:rsid w:val="000F44B6"/>
    <w:rsid w:val="00132E78"/>
    <w:rsid w:val="001755BD"/>
    <w:rsid w:val="001914A1"/>
    <w:rsid w:val="001F167E"/>
    <w:rsid w:val="00230D00"/>
    <w:rsid w:val="002C2460"/>
    <w:rsid w:val="002F4DB2"/>
    <w:rsid w:val="003C5FAA"/>
    <w:rsid w:val="003F7918"/>
    <w:rsid w:val="00490B28"/>
    <w:rsid w:val="004F43B9"/>
    <w:rsid w:val="005521A3"/>
    <w:rsid w:val="005D3FEB"/>
    <w:rsid w:val="00617EB4"/>
    <w:rsid w:val="00677FD2"/>
    <w:rsid w:val="00692C8F"/>
    <w:rsid w:val="006D314E"/>
    <w:rsid w:val="00741C89"/>
    <w:rsid w:val="00811183"/>
    <w:rsid w:val="0086187B"/>
    <w:rsid w:val="008C1634"/>
    <w:rsid w:val="008C3612"/>
    <w:rsid w:val="00916B51"/>
    <w:rsid w:val="00922DA9"/>
    <w:rsid w:val="00953004"/>
    <w:rsid w:val="00962C41"/>
    <w:rsid w:val="00987F36"/>
    <w:rsid w:val="00991E4E"/>
    <w:rsid w:val="009D3AD1"/>
    <w:rsid w:val="009D6A6E"/>
    <w:rsid w:val="00A12685"/>
    <w:rsid w:val="00A80BB7"/>
    <w:rsid w:val="00AA06C9"/>
    <w:rsid w:val="00AE100D"/>
    <w:rsid w:val="00AF7C69"/>
    <w:rsid w:val="00B01482"/>
    <w:rsid w:val="00B22E74"/>
    <w:rsid w:val="00BD7C71"/>
    <w:rsid w:val="00BE0530"/>
    <w:rsid w:val="00C1391D"/>
    <w:rsid w:val="00C258BF"/>
    <w:rsid w:val="00C80463"/>
    <w:rsid w:val="00CA79AB"/>
    <w:rsid w:val="00D026A7"/>
    <w:rsid w:val="00DC45B3"/>
    <w:rsid w:val="00DE6A97"/>
    <w:rsid w:val="00E55C8D"/>
    <w:rsid w:val="00F074A7"/>
    <w:rsid w:val="00F83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A11C7C-5D70-4CD7-A3AE-FFF8D161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1">
    <w:name w:val="1"/>
    <w:basedOn w:val="TableNormal"/>
    <w:tblPr>
      <w:tblStyleRowBandSize w:val="1"/>
      <w:tblStyleColBandSize w:val="1"/>
    </w:tblPr>
  </w:style>
  <w:style w:type="paragraph" w:styleId="TOCHeading">
    <w:name w:val="TOC Heading"/>
    <w:basedOn w:val="Heading1"/>
    <w:next w:val="Normal"/>
    <w:uiPriority w:val="39"/>
    <w:unhideWhenUsed/>
    <w:qFormat/>
    <w:rsid w:val="00741C89"/>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741C89"/>
    <w:pPr>
      <w:spacing w:after="100"/>
    </w:pPr>
  </w:style>
  <w:style w:type="paragraph" w:styleId="TOC2">
    <w:name w:val="toc 2"/>
    <w:basedOn w:val="Normal"/>
    <w:next w:val="Normal"/>
    <w:autoRedefine/>
    <w:uiPriority w:val="39"/>
    <w:unhideWhenUsed/>
    <w:rsid w:val="00741C89"/>
    <w:pPr>
      <w:spacing w:after="100"/>
      <w:ind w:left="220"/>
    </w:pPr>
  </w:style>
  <w:style w:type="paragraph" w:styleId="TOC3">
    <w:name w:val="toc 3"/>
    <w:basedOn w:val="Normal"/>
    <w:next w:val="Normal"/>
    <w:autoRedefine/>
    <w:uiPriority w:val="39"/>
    <w:unhideWhenUsed/>
    <w:rsid w:val="00741C89"/>
    <w:pPr>
      <w:spacing w:after="100"/>
      <w:ind w:left="440"/>
    </w:pPr>
  </w:style>
  <w:style w:type="character" w:styleId="Hyperlink">
    <w:name w:val="Hyperlink"/>
    <w:basedOn w:val="DefaultParagraphFont"/>
    <w:uiPriority w:val="99"/>
    <w:unhideWhenUsed/>
    <w:rsid w:val="00741C89"/>
    <w:rPr>
      <w:color w:val="0563C1" w:themeColor="hyperlink"/>
      <w:u w:val="single"/>
    </w:rPr>
  </w:style>
  <w:style w:type="paragraph" w:customStyle="1" w:styleId="FinalReportNormal">
    <w:name w:val="Final Report Normal"/>
    <w:basedOn w:val="Normal"/>
    <w:qFormat/>
    <w:rsid w:val="00741C89"/>
    <w:rPr>
      <w:color w:val="auto"/>
      <w:sz w:val="24"/>
    </w:rPr>
  </w:style>
  <w:style w:type="paragraph" w:styleId="BalloonText">
    <w:name w:val="Balloon Text"/>
    <w:basedOn w:val="Normal"/>
    <w:link w:val="BalloonTextChar"/>
    <w:uiPriority w:val="99"/>
    <w:semiHidden/>
    <w:unhideWhenUsed/>
    <w:rsid w:val="009530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004"/>
    <w:rPr>
      <w:rFonts w:ascii="Tahoma" w:hAnsi="Tahoma" w:cs="Tahoma"/>
      <w:sz w:val="16"/>
      <w:szCs w:val="16"/>
    </w:rPr>
  </w:style>
  <w:style w:type="paragraph" w:styleId="NormalWeb">
    <w:name w:val="Normal (Web)"/>
    <w:basedOn w:val="Normal"/>
    <w:uiPriority w:val="99"/>
    <w:semiHidden/>
    <w:unhideWhenUsed/>
    <w:rsid w:val="001755BD"/>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941121">
      <w:bodyDiv w:val="1"/>
      <w:marLeft w:val="0"/>
      <w:marRight w:val="0"/>
      <w:marTop w:val="0"/>
      <w:marBottom w:val="0"/>
      <w:divBdr>
        <w:top w:val="none" w:sz="0" w:space="0" w:color="auto"/>
        <w:left w:val="none" w:sz="0" w:space="0" w:color="auto"/>
        <w:bottom w:val="none" w:sz="0" w:space="0" w:color="auto"/>
        <w:right w:val="none" w:sz="0" w:space="0" w:color="auto"/>
      </w:divBdr>
    </w:div>
    <w:div w:id="983006158">
      <w:bodyDiv w:val="1"/>
      <w:marLeft w:val="0"/>
      <w:marRight w:val="0"/>
      <w:marTop w:val="0"/>
      <w:marBottom w:val="0"/>
      <w:divBdr>
        <w:top w:val="none" w:sz="0" w:space="0" w:color="auto"/>
        <w:left w:val="none" w:sz="0" w:space="0" w:color="auto"/>
        <w:bottom w:val="none" w:sz="0" w:space="0" w:color="auto"/>
        <w:right w:val="none" w:sz="0" w:space="0" w:color="auto"/>
      </w:divBdr>
    </w:div>
    <w:div w:id="1549608646">
      <w:bodyDiv w:val="1"/>
      <w:marLeft w:val="0"/>
      <w:marRight w:val="0"/>
      <w:marTop w:val="0"/>
      <w:marBottom w:val="0"/>
      <w:divBdr>
        <w:top w:val="none" w:sz="0" w:space="0" w:color="auto"/>
        <w:left w:val="none" w:sz="0" w:space="0" w:color="auto"/>
        <w:bottom w:val="none" w:sz="0" w:space="0" w:color="auto"/>
        <w:right w:val="none" w:sz="0" w:space="0" w:color="auto"/>
      </w:divBdr>
    </w:div>
    <w:div w:id="20196246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ay1639.github.io/" TargetMode="External"/><Relationship Id="rId18" Type="http://schemas.openxmlformats.org/officeDocument/2006/relationships/hyperlink" Target="http://may1639-2.ece.iastate.edu/q2a/api.php/posts" TargetMode="External"/><Relationship Id="rId3" Type="http://schemas.openxmlformats.org/officeDocument/2006/relationships/styles" Target="styles.xml"/><Relationship Id="rId21" Type="http://schemas.openxmlformats.org/officeDocument/2006/relationships/hyperlink" Target="http://may1639-2.ece.iastate.edu/q2a/api.php/user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may1639-2.ece.iastate.edu/q2a/api.php/comment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may1639-2.ece.iastate.edu/q2a/api.php/answers" TargetMode="External"/><Relationship Id="rId20" Type="http://schemas.openxmlformats.org/officeDocument/2006/relationships/hyperlink" Target="http://may1639-2.ece.iastate.edu/q2a/api.php/tag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ay1639-2.ece.iastate.edu/q2a/api.php"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may1639-2.ece.iastate.edu/q2a/api.php/questions"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may1639-2.ece.iastate.edu/q2a/" TargetMode="External"/><Relationship Id="rId22" Type="http://schemas.openxmlformats.org/officeDocument/2006/relationships/hyperlink" Target="https://github.com/may1639/may1639.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E0739-56B6-45F6-822B-ACC3A0ACC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1D191CEC</Template>
  <TotalTime>0</TotalTime>
  <Pages>27</Pages>
  <Words>5568</Words>
  <Characters>31744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Kloster</dc:creator>
  <cp:keywords/>
  <dc:description/>
  <cp:lastModifiedBy>Kloster, Robert S</cp:lastModifiedBy>
  <cp:revision>2</cp:revision>
  <cp:lastPrinted>2016-04-29T02:45:00Z</cp:lastPrinted>
  <dcterms:created xsi:type="dcterms:W3CDTF">2016-04-29T02:45:00Z</dcterms:created>
  <dcterms:modified xsi:type="dcterms:W3CDTF">2016-04-29T02:45:00Z</dcterms:modified>
</cp:coreProperties>
</file>